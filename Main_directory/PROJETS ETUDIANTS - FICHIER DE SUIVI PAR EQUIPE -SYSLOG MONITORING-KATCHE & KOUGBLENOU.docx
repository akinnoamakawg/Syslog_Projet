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22408992"/>
        <w:docPartObj>
          <w:docPartGallery w:val="autotext"/>
        </w:docPartObj>
      </w:sdtPr>
      <w:sdtContent>
        <w:tbl>
          <w:tblPr>
            <w:tblStyle w:val="12"/>
            <w:tblW w:w="5171" w:type="pct"/>
            <w:jc w:val="center"/>
            <w:tblLayout w:type="fixed"/>
            <w:tblCellMar>
              <w:top w:w="0" w:type="dxa"/>
              <w:left w:w="115" w:type="dxa"/>
              <w:bottom w:w="0" w:type="dxa"/>
              <w:right w:w="115" w:type="dxa"/>
            </w:tblCellMar>
          </w:tblPr>
          <w:tblGrid>
            <w:gridCol w:w="1938"/>
            <w:gridCol w:w="8380"/>
          </w:tblGrid>
          <w:tr>
            <w:tblPrEx>
              <w:tblCellMar>
                <w:top w:w="0" w:type="dxa"/>
                <w:left w:w="115" w:type="dxa"/>
                <w:bottom w:w="0" w:type="dxa"/>
                <w:right w:w="115" w:type="dxa"/>
              </w:tblCellMar>
            </w:tblPrEx>
            <w:trPr>
              <w:trHeight w:val="2170" w:hRule="exact"/>
              <w:jc w:val="center"/>
            </w:trPr>
            <w:tc>
              <w:tcPr>
                <w:tcW w:w="939" w:type="pct"/>
                <w:shd w:val="clear" w:color="auto" w:fill="auto"/>
                <w:vAlign w:val="center"/>
              </w:tcPr>
              <w:p>
                <w:pPr>
                  <w:pStyle w:val="76"/>
                </w:pPr>
              </w:p>
            </w:tc>
            <w:tc>
              <w:tcPr>
                <w:tcW w:w="4061" w:type="pct"/>
                <w:shd w:val="clear" w:color="auto" w:fill="auto"/>
                <w:tcMar>
                  <w:left w:w="115" w:type="dxa"/>
                  <w:bottom w:w="115" w:type="dxa"/>
                </w:tcMar>
                <w:vAlign w:val="center"/>
              </w:tcPr>
              <w:p>
                <w:pPr>
                  <w:pStyle w:val="76"/>
                  <w:rPr>
                    <w:rFonts w:asciiTheme="majorHAnsi" w:hAnsiTheme="majorHAnsi" w:eastAsiaTheme="majorEastAsia" w:cstheme="majorBidi"/>
                    <w:color w:val="775F55" w:themeColor="text2"/>
                    <w:sz w:val="22"/>
                    <w:szCs w:val="22"/>
                    <w14:textFill>
                      <w14:solidFill>
                        <w14:schemeClr w14:val="tx2"/>
                      </w14:solidFill>
                    </w14:textFill>
                  </w:rPr>
                </w:pPr>
                <w:r>
                  <mc:AlternateContent>
                    <mc:Choice Requires="wps">
                      <w:drawing>
                        <wp:anchor distT="0" distB="0" distL="114300" distR="114300" simplePos="0" relativeHeight="251661312" behindDoc="0" locked="0" layoutInCell="1" allowOverlap="1">
                          <wp:simplePos x="0" y="0"/>
                          <wp:positionH relativeFrom="column">
                            <wp:posOffset>-30480</wp:posOffset>
                          </wp:positionH>
                          <wp:positionV relativeFrom="paragraph">
                            <wp:posOffset>1193165</wp:posOffset>
                          </wp:positionV>
                          <wp:extent cx="5394960" cy="3117850"/>
                          <wp:effectExtent l="0" t="0" r="0" b="6350"/>
                          <wp:wrapNone/>
                          <wp:docPr id="8" name="Zone de texte 8"/>
                          <wp:cNvGraphicFramePr/>
                          <a:graphic xmlns:a="http://schemas.openxmlformats.org/drawingml/2006/main">
                            <a:graphicData uri="http://schemas.microsoft.com/office/word/2010/wordprocessingShape">
                              <wps:wsp>
                                <wps:cNvSpPr txBox="1"/>
                                <wps:spPr>
                                  <a:xfrm>
                                    <a:off x="0" y="0"/>
                                    <a:ext cx="5394960" cy="3117850"/>
                                  </a:xfrm>
                                  <a:prstGeom prst="rect">
                                    <a:avLst/>
                                  </a:prstGeom>
                                  <a:solidFill>
                                    <a:schemeClr val="lt1"/>
                                  </a:solidFill>
                                  <a:ln w="6350">
                                    <a:noFill/>
                                  </a:ln>
                                </wps:spPr>
                                <wps:txbx>
                                  <w:txbxContent>
                                    <w:p>
                                      <w:r>
                                        <w:rPr>
                                          <w:rFonts w:ascii="Arial Narrow" w:hAnsi="Arial Narrow"/>
                                          <w:sz w:val="28"/>
                                          <w:szCs w:val="28"/>
                                        </w:rPr>
                                        <w:drawing>
                                          <wp:inline distT="0" distB="0" distL="0" distR="0">
                                            <wp:extent cx="5050790" cy="3787775"/>
                                            <wp:effectExtent l="0" t="0" r="0" b="3175"/>
                                            <wp:docPr id="4" name="Image 4" descr="C:\Users\ipnet\AppData\Local\Microsoft\Windows\INetCache\Content.Word\CAN1389_N2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Users\ipnet\AppData\Local\Microsoft\Windows\INetCache\Content.Word\CAN1389_N2_mediu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050790" cy="37882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Zone de texte 8" o:spid="_x0000_s1026" o:spt="202" type="#_x0000_t202" style="position:absolute;left:0pt;margin-left:-2.4pt;margin-top:93.95pt;height:245.5pt;width:424.8pt;z-index:251661312;mso-width-relative:page;mso-height-relative:page;" fillcolor="#FFFFFF [3201]" filled="t" stroked="f" coordsize="21600,21600" o:gfxdata="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24OztQAAAAKAQAADwAAAAAAAAABACAAAAAi&#10;AAAAZHJzL2Rvd25yZXYueG1sUEsBAhQAFAAAAAgAh07iQGf8u0hHAgAAlAQAAA4AAAAAAAAAAQAg&#10;AAAAIwEAAGRycy9lMm9Eb2MueG1sUEsFBgAAAAAGAAYAWQEAANwFAAAAAA==&#10;">
                          <v:fill on="t" focussize="0,0"/>
                          <v:stroke on="f" weight="0.5pt"/>
                          <v:imagedata o:title=""/>
                          <o:lock v:ext="edit" aspectratio="f"/>
                          <v:textbox>
                            <w:txbxContent>
                              <w:p>
                                <w:r>
                                  <w:rPr>
                                    <w:rFonts w:ascii="Arial Narrow" w:hAnsi="Arial Narrow"/>
                                    <w:sz w:val="28"/>
                                    <w:szCs w:val="28"/>
                                  </w:rPr>
                                  <w:drawing>
                                    <wp:inline distT="0" distB="0" distL="0" distR="0">
                                      <wp:extent cx="5050790" cy="3787775"/>
                                      <wp:effectExtent l="0" t="0" r="0" b="3175"/>
                                      <wp:docPr id="4" name="Image 4" descr="C:\Users\ipnet\AppData\Local\Microsoft\Windows\INetCache\Content.Word\CAN1389_N2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Users\ipnet\AppData\Local\Microsoft\Windows\INetCache\Content.Word\CAN1389_N2_mediu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050790" cy="3788282"/>
                                              </a:xfrm>
                                              <a:prstGeom prst="rect">
                                                <a:avLst/>
                                              </a:prstGeom>
                                              <a:noFill/>
                                              <a:ln>
                                                <a:noFill/>
                                              </a:ln>
                                            </pic:spPr>
                                          </pic:pic>
                                        </a:graphicData>
                                      </a:graphic>
                                    </wp:inline>
                                  </w:drawing>
                                </w:r>
                              </w:p>
                            </w:txbxContent>
                          </v:textbox>
                        </v:shape>
                      </w:pict>
                    </mc:Fallback>
                  </mc:AlternateContent>
                </w:r>
                <w:r>
                  <w:drawing>
                    <wp:inline distT="0" distB="0" distL="0" distR="0">
                      <wp:extent cx="3321050" cy="11525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324119" cy="1153807"/>
                              </a:xfrm>
                              <a:prstGeom prst="rect">
                                <a:avLst/>
                              </a:prstGeom>
                              <a:noFill/>
                              <a:ln>
                                <a:noFill/>
                              </a:ln>
                            </pic:spPr>
                          </pic:pic>
                        </a:graphicData>
                      </a:graphic>
                    </wp:inline>
                  </w:drawing>
                </w:r>
              </w:p>
            </w:tc>
          </w:tr>
          <w:tr>
            <w:tblPrEx>
              <w:tblCellMar>
                <w:top w:w="0" w:type="dxa"/>
                <w:left w:w="115" w:type="dxa"/>
                <w:bottom w:w="0" w:type="dxa"/>
                <w:right w:w="115" w:type="dxa"/>
              </w:tblCellMar>
            </w:tblPrEx>
            <w:trPr>
              <w:trHeight w:val="4608" w:hRule="exact"/>
              <w:jc w:val="center"/>
            </w:trPr>
            <w:tc>
              <w:tcPr>
                <w:tcW w:w="5000" w:type="pct"/>
                <w:gridSpan w:val="2"/>
                <w:shd w:val="clear" w:color="auto" w:fill="auto"/>
                <w:vAlign w:val="center"/>
              </w:tcPr>
              <w:p>
                <w:pPr>
                  <w:ind w:left="2160"/>
                  <w:jc w:val="both"/>
                </w:pPr>
              </w:p>
            </w:tc>
          </w:tr>
          <w:tr>
            <w:tblPrEx>
              <w:tblCellMar>
                <w:top w:w="0" w:type="dxa"/>
                <w:left w:w="115" w:type="dxa"/>
                <w:bottom w:w="0" w:type="dxa"/>
                <w:right w:w="115" w:type="dxa"/>
              </w:tblCellMar>
            </w:tblPrEx>
            <w:trPr>
              <w:trHeight w:val="864" w:hRule="atLeast"/>
              <w:jc w:val="center"/>
            </w:trPr>
            <w:tc>
              <w:tcPr>
                <w:tcW w:w="939" w:type="pct"/>
                <w:shd w:val="clear" w:color="auto" w:fill="DD8047" w:themeFill="accent2"/>
                <w:vAlign w:val="center"/>
              </w:tcPr>
              <w:p>
                <w:pPr>
                  <w:pStyle w:val="76"/>
                  <w:jc w:val="center"/>
                  <w:rPr>
                    <w:color w:val="FFFFFF" w:themeColor="background1"/>
                    <w:sz w:val="32"/>
                    <w:szCs w:val="32"/>
                    <w14:textFill>
                      <w14:solidFill>
                        <w14:schemeClr w14:val="bg1"/>
                      </w14:solidFill>
                    </w14:textFill>
                  </w:rPr>
                </w:pPr>
                <w:sdt>
                  <w:sdtPr>
                    <w:rPr>
                      <w:color w:val="FFFFFF" w:themeColor="background1"/>
                      <w:sz w:val="28"/>
                      <w:szCs w:val="28"/>
                      <w14:textFill>
                        <w14:solidFill>
                          <w14:schemeClr w14:val="bg1"/>
                        </w14:solidFill>
                      </w14:textFill>
                    </w:rPr>
                    <w:alias w:val="Date"/>
                    <w:id w:val="541102334"/>
                    <w:placeholder>
                      <w:docPart w:val="766625F6E07A4612ABB8D7A90B486C91"/>
                    </w:placeholder>
                    <w15:dataBinding w:prefixMappings="xmlns:ns0='http://schemas.microsoft.com/office/2006/coverPageProps'" w:xpath="/ns0:CoverPageProperties[1]/ns0:PublishDate[1]" w:storeItemID="{55AF091B-3C7A-41E3-B477-F2FDAA23CFDA}"/>
                    <w:date w:fullDate="2020-05-25T00:00:00ZZ">
                      <w:dateFormat w:val="dd/MM/yyyy"/>
                      <w:lid w:val="fr-FR"/>
                      <w:storeMappedDataAs w:val="datetime"/>
                      <w:calendar w:val="gregorian"/>
                    </w:date>
                  </w:sdtPr>
                  <w:sdtEndPr>
                    <w:rPr>
                      <w:color w:val="FFFFFF" w:themeColor="background1"/>
                      <w:sz w:val="28"/>
                      <w:szCs w:val="28"/>
                      <w14:textFill>
                        <w14:solidFill>
                          <w14:schemeClr w14:val="bg1"/>
                        </w14:solidFill>
                      </w14:textFill>
                    </w:rPr>
                  </w:sdtEndPr>
                  <w:sdtContent>
                    <w:r>
                      <w:rPr>
                        <w:color w:val="FFFFFF" w:themeColor="background1"/>
                        <w:sz w:val="28"/>
                        <w:szCs w:val="28"/>
                        <w:lang w:val="fr-FR"/>
                        <w14:textFill>
                          <w14:solidFill>
                            <w14:schemeClr w14:val="bg1"/>
                          </w14:solidFill>
                        </w14:textFill>
                      </w:rPr>
                      <w:t>25/05/2020</w:t>
                    </w:r>
                  </w:sdtContent>
                </w:sdt>
              </w:p>
            </w:tc>
            <w:tc>
              <w:tcPr>
                <w:tcW w:w="4061" w:type="pct"/>
                <w:shd w:val="clear" w:color="auto" w:fill="94B6D2" w:themeFill="accent1"/>
                <w:tcMar>
                  <w:left w:w="216" w:type="dxa"/>
                </w:tcMar>
                <w:vAlign w:val="center"/>
              </w:tcPr>
              <w:p>
                <w:pPr>
                  <w:pStyle w:val="76"/>
                  <w:rPr>
                    <w:color w:val="FFFFFF" w:themeColor="background1"/>
                    <w:sz w:val="34"/>
                    <w:szCs w:val="34"/>
                    <w14:textFill>
                      <w14:solidFill>
                        <w14:schemeClr w14:val="bg1"/>
                      </w14:solidFill>
                    </w14:textFill>
                  </w:rPr>
                </w:pPr>
                <w:sdt>
                  <w:sdtPr>
                    <w:rPr>
                      <w:b/>
                      <w:bCs/>
                      <w:color w:val="FFFFFF" w:themeColor="background1"/>
                      <w:kern w:val="0"/>
                      <w:sz w:val="28"/>
                      <w:szCs w:val="28"/>
                      <w14:textFill>
                        <w14:solidFill>
                          <w14:schemeClr w14:val="bg1"/>
                        </w14:solidFill>
                      </w14:textFill>
                      <w14:ligatures w14:val="none"/>
                    </w:rPr>
                    <w:alias w:val="Sous-titre"/>
                    <w:id w:val="541102329"/>
                    <w:placeholder>
                      <w:docPart w:val="4CD8187EBE9A49B788187ED62063C437"/>
                    </w:placeholder>
                    <w15:dataBinding w:prefixMappings="xmlns:ns0='http://schemas.openxmlformats.org/package/2006/metadata/core-properties' xmlns:ns1='http://purl.org/dc/elements/1.1/'" w:xpath="/ns0:coreProperties[1]/ns1:subject[1]" w:storeItemID="{6C3C8BC8-F283-45AE-878A-BAB7291924A1}"/>
                    <w:text/>
                  </w:sdtPr>
                  <w:sdtEndPr>
                    <w:rPr>
                      <w:b/>
                      <w:bCs/>
                      <w:color w:val="FFFFFF" w:themeColor="background1"/>
                      <w:kern w:val="0"/>
                      <w:sz w:val="28"/>
                      <w:szCs w:val="28"/>
                      <w14:textFill>
                        <w14:solidFill>
                          <w14:schemeClr w14:val="bg1"/>
                        </w14:solidFill>
                      </w14:textFill>
                      <w14:ligatures w14:val="none"/>
                    </w:rPr>
                  </w:sdtEndPr>
                  <w:sdtContent>
                    <w:r>
                      <w:rPr>
                        <w:b/>
                        <w:bCs/>
                        <w:color w:val="FFFFFF" w:themeColor="background1"/>
                        <w:kern w:val="0"/>
                        <w:sz w:val="28"/>
                        <w:szCs w:val="28"/>
                        <w:lang w:val="fr-FR"/>
                        <w14:textFill>
                          <w14:solidFill>
                            <w14:schemeClr w14:val="bg1"/>
                          </w14:solidFill>
                        </w14:textFill>
                        <w14:ligatures w14:val="none"/>
                      </w:rPr>
                      <w:t>PROJET ETUDIANTS –  Monitoring with SYSLOG &amp; SNMP :  KATCHE &amp; KOUGBLENOU &amp; KEZIE</w:t>
                    </w:r>
                  </w:sdtContent>
                </w:sdt>
              </w:p>
            </w:tc>
          </w:tr>
          <w:tr>
            <w:tblPrEx>
              <w:tblCellMar>
                <w:top w:w="0" w:type="dxa"/>
                <w:left w:w="115" w:type="dxa"/>
                <w:bottom w:w="0" w:type="dxa"/>
                <w:right w:w="115" w:type="dxa"/>
              </w:tblCellMar>
            </w:tblPrEx>
            <w:trPr>
              <w:trHeight w:val="4553" w:hRule="atLeast"/>
              <w:jc w:val="center"/>
            </w:trPr>
            <w:tc>
              <w:tcPr>
                <w:tcW w:w="5000" w:type="pct"/>
                <w:gridSpan w:val="2"/>
                <w:shd w:val="clear" w:color="auto" w:fill="auto"/>
                <w:vAlign w:val="center"/>
              </w:tcPr>
              <w:p>
                <w:pPr>
                  <w:spacing w:line="240" w:lineRule="auto"/>
                  <w:ind w:left="1440"/>
                  <w:contextualSpacing/>
                  <w:jc w:val="center"/>
                </w:pPr>
                <w:r>
                  <w:t xml:space="preserve">    </w:t>
                </w:r>
                <w:r>
                  <w:drawing>
                    <wp:inline distT="0" distB="0" distL="0" distR="0">
                      <wp:extent cx="5408930" cy="275272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82836" cy="2790638"/>
                              </a:xfrm>
                              <a:prstGeom prst="rect">
                                <a:avLst/>
                              </a:prstGeom>
                              <a:noFill/>
                              <a:ln>
                                <a:noFill/>
                              </a:ln>
                            </pic:spPr>
                          </pic:pic>
                        </a:graphicData>
                      </a:graphic>
                    </wp:inline>
                  </w:drawing>
                </w:r>
              </w:p>
              <w:p>
                <w:pPr>
                  <w:spacing w:line="240" w:lineRule="auto"/>
                  <w:contextualSpacing/>
                  <w:rPr>
                    <w:rFonts w:asciiTheme="majorHAnsi" w:hAnsiTheme="majorHAnsi" w:eastAsiaTheme="majorEastAsia" w:cstheme="majorBidi"/>
                    <w:i/>
                    <w:iCs/>
                    <w:color w:val="775F55" w:themeColor="text2"/>
                    <w:sz w:val="26"/>
                    <w:szCs w:val="26"/>
                    <w14:textFill>
                      <w14:solidFill>
                        <w14:schemeClr w14:val="tx2"/>
                      </w14:solidFill>
                    </w14:textFill>
                  </w:rPr>
                </w:pPr>
              </w:p>
            </w:tc>
          </w:tr>
        </w:tbl>
        <w:p>
          <w:pPr>
            <w:tabs>
              <w:tab w:val="left" w:pos="6222"/>
            </w:tabs>
            <w:spacing w:after="200" w:line="276" w:lineRule="auto"/>
          </w:pPr>
        </w:p>
      </w:sdtContent>
    </w:sdt>
    <w:p>
      <w:pPr>
        <w:pStyle w:val="46"/>
        <w:contextualSpacing/>
        <w:rPr>
          <w:sz w:val="36"/>
          <w:szCs w:val="36"/>
        </w:rPr>
      </w:pPr>
      <w:r>
        <w:rPr>
          <w:sz w:val="36"/>
          <w:szCs w:val="36"/>
        </w:rPr>
        <w:t>NOM ENCADREUR SENIOR :</w:t>
      </w:r>
    </w:p>
    <w:sdt>
      <w:sdtPr>
        <w:rPr>
          <w:sz w:val="22"/>
          <w:szCs w:val="22"/>
        </w:rPr>
        <w:id w:val="219697527"/>
        <w:placeholder>
          <w:docPart w:val="B116D56708E64F66A7C2FE574421352D"/>
        </w:placeholder>
        <w15:dataBinding w:prefixMappings="xmlns:ns0='http://schemas.openxmlformats.org/package/2006/metadata/core-properties' xmlns:ns1='http://purl.org/dc/elements/1.1/'" w:xpath="/ns0:coreProperties[1]/ns1:subject[1]" w:storeItemID="{6C3C8BC8-F283-45AE-878A-BAB7291924A1}"/>
        <w:text/>
      </w:sdtPr>
      <w:sdtEndPr>
        <w:rPr>
          <w:sz w:val="22"/>
          <w:szCs w:val="22"/>
        </w:rPr>
      </w:sdtEndPr>
      <w:sdtContent>
        <w:p>
          <w:pPr>
            <w:pStyle w:val="42"/>
            <w:contextualSpacing/>
            <w:rPr>
              <w:sz w:val="22"/>
              <w:szCs w:val="22"/>
            </w:rPr>
          </w:pPr>
          <w:r>
            <w:rPr>
              <w:sz w:val="22"/>
              <w:szCs w:val="22"/>
              <w:lang w:val="fr-FR"/>
            </w:rPr>
            <w:t>PROJET ETUDIANTS –  Monitoring with SYSLOG &amp; SNMP :  KATCHE &amp; KOUGBLENOU &amp; KEZIE</w:t>
          </w:r>
        </w:p>
      </w:sdtContent>
    </w:sdt>
    <w:p>
      <w:pPr>
        <w:pStyle w:val="42"/>
        <w:sectPr>
          <w:footerReference r:id="rId5" w:type="default"/>
          <w:footerReference r:id="rId6" w:type="even"/>
          <w:type w:val="continuous"/>
          <w:pgSz w:w="11907" w:h="16839"/>
          <w:pgMar w:top="1440" w:right="1080" w:bottom="1440" w:left="1080" w:header="709" w:footer="709" w:gutter="0"/>
          <w:pgNumType w:start="0"/>
          <w:cols w:space="720" w:num="1"/>
          <w:titlePg/>
          <w:docGrid w:linePitch="360" w:charSpace="0"/>
        </w:sect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r>
        <w:rPr>
          <w:rFonts w:ascii="Arial Narrow" w:hAnsi="Arial Narrow" w:eastAsia="Times New Roman"/>
          <w:b/>
          <w:color w:val="000000"/>
          <w:sz w:val="32"/>
          <w:szCs w:val="32"/>
        </w:rPr>
        <w:t>SOMMAIRE</w:t>
      </w: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0 : DESCRIPTION DE L’EQUIPE PROJET</w:t>
      </w:r>
    </w:p>
    <w:p>
      <w:pPr>
        <w:spacing w:line="240" w:lineRule="auto"/>
        <w:contextualSpacing/>
        <w:jc w:val="center"/>
        <w:rPr>
          <w:rFonts w:ascii="Arial Narrow" w:hAnsi="Arial Narrow"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 : COPIE SCANNEE DE L’ATTESTATION DU TAUX DE PROGRESSION SUR LE PROJET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II : COPIE SCANNEE DU PLANNING PROJET SIGNE DE L’EQUIPE PROJET, DES ENCADREURS ET DU CHEF DEPARTEMENT PROJETS PROFESSIONNELS</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III : TABLEAU DE SUIVI DU PLANNING PROJET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IV : LISTE DES OBJECTIFS (LISTE DES DEMONSTRATIONS A FAIRE SUR LE PROJET) ENCORE APPELEE CAHIER DE RECETTES</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 : DESCRIPTION DU PROJET ETUDIANT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PARTIES VI :  DEPLOIEMENT DU PROJET PAR ETAPES</w:t>
      </w:r>
    </w:p>
    <w:p>
      <w:pPr>
        <w:spacing w:line="240" w:lineRule="auto"/>
        <w:contextualSpacing/>
        <w:jc w:val="both"/>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 : OFFRE TECHNIQUE (BOM) &amp; FINANCIERE</w:t>
      </w:r>
    </w:p>
    <w:p>
      <w:pPr>
        <w:spacing w:line="240" w:lineRule="auto"/>
        <w:contextualSpacing/>
        <w:jc w:val="both"/>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VIII : MANUEL DE DEPLOIEMENT</w:t>
      </w:r>
    </w:p>
    <w:p>
      <w:pPr>
        <w:spacing w:line="240" w:lineRule="auto"/>
        <w:contextualSpacing/>
        <w:jc w:val="both"/>
        <w:rPr>
          <w:rFonts w:ascii="Bahnschrift Condensed" w:hAnsi="Bahnschrift Condensed" w:eastAsia="Times New Roman"/>
          <w:b/>
          <w:color w:val="000000"/>
          <w:sz w:val="32"/>
          <w:szCs w:val="32"/>
        </w:rPr>
        <w:sectPr>
          <w:footerReference r:id="rId7" w:type="default"/>
          <w:pgSz w:w="11907" w:h="16839"/>
          <w:pgMar w:top="1440" w:right="1080" w:bottom="1440" w:left="1080" w:header="720" w:footer="144" w:gutter="0"/>
          <w:cols w:space="720" w:num="1"/>
          <w:docGrid w:linePitch="360" w:charSpace="0"/>
        </w:sectPr>
      </w:pPr>
    </w:p>
    <w:tbl>
      <w:tblPr>
        <w:tblStyle w:val="43"/>
        <w:tblW w:w="1555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2"/>
        <w:gridCol w:w="3241"/>
        <w:gridCol w:w="1843"/>
        <w:gridCol w:w="5354"/>
        <w:gridCol w:w="2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exact"/>
        </w:trPr>
        <w:tc>
          <w:tcPr>
            <w:tcW w:w="15559" w:type="dxa"/>
            <w:gridSpan w:val="5"/>
            <w:vAlign w:val="center"/>
          </w:tcPr>
          <w:p>
            <w:pPr>
              <w:spacing w:after="0" w:line="240" w:lineRule="auto"/>
              <w:contextualSpacing/>
              <w:jc w:val="both"/>
              <w:rPr>
                <w:rFonts w:ascii="Bahnschrift Condensed" w:hAnsi="Bahnschrift Condensed" w:eastAsia="Times New Roman" w:cstheme="minorBidi"/>
                <w:b/>
                <w:color w:val="000000"/>
                <w:sz w:val="44"/>
                <w:szCs w:val="44"/>
              </w:rPr>
            </w:pPr>
            <w:r>
              <w:rPr>
                <w:rFonts w:ascii="Bahnschrift Condensed" w:hAnsi="Bahnschrift Condensed" w:eastAsia="Times New Roman" w:cstheme="minorBidi"/>
                <w:b/>
                <w:color w:val="C00000"/>
                <w:sz w:val="44"/>
                <w:szCs w:val="44"/>
              </w:rPr>
              <w:t>DESCRIPTION DE L’EQUIPE PROJET ETUDIANT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exact"/>
        </w:trPr>
        <w:tc>
          <w:tcPr>
            <w:tcW w:w="776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du Projet</w:t>
            </w:r>
          </w:p>
        </w:tc>
        <w:tc>
          <w:tcPr>
            <w:tcW w:w="7796" w:type="dxa"/>
            <w:gridSpan w:val="3"/>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Network Performance Monitoring with Syslog and SNMP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6" w:hRule="exact"/>
        </w:trPr>
        <w:tc>
          <w:tcPr>
            <w:tcW w:w="776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Numéro du PPE (choisir un parmi les 6 ci-après)</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PPE 300, PPE 301, PPE 302</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PPE 400, PPE 401, PPE 402</w:t>
            </w:r>
          </w:p>
        </w:tc>
        <w:tc>
          <w:tcPr>
            <w:tcW w:w="7796" w:type="dxa"/>
            <w:gridSpan w:val="3"/>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PPE300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4" w:hRule="exact"/>
        </w:trPr>
        <w:tc>
          <w:tcPr>
            <w:tcW w:w="776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filière de formation (l’une des 7 ci-dessous</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Licence Cours du Jour</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Licence cours du Soir</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Master</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Certificats Réseaux &amp; Cybersécurité</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Certificats Développement Web</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Gestion de Projets</w:t>
            </w:r>
          </w:p>
          <w:p>
            <w:pPr>
              <w:pStyle w:val="75"/>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Formation Infographie &amp; Multimédia</w:t>
            </w:r>
          </w:p>
        </w:tc>
        <w:tc>
          <w:tcPr>
            <w:tcW w:w="7796" w:type="dxa"/>
            <w:gridSpan w:val="3"/>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ascii="Bahnschrift Condensed" w:hAnsi="Bahnschrift Condensed" w:eastAsia="Times New Roman" w:cstheme="minorBidi"/>
                <w:b/>
                <w:color w:val="000000"/>
                <w:sz w:val="28"/>
                <w:szCs w:val="28"/>
              </w:rPr>
              <w:t>Licence Cours du Jour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exact"/>
        </w:trPr>
        <w:tc>
          <w:tcPr>
            <w:tcW w:w="776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du programme de formation (parmi nos 35 programmes de formation)</w:t>
            </w:r>
          </w:p>
        </w:tc>
        <w:tc>
          <w:tcPr>
            <w:tcW w:w="7796" w:type="dxa"/>
            <w:gridSpan w:val="3"/>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LPRSS/CS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exact"/>
        </w:trPr>
        <w:tc>
          <w:tcPr>
            <w:tcW w:w="776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Date de la rentrée académique du programme de formation</w:t>
            </w:r>
          </w:p>
        </w:tc>
        <w:tc>
          <w:tcPr>
            <w:tcW w:w="7796" w:type="dxa"/>
            <w:gridSpan w:val="3"/>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2 décembre 2021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exact"/>
        </w:trPr>
        <w:tc>
          <w:tcPr>
            <w:tcW w:w="4112" w:type="dxa"/>
            <w:vMerge w:val="restart"/>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Liste des étudiants de l’équipe projet</w:t>
            </w:r>
          </w:p>
        </w:tc>
        <w:tc>
          <w:tcPr>
            <w:tcW w:w="3651"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&amp; Prénom(s)</w:t>
            </w:r>
          </w:p>
        </w:tc>
        <w:tc>
          <w:tcPr>
            <w:tcW w:w="2268"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Téléphone</w:t>
            </w:r>
          </w:p>
        </w:tc>
        <w:tc>
          <w:tcPr>
            <w:tcW w:w="2693"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email @ipnetinstitute.com</w:t>
            </w:r>
          </w:p>
        </w:tc>
        <w:tc>
          <w:tcPr>
            <w:tcW w:w="2835"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 xml:space="preserve">Autre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exact"/>
        </w:trPr>
        <w:tc>
          <w:tcPr>
            <w:tcW w:w="4112"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3651" w:type="dxa"/>
            <w:vAlign w:val="center"/>
          </w:tcPr>
          <w:p>
            <w:pPr>
              <w:spacing w:after="0" w:line="240" w:lineRule="auto"/>
              <w:rPr>
                <w:rFonts w:hint="default" w:ascii="Bahnschrift Condensed" w:hAnsi="Bahnschrift Condensed" w:eastAsia="Times New Roman" w:cs="Bahnschrift Condensed"/>
                <w:b/>
                <w:color w:val="000000"/>
                <w:sz w:val="28"/>
                <w:szCs w:val="28"/>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KATCHE</w:t>
            </w:r>
            <w:r>
              <w:rPr>
                <w:rFonts w:hint="default" w:ascii="Bahnschrift Condensed" w:hAnsi="Bahnschrift Condensed" w:eastAsia="Times New Roman" w:cs="Bahnschrift Condensed"/>
                <w:color w:val="000000" w:themeColor="text1"/>
                <w:sz w:val="28"/>
                <w:szCs w:val="28"/>
                <w:lang w:val="fr-FR"/>
                <w14:textFill>
                  <w14:solidFill>
                    <w14:schemeClr w14:val="tx1"/>
                  </w14:solidFill>
                </w14:textFill>
              </w:rPr>
              <w:t>Wealth</w:t>
            </w: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Josias</w:t>
            </w:r>
          </w:p>
        </w:tc>
        <w:tc>
          <w:tcPr>
            <w:tcW w:w="2268" w:type="dxa"/>
            <w:vAlign w:val="top"/>
          </w:tcPr>
          <w:p>
            <w:pPr>
              <w:spacing w:after="0" w:line="240" w:lineRule="auto"/>
              <w:rPr>
                <w:rFonts w:hint="default" w:ascii="Bahnschrift Condensed" w:hAnsi="Bahnschrift Condensed" w:eastAsia="Times New Roman" w:cs="Bahnschrift Condensed"/>
                <w:b/>
                <w:color w:val="000000"/>
                <w:sz w:val="28"/>
                <w:szCs w:val="28"/>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98678203</w:t>
            </w:r>
          </w:p>
        </w:tc>
        <w:tc>
          <w:tcPr>
            <w:tcW w:w="2693"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josias.katche@ipnetinstitute.com</w:t>
            </w:r>
            <w:bookmarkStart w:id="11" w:name="_GoBack"/>
            <w:bookmarkEnd w:id="11"/>
          </w:p>
        </w:tc>
        <w:tc>
          <w:tcPr>
            <w:tcW w:w="2835" w:type="dxa"/>
            <w:vAlign w:val="center"/>
          </w:tcPr>
          <w:p>
            <w:pPr>
              <w:numPr>
                <w:ilvl w:val="0"/>
                <w:numId w:val="9"/>
              </w:num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J. KATCHE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4112"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3651" w:type="dxa"/>
            <w:vAlign w:val="center"/>
          </w:tcPr>
          <w:p>
            <w:pPr>
              <w:spacing w:after="0" w:line="240" w:lineRule="auto"/>
              <w:rPr>
                <w:rFonts w:hint="default" w:ascii="Bahnschrift Condensed" w:hAnsi="Bahnschrift Condensed" w:eastAsia="Times New Roman" w:cs="Bahnschrift Condensed"/>
                <w:b/>
                <w:color w:val="000000"/>
                <w:sz w:val="28"/>
                <w:szCs w:val="28"/>
                <w:lang w:val="fr-FR"/>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 xml:space="preserve">KEZIE </w:t>
            </w:r>
            <w:r>
              <w:rPr>
                <w:rFonts w:hint="default" w:ascii="Bahnschrift Condensed" w:hAnsi="Bahnschrift Condensed" w:eastAsia="Times New Roman" w:cs="Bahnschrift Condensed"/>
                <w:color w:val="000000" w:themeColor="text1"/>
                <w:sz w:val="28"/>
                <w:szCs w:val="28"/>
                <w:lang w:val="fr-FR"/>
                <w14:textFill>
                  <w14:solidFill>
                    <w14:schemeClr w14:val="tx1"/>
                  </w14:solidFill>
                </w14:textFill>
              </w:rPr>
              <w:t>Essolizam</w:t>
            </w:r>
          </w:p>
        </w:tc>
        <w:tc>
          <w:tcPr>
            <w:tcW w:w="2268" w:type="dxa"/>
            <w:vAlign w:val="top"/>
          </w:tcPr>
          <w:p>
            <w:pPr>
              <w:spacing w:after="0" w:line="240" w:lineRule="auto"/>
              <w:rPr>
                <w:rFonts w:hint="default" w:ascii="Bahnschrift Condensed" w:hAnsi="Bahnschrift Condensed" w:eastAsia="Times New Roman" w:cs="Bahnschrift Condensed"/>
                <w:b/>
                <w:color w:val="000000"/>
                <w:sz w:val="28"/>
                <w:szCs w:val="28"/>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92662096</w:t>
            </w:r>
          </w:p>
        </w:tc>
        <w:tc>
          <w:tcPr>
            <w:tcW w:w="2693"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Essolizam.KEZIE@ipnetinstitute.com</w:t>
            </w:r>
          </w:p>
        </w:tc>
        <w:tc>
          <w:tcPr>
            <w:tcW w:w="2835" w:type="dxa"/>
            <w:vAlign w:val="center"/>
          </w:tcPr>
          <w:p>
            <w:pPr>
              <w:numPr>
                <w:ilvl w:val="0"/>
                <w:numId w:val="10"/>
              </w:num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KEZIE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exact"/>
        </w:trPr>
        <w:tc>
          <w:tcPr>
            <w:tcW w:w="4112"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3651" w:type="dxa"/>
            <w:vAlign w:val="center"/>
          </w:tcPr>
          <w:p>
            <w:pPr>
              <w:spacing w:after="0" w:line="240" w:lineRule="auto"/>
              <w:ind w:left="980" w:hanging="980" w:hangingChars="350"/>
              <w:jc w:val="both"/>
              <w:rPr>
                <w:rFonts w:hint="default" w:ascii="Bahnschrift Condensed" w:hAnsi="Bahnschrift Condensed" w:eastAsia="Times New Roman" w:cs="Bahnschrift Condensed"/>
                <w:b/>
                <w:color w:val="000000"/>
                <w:sz w:val="28"/>
                <w:szCs w:val="28"/>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KOUNGBLENO Amos</w:t>
            </w:r>
            <w:r>
              <w:rPr>
                <w:rFonts w:hint="default" w:ascii="Bahnschrift Condensed" w:hAnsi="Bahnschrift Condensed" w:eastAsia="Times New Roman" w:cs="Bahnschrift Condensed"/>
                <w:color w:val="000000" w:themeColor="text1"/>
                <w:sz w:val="28"/>
                <w:szCs w:val="28"/>
                <w:lang w:val="fr-FR"/>
                <w14:textFill>
                  <w14:solidFill>
                    <w14:schemeClr w14:val="tx1"/>
                  </w14:solidFill>
                </w14:textFill>
              </w:rPr>
              <w:t xml:space="preserve"> </w:t>
            </w: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K</w:t>
            </w:r>
            <w:r>
              <w:rPr>
                <w:rFonts w:hint="default" w:ascii="Bahnschrift Condensed" w:hAnsi="Bahnschrift Condensed" w:eastAsia="Times New Roman" w:cs="Bahnschrift Condensed"/>
                <w:b/>
                <w:color w:val="000000" w:themeColor="text1"/>
                <w:sz w:val="28"/>
                <w:szCs w:val="28"/>
                <w:lang w:val="en-US"/>
                <w14:textFill>
                  <w14:solidFill>
                    <w14:schemeClr w14:val="tx1"/>
                  </w14:solidFill>
                </w14:textFill>
              </w:rPr>
              <w:t xml:space="preserve"> (Chef)</w:t>
            </w:r>
          </w:p>
        </w:tc>
        <w:tc>
          <w:tcPr>
            <w:tcW w:w="2268" w:type="dxa"/>
            <w:vAlign w:val="top"/>
          </w:tcPr>
          <w:p>
            <w:pPr>
              <w:spacing w:after="0" w:line="240" w:lineRule="auto"/>
              <w:rPr>
                <w:rFonts w:hint="default" w:ascii="Bahnschrift Condensed" w:hAnsi="Bahnschrift Condensed" w:eastAsia="Times New Roman" w:cs="Bahnschrift Condensed"/>
                <w:b/>
                <w:color w:val="000000"/>
                <w:sz w:val="28"/>
                <w:szCs w:val="28"/>
              </w:rPr>
            </w:pPr>
            <w:r>
              <w:rPr>
                <w:rFonts w:hint="default" w:ascii="Bahnschrift Condensed" w:hAnsi="Bahnschrift Condensed" w:eastAsia="Times New Roman" w:cs="Bahnschrift Condensed"/>
                <w:color w:val="000000" w:themeColor="text1"/>
                <w:sz w:val="28"/>
                <w:szCs w:val="28"/>
                <w:lang w:val="en-US"/>
                <w14:textFill>
                  <w14:solidFill>
                    <w14:schemeClr w14:val="tx1"/>
                  </w14:solidFill>
                </w14:textFill>
              </w:rPr>
              <w:t>92515483</w:t>
            </w:r>
          </w:p>
        </w:tc>
        <w:tc>
          <w:tcPr>
            <w:tcW w:w="2693"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Kokou.KOUGBLENOU@ipnetinstitute.com</w:t>
            </w:r>
          </w:p>
        </w:tc>
        <w:tc>
          <w:tcPr>
            <w:tcW w:w="2835" w:type="dxa"/>
            <w:vAlign w:val="center"/>
          </w:tcPr>
          <w:p>
            <w:pPr>
              <w:numPr>
                <w:ilvl w:val="0"/>
                <w:numId w:val="11"/>
              </w:num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K. KOUGBLENOU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exact"/>
        </w:trPr>
        <w:tc>
          <w:tcPr>
            <w:tcW w:w="4112"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de l’encadreur Senior</w:t>
            </w:r>
          </w:p>
        </w:tc>
        <w:tc>
          <w:tcPr>
            <w:tcW w:w="3651"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 xml:space="preserve">Tote </w:t>
            </w:r>
            <w:r>
              <w:rPr>
                <w:rFonts w:hint="default" w:ascii="Bahnschrift Condensed" w:hAnsi="Bahnschrift Condensed" w:eastAsia="Times New Roman" w:cs="Bahnschrift Condensed"/>
                <w:b/>
                <w:color w:val="000000"/>
                <w:sz w:val="28"/>
                <w:szCs w:val="28"/>
                <w:lang w:val="fr-FR"/>
              </w:rPr>
              <w:t>AHOUNDA</w:t>
            </w:r>
          </w:p>
        </w:tc>
        <w:tc>
          <w:tcPr>
            <w:tcW w:w="2268"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hint="default" w:ascii="Bahnschrift Condensed" w:hAnsi="Bahnschrift Condensed" w:eastAsia="Times New Roman" w:cstheme="minorBidi"/>
                <w:b/>
                <w:color w:val="000000"/>
                <w:sz w:val="28"/>
                <w:szCs w:val="28"/>
                <w:lang w:val="fr-FR"/>
              </w:rPr>
              <w:t>96803277</w:t>
            </w:r>
          </w:p>
        </w:tc>
        <w:tc>
          <w:tcPr>
            <w:tcW w:w="2693"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hint="default" w:ascii="Bahnschrift Condensed" w:hAnsi="Bahnschrift Condensed" w:eastAsia="Times New Roman" w:cstheme="minorBidi"/>
                <w:b/>
                <w:color w:val="000000"/>
                <w:sz w:val="28"/>
                <w:szCs w:val="28"/>
                <w:lang w:val="fr-FR"/>
              </w:rPr>
              <w:t>Tote.ahounda</w:t>
            </w:r>
            <w:r>
              <w:rPr>
                <w:rFonts w:ascii="Bahnschrift Condensed" w:hAnsi="Bahnschrift Condensed" w:eastAsia="Times New Roman" w:cstheme="minorBidi"/>
                <w:b/>
                <w:color w:val="000000"/>
                <w:sz w:val="28"/>
                <w:szCs w:val="28"/>
              </w:rPr>
              <w:t>@ipnetinstitute.com</w:t>
            </w:r>
          </w:p>
        </w:tc>
        <w:tc>
          <w:tcPr>
            <w:tcW w:w="2835"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hint="default" w:ascii="Bahnschrift Condensed" w:hAnsi="Bahnschrift Condensed" w:eastAsia="Times New Roman" w:cstheme="minorBidi"/>
                <w:b/>
                <w:color w:val="000000"/>
                <w:sz w:val="28"/>
                <w:szCs w:val="28"/>
                <w:lang w:val="fr-FR"/>
              </w:rPr>
              <w:t xml:space="preserve">Tote </w:t>
            </w:r>
            <w:r>
              <w:rPr>
                <w:rFonts w:hint="default" w:ascii="Bahnschrift Condensed" w:hAnsi="Bahnschrift Condensed" w:eastAsia="Times New Roman" w:cs="Bahnschrift Condensed"/>
                <w:b/>
                <w:color w:val="000000"/>
                <w:sz w:val="28"/>
                <w:szCs w:val="28"/>
                <w:lang w:val="fr-FR"/>
              </w:rPr>
              <w:t>AHOUNDA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exact"/>
        </w:trPr>
        <w:tc>
          <w:tcPr>
            <w:tcW w:w="4112"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de l’encadreur Junior</w:t>
            </w:r>
          </w:p>
        </w:tc>
        <w:tc>
          <w:tcPr>
            <w:tcW w:w="3651"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Elisée DATE-MASSE</w:t>
            </w:r>
          </w:p>
        </w:tc>
        <w:tc>
          <w:tcPr>
            <w:tcW w:w="2268"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97528658</w:t>
            </w:r>
          </w:p>
        </w:tc>
        <w:tc>
          <w:tcPr>
            <w:tcW w:w="2693"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elisee.date-masse@ipnetinstitute.com</w:t>
            </w:r>
          </w:p>
        </w:tc>
        <w:tc>
          <w:tcPr>
            <w:tcW w:w="2835" w:type="dxa"/>
            <w:vAlign w:val="center"/>
          </w:tcPr>
          <w:p>
            <w:pPr>
              <w:numPr>
                <w:ilvl w:val="0"/>
                <w:numId w:val="0"/>
              </w:numPr>
              <w:spacing w:after="0" w:line="240" w:lineRule="auto"/>
              <w:ind w:leftChars="0"/>
              <w:contextualSpacing/>
              <w:rPr>
                <w:rFonts w:hint="default" w:ascii="Bahnschrift Condensed" w:hAnsi="Bahnschrift Condensed" w:eastAsia="Times New Roman" w:cstheme="minorBidi"/>
                <w:b/>
                <w:color w:val="000000"/>
                <w:sz w:val="28"/>
                <w:szCs w:val="28"/>
                <w:lang w:val="fr-FR"/>
              </w:rPr>
            </w:pPr>
            <w:r>
              <w:rPr>
                <w:rFonts w:hint="default" w:ascii="Bahnschrift Condensed" w:hAnsi="Bahnschrift Condensed" w:eastAsia="Times New Roman" w:cstheme="minorBidi"/>
                <w:b/>
                <w:color w:val="000000"/>
                <w:sz w:val="28"/>
                <w:szCs w:val="28"/>
                <w:lang w:val="fr-FR"/>
              </w:rPr>
              <w:t>E. DATE-MASSE</w:t>
            </w:r>
          </w:p>
        </w:tc>
      </w:tr>
    </w:tbl>
    <w:p>
      <w:pPr>
        <w:spacing w:line="240" w:lineRule="auto"/>
        <w:contextualSpacing/>
        <w:jc w:val="both"/>
        <w:rPr>
          <w:rFonts w:ascii="Arial Narrow" w:hAnsi="Arial Narrow" w:eastAsia="Times New Roman"/>
          <w:b/>
          <w:color w:val="000000"/>
          <w:sz w:val="32"/>
          <w:szCs w:val="32"/>
        </w:rPr>
        <w:sectPr>
          <w:pgSz w:w="16839" w:h="11907" w:orient="landscape"/>
          <w:pgMar w:top="720" w:right="720" w:bottom="720" w:left="720" w:header="720" w:footer="144" w:gutter="0"/>
          <w:cols w:space="720" w:num="1"/>
          <w:docGrid w:linePitch="360" w:charSpace="0"/>
        </w:sectPr>
      </w:pPr>
      <w:r>
        <w:rPr>
          <w:rFonts w:ascii="Arial Narrow" w:hAnsi="Arial Narrow"/>
          <w:b/>
        </w:rPr>
        <mc:AlternateContent>
          <mc:Choice Requires="wps">
            <w:drawing>
              <wp:anchor distT="0" distB="0" distL="114300" distR="114300" simplePos="0" relativeHeight="251665408" behindDoc="0" locked="0" layoutInCell="1" allowOverlap="1">
                <wp:simplePos x="0" y="0"/>
                <wp:positionH relativeFrom="page">
                  <wp:posOffset>1270</wp:posOffset>
                </wp:positionH>
                <wp:positionV relativeFrom="paragraph">
                  <wp:posOffset>3555365</wp:posOffset>
                </wp:positionV>
                <wp:extent cx="4543425" cy="1417955"/>
                <wp:effectExtent l="38100" t="38100" r="29210" b="86995"/>
                <wp:wrapNone/>
                <wp:docPr id="6"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Arial Narrow" w:hAnsi="Arial Narrow"/>
                                <w:b/>
                                <w:bCs/>
                                <w:color w:val="000000" w:themeColor="text1"/>
                                <w:sz w:val="48"/>
                                <w:szCs w:val="48"/>
                                <w14:textFill>
                                  <w14:solidFill>
                                    <w14:schemeClr w14:val="tx1"/>
                                  </w14:solidFill>
                                </w14:textFill>
                              </w:rPr>
                            </w:pPr>
                            <w:r>
                              <w:rPr>
                                <w:rFonts w:ascii="Arial Narrow" w:hAnsi="Arial Narrow"/>
                                <w:b/>
                                <w:bCs/>
                                <w:color w:val="000000" w:themeColor="text1"/>
                                <w:sz w:val="48"/>
                                <w:szCs w:val="48"/>
                                <w14:textFill>
                                  <w14:solidFill>
                                    <w14:schemeClr w14:val="tx1"/>
                                  </w14:solidFill>
                                </w14:textFill>
                              </w:rPr>
                              <w:t>COPIE SCANNEE DE L’ATTESTATION DU TAUX DE PROGRESSION SUR LE PROJET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1pt;margin-top:279.95pt;height:111.65pt;width:357.75pt;mso-position-horizontal-relative:page;z-index:251665408;v-text-anchor:middle;mso-width-relative:page;mso-height-relative:page;" fillcolor="#F2F2F2 [3052]" filled="t" stroked="f" coordsize="21600,21600" o:gfxdata="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AwcntNoAAAAIAQAADwAAAAAAAAABACAAAAAiAAAAZHJzL2Rvd25yZXYu&#10;eG1sUEsBAhQAFAAAAAgAh07iQLeyz0PdAgAAzAUAAA4AAAAAAAAAAQAgAAAAKQEAAGRycy9lMm9E&#10;b2MueG1sUEsFBgAAAAAGAAYAWQEAAHgGA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Arial Narrow" w:hAnsi="Arial Narrow"/>
                          <w:b/>
                          <w:bCs/>
                          <w:color w:val="000000" w:themeColor="text1"/>
                          <w:sz w:val="48"/>
                          <w:szCs w:val="48"/>
                          <w14:textFill>
                            <w14:solidFill>
                              <w14:schemeClr w14:val="tx1"/>
                            </w14:solidFill>
                          </w14:textFill>
                        </w:rPr>
                      </w:pPr>
                      <w:r>
                        <w:rPr>
                          <w:rFonts w:ascii="Arial Narrow" w:hAnsi="Arial Narrow"/>
                          <w:b/>
                          <w:bCs/>
                          <w:color w:val="000000" w:themeColor="text1"/>
                          <w:sz w:val="48"/>
                          <w:szCs w:val="48"/>
                          <w14:textFill>
                            <w14:solidFill>
                              <w14:schemeClr w14:val="tx1"/>
                            </w14:solidFill>
                          </w14:textFill>
                        </w:rPr>
                        <w:t>COPIE SCANNEE DE L’ATTESTATION DU TAUX DE PROGRESSION SUR LE PROJET</w:t>
                      </w:r>
                    </w:p>
                  </w:txbxContent>
                </v:textbox>
              </v:shape>
            </w:pict>
          </mc:Fallback>
        </mc:AlternateContent>
      </w:r>
    </w:p>
    <w:p>
      <w:pPr>
        <w:spacing w:line="240" w:lineRule="auto"/>
        <w:contextualSpacing/>
        <w:jc w:val="both"/>
        <w:rPr>
          <w:rFonts w:ascii="Arial Narrow" w:hAnsi="Arial Narrow" w:eastAsia="Times New Roman"/>
          <w:b/>
          <w:color w:val="000000"/>
          <w:sz w:val="32"/>
          <w:szCs w:val="32"/>
        </w:rPr>
        <w:sectPr>
          <w:pgSz w:w="11907" w:h="16839"/>
          <w:pgMar w:top="1440" w:right="1080" w:bottom="1440" w:left="1080" w:header="720" w:footer="144" w:gutter="0"/>
          <w:cols w:space="720" w:num="1"/>
          <w:docGrid w:linePitch="360" w:charSpace="0"/>
        </w:sectPr>
      </w:pPr>
      <w:r>
        <w:rPr>
          <w:rFonts w:ascii="Arial Narrow" w:hAnsi="Arial Narrow"/>
          <w:b/>
        </w:rPr>
        <mc:AlternateContent>
          <mc:Choice Requires="wps">
            <w:drawing>
              <wp:anchor distT="0" distB="0" distL="114300" distR="114300" simplePos="0" relativeHeight="251664384" behindDoc="0" locked="0" layoutInCell="1" allowOverlap="1">
                <wp:simplePos x="0" y="0"/>
                <wp:positionH relativeFrom="page">
                  <wp:posOffset>-6350</wp:posOffset>
                </wp:positionH>
                <wp:positionV relativeFrom="paragraph">
                  <wp:posOffset>3657600</wp:posOffset>
                </wp:positionV>
                <wp:extent cx="4543425" cy="1640205"/>
                <wp:effectExtent l="15875" t="15875" r="69850" b="77470"/>
                <wp:wrapNone/>
                <wp:docPr id="3" name="Pentagone 10"/>
                <wp:cNvGraphicFramePr/>
                <a:graphic xmlns:a="http://schemas.openxmlformats.org/drawingml/2006/main">
                  <a:graphicData uri="http://schemas.microsoft.com/office/word/2010/wordprocessingShape">
                    <wps:wsp>
                      <wps:cNvSpPr/>
                      <wps:spPr>
                        <a:xfrm>
                          <a:off x="0" y="0"/>
                          <a:ext cx="4543279" cy="164020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contextualSpacing/>
                              <w:rPr>
                                <w:rFonts w:ascii="Bernard MT Condensed" w:hAnsi="Bernard MT Condensed"/>
                                <w:bCs/>
                                <w:color w:val="000000" w:themeColor="text1"/>
                                <w:sz w:val="48"/>
                                <w:szCs w:val="48"/>
                                <w14:textFill>
                                  <w14:solidFill>
                                    <w14:schemeClr w14:val="tx1"/>
                                  </w14:solidFill>
                                </w14:textFill>
                              </w:rPr>
                            </w:pPr>
                            <w:r>
                              <w:rPr>
                                <w:rFonts w:ascii="Bernard MT Condensed" w:hAnsi="Bernard MT Condensed"/>
                                <w:bCs/>
                                <w:color w:val="000000" w:themeColor="text1"/>
                                <w:sz w:val="48"/>
                                <w:szCs w:val="48"/>
                                <w14:textFill>
                                  <w14:solidFill>
                                    <w14:schemeClr w14:val="tx1"/>
                                  </w14:solidFill>
                                </w14:textFill>
                              </w:rPr>
                              <w:t>PARTIE I : COPIE SCANNEE DE L’ATTESTATION DU TAUX DE PROGRESSION SUR LE PROJET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5pt;margin-top:288pt;height:129.15pt;width:357.75pt;mso-position-horizontal-relative:page;z-index:251664384;v-text-anchor:middle;mso-width-relative:page;mso-height-relative:page;" fillcolor="#F2F2F2 [3052]" filled="t" stroked="f" coordsize="21600,21600" o:gfxdata="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B04nYt3AAAAAoBAAAPAAAAAAAAAAEAIAAAACIAAABkcnMvZG93bnJl&#10;di54bWxQSwECFAAUAAAACACHTuJAot7aLd0CAADMBQAADgAAAAAAAAABACAAAAArAQAAZHJzL2Uy&#10;b0RvYy54bWxQSwUGAAAAAAYABgBZAQAAegYAAAAA&#10;" adj="17162">
                <v:fill on="t" focussize="0,0"/>
                <v:stroke on="f" weight="2pt"/>
                <v:imagedata o:title=""/>
                <o:lock v:ext="edit" aspectratio="f"/>
                <v:shadow on="t" color="#000000" opacity="26214f" offset="2.12133858267717pt,2.12133858267717pt" origin="-32768f,-32768f" matrix="65536f,0f,0f,65536f"/>
                <v:textbox>
                  <w:txbxContent>
                    <w:p>
                      <w:pPr>
                        <w:spacing w:line="240" w:lineRule="auto"/>
                        <w:contextualSpacing/>
                        <w:rPr>
                          <w:rFonts w:ascii="Bernard MT Condensed" w:hAnsi="Bernard MT Condensed"/>
                          <w:bCs/>
                          <w:color w:val="000000" w:themeColor="text1"/>
                          <w:sz w:val="48"/>
                          <w:szCs w:val="48"/>
                          <w14:textFill>
                            <w14:solidFill>
                              <w14:schemeClr w14:val="tx1"/>
                            </w14:solidFill>
                          </w14:textFill>
                        </w:rPr>
                      </w:pPr>
                      <w:r>
                        <w:rPr>
                          <w:rFonts w:ascii="Bernard MT Condensed" w:hAnsi="Bernard MT Condensed"/>
                          <w:bCs/>
                          <w:color w:val="000000" w:themeColor="text1"/>
                          <w:sz w:val="48"/>
                          <w:szCs w:val="48"/>
                          <w14:textFill>
                            <w14:solidFill>
                              <w14:schemeClr w14:val="tx1"/>
                            </w14:solidFill>
                          </w14:textFill>
                        </w:rPr>
                        <w:t>PARTIE I : COPIE SCANNEE DE L’ATTESTATION DU TAUX DE PROGRESSION SUR LE PROJET</w:t>
                      </w:r>
                    </w:p>
                  </w:txbxContent>
                </v:textbox>
              </v:shape>
            </w:pict>
          </mc:Fallback>
        </mc:AlternateContent>
      </w:r>
    </w:p>
    <w:p>
      <w:pPr>
        <w:spacing w:line="240" w:lineRule="auto"/>
        <w:contextualSpacing/>
        <w:jc w:val="both"/>
        <w:rPr>
          <w:rFonts w:ascii="Arial Narrow" w:hAnsi="Arial Narrow" w:eastAsia="Times New Roman"/>
          <w:b/>
          <w:color w:val="000000"/>
          <w:sz w:val="32"/>
          <w:szCs w:val="32"/>
        </w:r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hint="default" w:ascii="Arial Narrow" w:hAnsi="Arial Narrow" w:eastAsia="Times New Roman"/>
          <w:b/>
          <w:color w:val="000000"/>
          <w:sz w:val="32"/>
          <w:szCs w:val="32"/>
          <w:lang w:val="fr-FR"/>
        </w:rPr>
      </w:pPr>
      <w:r>
        <w:rPr>
          <w:rFonts w:hint="default" w:ascii="Arial Narrow" w:hAnsi="Arial Narrow" w:eastAsia="Times New Roman"/>
          <w:b/>
          <w:color w:val="000000"/>
          <w:sz w:val="32"/>
          <w:szCs w:val="32"/>
          <w:lang w:val="fr-FR"/>
        </w:rPr>
        <w:drawing>
          <wp:inline distT="0" distB="0" distL="114300" distR="114300">
            <wp:extent cx="6167120" cy="8546465"/>
            <wp:effectExtent l="0" t="0" r="5080" b="6985"/>
            <wp:docPr id="73" name="Picture 73" descr="IMG-20220203-WA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G-20220203-WA0025[1]"/>
                    <pic:cNvPicPr>
                      <a:picLocks noChangeAspect="1"/>
                    </pic:cNvPicPr>
                  </pic:nvPicPr>
                  <pic:blipFill>
                    <a:blip r:embed="rId12"/>
                    <a:stretch>
                      <a:fillRect/>
                    </a:stretch>
                  </pic:blipFill>
                  <pic:spPr>
                    <a:xfrm>
                      <a:off x="0" y="0"/>
                      <a:ext cx="6167120" cy="8546465"/>
                    </a:xfrm>
                    <a:prstGeom prst="rect">
                      <a:avLst/>
                    </a:prstGeom>
                  </pic:spPr>
                </pic:pic>
              </a:graphicData>
            </a:graphic>
          </wp:inline>
        </w:drawing>
      </w: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after="0" w:line="240" w:lineRule="auto"/>
        <w:jc w:val="both"/>
        <w:rPr>
          <w:rFonts w:ascii="Arial Narrow" w:hAnsi="Arial Narrow" w:eastAsia="Times New Roman"/>
          <w:b/>
          <w:color w:val="000000"/>
          <w:sz w:val="28"/>
          <w:szCs w:val="28"/>
        </w:rPr>
      </w:pPr>
    </w:p>
    <w:p>
      <w:pPr>
        <w:spacing w:after="0" w:line="240" w:lineRule="auto"/>
        <w:jc w:val="both"/>
        <w:rPr>
          <w:rFonts w:ascii="Arial Narrow" w:hAnsi="Arial Narrow" w:eastAsia="Times New Roman"/>
          <w:b/>
          <w:color w:val="000000"/>
          <w:sz w:val="28"/>
          <w:szCs w:val="28"/>
        </w:rPr>
      </w:pPr>
    </w:p>
    <w:p>
      <w:pPr>
        <w:spacing w:line="240" w:lineRule="auto"/>
        <w:contextualSpacing/>
        <w:jc w:val="both"/>
        <w:rPr>
          <w:rFonts w:ascii="Arial Narrow" w:hAnsi="Arial Narrow" w:eastAsia="Times New Roman"/>
          <w:b/>
          <w:color w:val="000000"/>
          <w:sz w:val="32"/>
          <w:szCs w:val="32"/>
        </w:rPr>
      </w:pPr>
    </w:p>
    <w:p>
      <w:pPr>
        <w:pStyle w:val="75"/>
        <w:spacing w:after="0" w:line="240" w:lineRule="auto"/>
        <w:ind w:left="360"/>
        <w:rPr>
          <w:rFonts w:ascii="Arial Narrow" w:hAnsi="Arial Narrow" w:eastAsia="Times New Roman"/>
          <w:b/>
          <w:color w:val="000000"/>
          <w:sz w:val="32"/>
          <w:szCs w:val="32"/>
        </w:rPr>
      </w:pPr>
    </w:p>
    <w:p>
      <w:pPr>
        <w:pStyle w:val="75"/>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6432" behindDoc="0" locked="0" layoutInCell="1" allowOverlap="1">
                <wp:simplePos x="0" y="0"/>
                <wp:positionH relativeFrom="page">
                  <wp:posOffset>-15240</wp:posOffset>
                </wp:positionH>
                <wp:positionV relativeFrom="paragraph">
                  <wp:posOffset>3074035</wp:posOffset>
                </wp:positionV>
                <wp:extent cx="4543425" cy="1417955"/>
                <wp:effectExtent l="38100" t="38100" r="29210" b="86995"/>
                <wp:wrapNone/>
                <wp:docPr id="9"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II : COPIE SCANNEE DU PLANNING PROJET SIGNE DE L’EQUIPE PROJET, DES ENCADREURS &amp; DU CHEF DEPARTEMENT PROJETS ETUDIANTS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1.2pt;margin-top:242.05pt;height:111.65pt;width:357.75pt;mso-position-horizontal-relative:page;z-index:251666432;v-text-anchor:middle;mso-width-relative:page;mso-height-relative:page;" fillcolor="#F2F2F2 [3052]" filled="t" stroked="f" coordsize="21600,21600" o:gfxdata="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C7M3vR2gAAAAoBAAAPAAAAAAAAAAEAIAAAACIAAABkcnMvZG93bnJldi54&#10;bWxQSwECFAAUAAAACACHTuJAIegsatwCAADMBQAADgAAAAAAAAABACAAAAApAQAAZHJzL2Uyb0Rv&#10;Yy54bWxQSwUGAAAAAAYABgBZAQAAdwY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II : COPIE SCANNEE DU PLANNING PROJET SIGNE DE L’EQUIPE PROJET, DES ENCADREURS &amp; DU CHEF DEPARTEMENT PROJETS ETUDIANTS</w:t>
                      </w:r>
                    </w:p>
                  </w:txbxContent>
                </v:textbox>
              </v:shape>
            </w:pict>
          </mc:Fallback>
        </mc:AlternateContent>
      </w:r>
    </w:p>
    <w:p>
      <w:pPr>
        <w:pStyle w:val="75"/>
        <w:spacing w:after="0" w:line="240" w:lineRule="auto"/>
        <w:ind w:left="360"/>
        <w:jc w:val="center"/>
        <w:rPr>
          <w:rFonts w:hint="default" w:ascii="Arial Narrow" w:hAnsi="Arial Narrow" w:eastAsia="Times New Roman"/>
          <w:b/>
          <w:color w:val="000000"/>
          <w:sz w:val="32"/>
          <w:szCs w:val="32"/>
          <w:lang w:val="fr-FR"/>
        </w:rPr>
      </w:pPr>
    </w:p>
    <w:p>
      <w:pPr>
        <w:pStyle w:val="75"/>
        <w:spacing w:after="0" w:line="240" w:lineRule="auto"/>
        <w:ind w:left="0" w:leftChars="0" w:firstLine="0" w:firstLineChars="0"/>
        <w:jc w:val="both"/>
        <w:rPr>
          <w:rFonts w:hint="default" w:ascii="Arial Narrow" w:hAnsi="Arial Narrow" w:eastAsia="Times New Roman"/>
          <w:b/>
          <w:color w:val="000000"/>
          <w:sz w:val="32"/>
          <w:szCs w:val="32"/>
          <w:lang w:val="fr-FR"/>
        </w:rPr>
      </w:pPr>
    </w:p>
    <w:p>
      <w:pPr>
        <w:pStyle w:val="75"/>
        <w:spacing w:after="0" w:line="240" w:lineRule="auto"/>
        <w:ind w:left="0" w:leftChars="0" w:firstLine="0" w:firstLineChars="0"/>
        <w:jc w:val="center"/>
        <w:rPr>
          <w:rFonts w:hint="default" w:ascii="Arial Narrow" w:hAnsi="Arial Narrow" w:eastAsia="Times New Roman"/>
          <w:b/>
          <w:color w:val="000000"/>
          <w:sz w:val="32"/>
          <w:szCs w:val="32"/>
          <w:lang w:val="fr-FR"/>
        </w:rPr>
        <w:sectPr>
          <w:pgSz w:w="16839" w:h="11907" w:orient="landscape"/>
          <w:pgMar w:top="1080" w:right="1440" w:bottom="1080" w:left="1440" w:header="288" w:footer="288" w:gutter="0"/>
          <w:cols w:space="720" w:num="1"/>
          <w:docGrid w:linePitch="360" w:charSpace="0"/>
        </w:sectPr>
      </w:pPr>
      <w:r>
        <w:rPr>
          <w:rFonts w:hint="default" w:ascii="Arial Narrow" w:hAnsi="Arial Narrow" w:eastAsia="Times New Roman"/>
          <w:b/>
          <w:color w:val="000000"/>
          <w:sz w:val="32"/>
          <w:szCs w:val="32"/>
          <w:lang w:val="fr-FR"/>
        </w:rPr>
        <w:drawing>
          <wp:inline distT="0" distB="0" distL="114300" distR="114300">
            <wp:extent cx="5393690" cy="7522210"/>
            <wp:effectExtent l="0" t="0" r="6350" b="1270"/>
            <wp:docPr id="13" name="Picture 13" descr="0_KOUGBLENOU &amp; KATCHE &amp; KEZ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_KOUGBLENOU &amp; KATCHE &amp; KEZIE"/>
                    <pic:cNvPicPr>
                      <a:picLocks noChangeAspect="1"/>
                    </pic:cNvPicPr>
                  </pic:nvPicPr>
                  <pic:blipFill>
                    <a:blip r:embed="rId13"/>
                    <a:stretch>
                      <a:fillRect/>
                    </a:stretch>
                  </pic:blipFill>
                  <pic:spPr>
                    <a:xfrm rot="16200000">
                      <a:off x="0" y="0"/>
                      <a:ext cx="5393690" cy="7522210"/>
                    </a:xfrm>
                    <a:prstGeom prst="rect">
                      <a:avLst/>
                    </a:prstGeom>
                  </pic:spPr>
                </pic:pic>
              </a:graphicData>
            </a:graphic>
          </wp:inline>
        </w:drawing>
      </w:r>
    </w:p>
    <w:p>
      <w:pPr>
        <w:pStyle w:val="75"/>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3360" behindDoc="0" locked="0" layoutInCell="1" allowOverlap="1">
                <wp:simplePos x="0" y="0"/>
                <wp:positionH relativeFrom="page">
                  <wp:posOffset>-9525</wp:posOffset>
                </wp:positionH>
                <wp:positionV relativeFrom="paragraph">
                  <wp:posOffset>2957830</wp:posOffset>
                </wp:positionV>
                <wp:extent cx="4543425" cy="1640205"/>
                <wp:effectExtent l="15875" t="15875" r="69850" b="77470"/>
                <wp:wrapNone/>
                <wp:docPr id="2" name="Pentagone 10"/>
                <wp:cNvGraphicFramePr/>
                <a:graphic xmlns:a="http://schemas.openxmlformats.org/drawingml/2006/main">
                  <a:graphicData uri="http://schemas.microsoft.com/office/word/2010/wordprocessingShape">
                    <wps:wsp>
                      <wps:cNvSpPr/>
                      <wps:spPr>
                        <a:xfrm>
                          <a:off x="0" y="0"/>
                          <a:ext cx="4543279" cy="164020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8"/>
                                <w:szCs w:val="48"/>
                                <w14:textFill>
                                  <w14:solidFill>
                                    <w14:schemeClr w14:val="tx1"/>
                                  </w14:solidFill>
                                </w14:textFill>
                              </w:rPr>
                            </w:pPr>
                            <w:bookmarkStart w:id="7" w:name="_Hlk94190313"/>
                            <w:bookmarkStart w:id="8" w:name="_Hlk94190312"/>
                            <w:r>
                              <w:rPr>
                                <w:rFonts w:ascii="Bernard MT Condensed" w:hAnsi="Bernard MT Condensed"/>
                                <w:bCs/>
                                <w:color w:val="000000" w:themeColor="text1"/>
                                <w:sz w:val="48"/>
                                <w:szCs w:val="48"/>
                                <w14:textFill>
                                  <w14:solidFill>
                                    <w14:schemeClr w14:val="tx1"/>
                                  </w14:solidFill>
                                </w14:textFill>
                              </w:rPr>
                              <w:t>PARTIE III : TABLEAU DE SUIVI DU PLANNING PROJET</w:t>
                            </w:r>
                            <w:bookmarkEnd w:id="7"/>
                            <w:bookmarkEnd w:id="8"/>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75pt;margin-top:232.9pt;height:129.15pt;width:357.75pt;mso-position-horizontal-relative:page;z-index:251663360;v-text-anchor:middle;mso-width-relative:page;mso-height-relative:page;" fillcolor="#F2F2F2 [3052]" filled="t" stroked="f" coordsize="21600,21600" o:gfxdata="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W7H9NtsAAAAKAQAADwAAAAAAAAABACAAAAAiAAAAZHJzL2Rvd25yZXYu&#10;eG1sUEsBAhQAFAAAAAgAh07iQK0utUfcAgAAzAUAAA4AAAAAAAAAAQAgAAAAKgEAAGRycy9lMm9E&#10;b2MueG1sUEsFBgAAAAAGAAYAWQEAAHgGAAAAAA==&#10;" adj="17162">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8"/>
                          <w:szCs w:val="48"/>
                          <w14:textFill>
                            <w14:solidFill>
                              <w14:schemeClr w14:val="tx1"/>
                            </w14:solidFill>
                          </w14:textFill>
                        </w:rPr>
                      </w:pPr>
                      <w:bookmarkStart w:id="7" w:name="_Hlk94190313"/>
                      <w:bookmarkStart w:id="8" w:name="_Hlk94190312"/>
                      <w:r>
                        <w:rPr>
                          <w:rFonts w:ascii="Bernard MT Condensed" w:hAnsi="Bernard MT Condensed"/>
                          <w:bCs/>
                          <w:color w:val="000000" w:themeColor="text1"/>
                          <w:sz w:val="48"/>
                          <w:szCs w:val="48"/>
                          <w14:textFill>
                            <w14:solidFill>
                              <w14:schemeClr w14:val="tx1"/>
                            </w14:solidFill>
                          </w14:textFill>
                        </w:rPr>
                        <w:t>PARTIE III : TABLEAU DE SUIVI DU PLANNING PROJET</w:t>
                      </w:r>
                      <w:bookmarkEnd w:id="7"/>
                      <w:bookmarkEnd w:id="8"/>
                    </w:p>
                  </w:txbxContent>
                </v:textbox>
              </v:shape>
            </w:pict>
          </mc:Fallback>
        </mc:AlternateContent>
      </w:r>
    </w:p>
    <w:tbl>
      <w:tblPr>
        <w:tblStyle w:val="43"/>
        <w:tblpPr w:leftFromText="180" w:rightFromText="180" w:vertAnchor="text" w:horzAnchor="page" w:tblpX="937" w:tblpY="123"/>
        <w:tblOverlap w:val="never"/>
        <w:tblW w:w="155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2"/>
        <w:gridCol w:w="3283"/>
        <w:gridCol w:w="1761"/>
        <w:gridCol w:w="7750"/>
        <w:gridCol w:w="1300"/>
        <w:gridCol w:w="1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exact"/>
        </w:trPr>
        <w:tc>
          <w:tcPr>
            <w:tcW w:w="322" w:type="dxa"/>
            <w:tcBorders>
              <w:bottom w:val="single" w:color="auto" w:sz="4" w:space="0"/>
            </w:tcBorders>
            <w:vAlign w:val="center"/>
          </w:tcPr>
          <w:p>
            <w:pPr>
              <w:widowControl/>
              <w:autoSpaceDE/>
              <w:autoSpaceDN/>
              <w:jc w:val="center"/>
              <w:rPr>
                <w:rFonts w:hint="default" w:ascii="Trebuchet MS" w:hAnsi="Trebuchet MS" w:cs="Trebuchet MS"/>
                <w:b/>
                <w:bCs/>
                <w:sz w:val="24"/>
                <w:szCs w:val="24"/>
                <w:lang w:eastAsia="zh-CN"/>
              </w:rPr>
            </w:pPr>
          </w:p>
        </w:tc>
        <w:tc>
          <w:tcPr>
            <w:tcW w:w="5044" w:type="dxa"/>
            <w:gridSpan w:val="2"/>
            <w:tcBorders>
              <w:bottom w:val="single" w:color="auto" w:sz="4" w:space="0"/>
            </w:tcBorders>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TAUX DE PROGRESSION (EN %) PAR PHASE</w:t>
            </w:r>
          </w:p>
        </w:tc>
        <w:tc>
          <w:tcPr>
            <w:tcW w:w="7750" w:type="dxa"/>
            <w:tcBorders>
              <w:bottom w:val="single" w:color="auto" w:sz="4" w:space="0"/>
            </w:tcBorders>
            <w:vAlign w:val="center"/>
          </w:tcPr>
          <w:p>
            <w:pPr>
              <w:widowControl/>
              <w:autoSpaceDE/>
              <w:autoSpaceDN/>
              <w:rPr>
                <w:rFonts w:hint="default" w:ascii="Trebuchet MS" w:hAnsi="Trebuchet MS" w:cs="Trebuchet MS"/>
                <w:b/>
                <w:bCs/>
                <w:sz w:val="22"/>
                <w:szCs w:val="22"/>
                <w:lang w:eastAsia="zh-CN"/>
              </w:rPr>
            </w:pPr>
          </w:p>
        </w:tc>
        <w:tc>
          <w:tcPr>
            <w:tcW w:w="1300" w:type="dxa"/>
            <w:tcBorders>
              <w:bottom w:val="single" w:color="auto" w:sz="4" w:space="0"/>
            </w:tcBorders>
            <w:vAlign w:val="center"/>
          </w:tcPr>
          <w:p>
            <w:pPr>
              <w:widowControl/>
              <w:autoSpaceDE/>
              <w:autoSpaceDN/>
              <w:rPr>
                <w:rFonts w:hint="default" w:ascii="Trebuchet MS" w:hAnsi="Trebuchet MS" w:cs="Trebuchet MS"/>
                <w:b/>
                <w:bCs/>
                <w:sz w:val="22"/>
                <w:szCs w:val="22"/>
                <w:lang w:eastAsia="zh-CN"/>
              </w:rPr>
            </w:pPr>
          </w:p>
        </w:tc>
        <w:tc>
          <w:tcPr>
            <w:tcW w:w="1156" w:type="dxa"/>
            <w:tcBorders>
              <w:bottom w:val="single" w:color="auto" w:sz="4" w:space="0"/>
            </w:tcBorders>
            <w:vAlign w:val="center"/>
          </w:tcPr>
          <w:p>
            <w:pPr>
              <w:widowControl/>
              <w:autoSpaceDE/>
              <w:autoSpaceDN/>
              <w:rPr>
                <w:rFonts w:hint="default" w:ascii="Trebuchet MS" w:hAnsi="Trebuchet MS" w:cs="Trebuchet MS"/>
                <w:b/>
                <w:bCs/>
                <w:sz w:val="22"/>
                <w:szCs w:val="22"/>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3" w:hRule="exact"/>
        </w:trPr>
        <w:tc>
          <w:tcPr>
            <w:tcW w:w="322" w:type="dxa"/>
            <w:shd w:val="clear" w:color="auto" w:fill="D8D8D8" w:themeFill="background1" w:themeFillShade="D9"/>
            <w:vAlign w:val="center"/>
          </w:tcPr>
          <w:p>
            <w:pPr>
              <w:widowControl/>
              <w:autoSpaceDE/>
              <w:autoSpaceDN/>
              <w:jc w:val="center"/>
              <w:rPr>
                <w:rFonts w:hint="default" w:ascii="Trebuchet MS" w:hAnsi="Trebuchet MS" w:cs="Trebuchet MS"/>
                <w:b/>
                <w:bCs/>
                <w:sz w:val="24"/>
                <w:szCs w:val="24"/>
                <w:lang w:eastAsia="zh-CN"/>
              </w:rPr>
            </w:pPr>
            <w:r>
              <w:rPr>
                <w:rFonts w:hint="default" w:ascii="Trebuchet MS" w:hAnsi="Trebuchet MS" w:cs="Trebuchet MS"/>
                <w:b/>
                <w:bCs/>
                <w:sz w:val="24"/>
                <w:szCs w:val="24"/>
                <w:lang w:eastAsia="zh-CN"/>
              </w:rPr>
              <w:t>N</w:t>
            </w:r>
          </w:p>
        </w:tc>
        <w:tc>
          <w:tcPr>
            <w:tcW w:w="3283" w:type="dxa"/>
            <w:shd w:val="clear" w:color="auto" w:fill="D8D8D8" w:themeFill="background1" w:themeFillShade="D9"/>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NOM DE LA PHASE</w:t>
            </w:r>
          </w:p>
        </w:tc>
        <w:tc>
          <w:tcPr>
            <w:tcW w:w="1761" w:type="dxa"/>
            <w:shd w:val="clear" w:color="auto" w:fill="D8D8D8" w:themeFill="background1" w:themeFillShade="D9"/>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 xml:space="preserve">% DE PROGRESSION SUR LE PROJET </w:t>
            </w:r>
          </w:p>
        </w:tc>
        <w:tc>
          <w:tcPr>
            <w:tcW w:w="7750" w:type="dxa"/>
            <w:shd w:val="clear" w:color="auto" w:fill="D8D8D8" w:themeFill="background1" w:themeFillShade="D9"/>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TACHES CORRESPONDANTE SUR LE PROJET</w:t>
            </w:r>
          </w:p>
        </w:tc>
        <w:tc>
          <w:tcPr>
            <w:tcW w:w="1300" w:type="dxa"/>
            <w:shd w:val="clear" w:color="auto" w:fill="D8D8D8" w:themeFill="background1" w:themeFillShade="D9"/>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DEADLINE</w:t>
            </w:r>
          </w:p>
        </w:tc>
        <w:tc>
          <w:tcPr>
            <w:tcW w:w="1156" w:type="dxa"/>
            <w:shd w:val="clear" w:color="auto" w:fill="D8D8D8" w:themeFill="background1" w:themeFillShade="D9"/>
            <w:vAlign w:val="center"/>
          </w:tcPr>
          <w:p>
            <w:pPr>
              <w:widowControl/>
              <w:autoSpaceDE/>
              <w:autoSpaceDN/>
              <w:rPr>
                <w:rFonts w:hint="default" w:ascii="Trebuchet MS" w:hAnsi="Trebuchet MS" w:cs="Trebuchet MS"/>
                <w:b/>
                <w:bCs/>
                <w:sz w:val="22"/>
                <w:szCs w:val="22"/>
                <w:lang w:eastAsia="zh-CN"/>
              </w:rPr>
            </w:pPr>
            <w:r>
              <w:rPr>
                <w:rFonts w:hint="default" w:ascii="Trebuchet MS" w:hAnsi="Trebuchet MS" w:cs="Trebuchet MS"/>
                <w:b/>
                <w:bCs/>
                <w:sz w:val="22"/>
                <w:szCs w:val="22"/>
                <w:lang w:eastAsia="zh-CN"/>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exact"/>
        </w:trPr>
        <w:tc>
          <w:tcPr>
            <w:tcW w:w="322"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1</w:t>
            </w:r>
          </w:p>
        </w:tc>
        <w:tc>
          <w:tcPr>
            <w:tcW w:w="3283" w:type="dxa"/>
            <w:vAlign w:val="center"/>
          </w:tcPr>
          <w:p>
            <w:pPr>
              <w:widowControl/>
              <w:autoSpaceDE/>
              <w:autoSpaceDN/>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Maitrise des protocoles réseaux sur lesquels tourne la solution du projet</w:t>
            </w:r>
          </w:p>
        </w:tc>
        <w:tc>
          <w:tcPr>
            <w:tcW w:w="1761"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+10 %</w:t>
            </w:r>
          </w:p>
        </w:tc>
        <w:tc>
          <w:tcPr>
            <w:tcW w:w="7750" w:type="dxa"/>
            <w:vAlign w:val="center"/>
          </w:tcPr>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eastAsia="zh-CN"/>
              </w:rPr>
              <w:t xml:space="preserve">Maitriser les protocoles réseau sous-lesquels tourne la solution </w:t>
            </w:r>
            <w:r>
              <w:rPr>
                <w:rFonts w:hint="default" w:ascii="Trebuchet MS" w:hAnsi="Trebuchet MS" w:cs="Trebuchet MS"/>
                <w:color w:val="00B050"/>
                <w:sz w:val="24"/>
                <w:szCs w:val="24"/>
                <w:lang w:val="fr-FR" w:eastAsia="zh-CN"/>
              </w:rPr>
              <w:t>Network Performance Monitoring with Syslog and SNMP</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29/09/20</w:t>
            </w:r>
          </w:p>
        </w:tc>
        <w:tc>
          <w:tcPr>
            <w:tcW w:w="1156"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0" w:hRule="exact"/>
        </w:trPr>
        <w:tc>
          <w:tcPr>
            <w:tcW w:w="322"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w:t>
            </w:r>
          </w:p>
        </w:tc>
        <w:tc>
          <w:tcPr>
            <w:tcW w:w="3283" w:type="dxa"/>
            <w:vAlign w:val="center"/>
          </w:tcPr>
          <w:p>
            <w:pPr>
              <w:widowControl/>
              <w:autoSpaceDE/>
              <w:autoSpaceDN/>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Fin de la phase de compréhension de l’architecture de la solution</w:t>
            </w:r>
          </w:p>
        </w:tc>
        <w:tc>
          <w:tcPr>
            <w:tcW w:w="1761"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+20 %</w:t>
            </w:r>
          </w:p>
        </w:tc>
        <w:tc>
          <w:tcPr>
            <w:tcW w:w="7750" w:type="dxa"/>
            <w:vAlign w:val="center"/>
          </w:tcPr>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 xml:space="preserve">L’étudiant est capable d’expliquer à l’encadreur, muni d’un marqueur et au tableau, la solution </w:t>
            </w:r>
            <w:r>
              <w:rPr>
                <w:rFonts w:hint="default" w:ascii="Trebuchet MS" w:hAnsi="Trebuchet MS" w:cs="Trebuchet MS"/>
                <w:color w:val="00B050"/>
                <w:sz w:val="24"/>
                <w:szCs w:val="24"/>
                <w:lang w:val="fr-FR" w:eastAsia="zh-CN"/>
              </w:rPr>
              <w:t>Network Performance Monitoring with Syslog and SNMP</w:t>
            </w:r>
            <w:r>
              <w:rPr>
                <w:rFonts w:hint="default" w:ascii="Trebuchet MS" w:hAnsi="Trebuchet MS" w:cs="Trebuchet MS"/>
                <w:color w:val="00B050"/>
                <w:sz w:val="24"/>
                <w:szCs w:val="24"/>
                <w:lang w:eastAsia="zh-CN"/>
              </w:rPr>
              <w:t xml:space="preserve"> ;</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 xml:space="preserve">L’étudiant est capable d’expliquer le fonctionnement de </w:t>
            </w:r>
            <w:r>
              <w:rPr>
                <w:rFonts w:hint="default" w:ascii="Trebuchet MS" w:hAnsi="Trebuchet MS" w:cs="Trebuchet MS"/>
                <w:color w:val="00B050"/>
                <w:sz w:val="24"/>
                <w:szCs w:val="24"/>
                <w:lang w:val="fr-FR" w:eastAsia="zh-CN"/>
              </w:rPr>
              <w:t>Syslog</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L’étudiants est capable d’expliquer le fonctionnement de la gestion centralisée de</w:t>
            </w:r>
            <w:r>
              <w:rPr>
                <w:rFonts w:hint="default" w:ascii="Trebuchet MS" w:hAnsi="Trebuchet MS" w:cs="Trebuchet MS"/>
                <w:color w:val="00B050"/>
                <w:sz w:val="24"/>
                <w:szCs w:val="24"/>
                <w:lang w:val="fr-FR" w:eastAsia="zh-CN"/>
              </w:rPr>
              <w:t>s logs</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val="fr-FR" w:eastAsia="zh-CN"/>
              </w:rPr>
              <w:t>L’étudiant est capable d’interprêter un message un log</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 xml:space="preserve">L’étudiant est capable d’expliquer le fonctionnement de </w:t>
            </w:r>
            <w:r>
              <w:rPr>
                <w:rFonts w:hint="default" w:ascii="Trebuchet MS" w:hAnsi="Trebuchet MS" w:cs="Trebuchet MS"/>
                <w:color w:val="00B050"/>
                <w:sz w:val="24"/>
                <w:szCs w:val="24"/>
                <w:lang w:val="fr-FR" w:eastAsia="zh-CN"/>
              </w:rPr>
              <w:t>SNMP</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29/09/20</w:t>
            </w:r>
          </w:p>
        </w:tc>
        <w:tc>
          <w:tcPr>
            <w:tcW w:w="1156"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322" w:type="dxa"/>
            <w:vMerge w:val="restart"/>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3</w:t>
            </w:r>
          </w:p>
        </w:tc>
        <w:tc>
          <w:tcPr>
            <w:tcW w:w="3283" w:type="dxa"/>
            <w:vMerge w:val="restart"/>
            <w:vAlign w:val="center"/>
          </w:tcPr>
          <w:p>
            <w:pPr>
              <w:widowControl/>
              <w:autoSpaceDE/>
              <w:autoSpaceDN/>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Fin de la phase du travail de l’étudiant sur les guides de configuration</w:t>
            </w:r>
          </w:p>
        </w:tc>
        <w:tc>
          <w:tcPr>
            <w:tcW w:w="1761" w:type="dxa"/>
            <w:vMerge w:val="restart"/>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+20 %</w:t>
            </w:r>
          </w:p>
        </w:tc>
        <w:tc>
          <w:tcPr>
            <w:tcW w:w="7750" w:type="dxa"/>
            <w:vAlign w:val="center"/>
          </w:tcPr>
          <w:p>
            <w:pPr>
              <w:widowControl/>
              <w:autoSpaceDE/>
              <w:autoSpaceDN/>
              <w:rPr>
                <w:rFonts w:hint="default" w:ascii="Trebuchet MS" w:hAnsi="Trebuchet MS" w:cs="Trebuchet MS"/>
                <w:b/>
                <w:bCs/>
                <w:color w:val="00B050"/>
                <w:sz w:val="24"/>
                <w:szCs w:val="24"/>
                <w:lang w:val="fr-FR" w:eastAsia="zh-CN"/>
              </w:rPr>
            </w:pPr>
            <w:r>
              <w:rPr>
                <w:rFonts w:hint="default" w:ascii="Trebuchet MS" w:hAnsi="Trebuchet MS" w:cs="Trebuchet MS"/>
                <w:color w:val="00B050"/>
                <w:sz w:val="24"/>
                <w:szCs w:val="24"/>
                <w:lang w:eastAsia="zh-CN"/>
              </w:rPr>
              <w:t xml:space="preserve">ETAPE 1 : Déployer un Serveur </w:t>
            </w:r>
            <w:r>
              <w:rPr>
                <w:rFonts w:hint="default" w:ascii="Trebuchet MS" w:hAnsi="Trebuchet MS" w:cs="Trebuchet MS"/>
                <w:color w:val="00B050"/>
                <w:sz w:val="24"/>
                <w:szCs w:val="24"/>
                <w:lang w:val="fr-FR" w:eastAsia="zh-CN"/>
              </w:rPr>
              <w:t>hébergeant Kiwi Syslog Server</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02/10/20</w:t>
            </w:r>
          </w:p>
        </w:tc>
        <w:tc>
          <w:tcPr>
            <w:tcW w:w="1156" w:type="dxa"/>
            <w:vMerge w:val="restart"/>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322"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3283" w:type="dxa"/>
            <w:vMerge w:val="continue"/>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p>
        </w:tc>
        <w:tc>
          <w:tcPr>
            <w:tcW w:w="1761"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7750" w:type="dxa"/>
            <w:vAlign w:val="center"/>
          </w:tcPr>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eastAsia="zh-CN"/>
              </w:rPr>
              <w:t xml:space="preserve">ETAPE 2 : </w:t>
            </w:r>
            <w:r>
              <w:rPr>
                <w:rFonts w:hint="default" w:ascii="Trebuchet MS" w:hAnsi="Trebuchet MS" w:cs="Trebuchet MS"/>
                <w:color w:val="00B050"/>
                <w:sz w:val="24"/>
                <w:szCs w:val="24"/>
                <w:lang w:val="fr-FR" w:eastAsia="zh-CN"/>
              </w:rPr>
              <w:t>Déployer un agent sur la machine cible en utilisant l’adresse du serveur hébergeant Kiwi Syslog Server.</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09/10/20</w:t>
            </w:r>
          </w:p>
        </w:tc>
        <w:tc>
          <w:tcPr>
            <w:tcW w:w="1156" w:type="dxa"/>
            <w:vMerge w:val="continue"/>
            <w:vAlign w:val="center"/>
          </w:tcPr>
          <w:p>
            <w:pPr>
              <w:widowControl/>
              <w:autoSpaceDE/>
              <w:autoSpaceDN/>
              <w:jc w:val="center"/>
              <w:rPr>
                <w:rFonts w:hint="default" w:ascii="Trebuchet MS" w:hAnsi="Trebuchet MS" w:cs="Trebuchet MS"/>
                <w:b/>
                <w:bCs/>
                <w:color w:val="00B050"/>
                <w:sz w:val="24"/>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4" w:hRule="exact"/>
        </w:trPr>
        <w:tc>
          <w:tcPr>
            <w:tcW w:w="322"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3283" w:type="dxa"/>
            <w:vMerge w:val="continue"/>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p>
        </w:tc>
        <w:tc>
          <w:tcPr>
            <w:tcW w:w="1761"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7750" w:type="dxa"/>
            <w:vAlign w:val="center"/>
          </w:tcPr>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eastAsia="zh-CN"/>
              </w:rPr>
              <w:t xml:space="preserve">ETAPE 3 : </w:t>
            </w:r>
            <w:r>
              <w:rPr>
                <w:rFonts w:hint="default" w:ascii="Trebuchet MS" w:hAnsi="Trebuchet MS" w:cs="Trebuchet MS"/>
                <w:color w:val="00B050"/>
                <w:sz w:val="24"/>
                <w:szCs w:val="24"/>
                <w:lang w:val="fr-FR" w:eastAsia="zh-CN"/>
              </w:rPr>
              <w:t>Démarrer le service Event to log dans Stratégie de groupe sur la machine,</w:t>
            </w:r>
          </w:p>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val="fr-FR" w:eastAsia="zh-CN"/>
              </w:rPr>
              <w:t>Reception des logs des machines cibles sur le serveur</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16/10/20</w:t>
            </w:r>
          </w:p>
        </w:tc>
        <w:tc>
          <w:tcPr>
            <w:tcW w:w="1156" w:type="dxa"/>
            <w:vMerge w:val="continue"/>
            <w:vAlign w:val="center"/>
          </w:tcPr>
          <w:p>
            <w:pPr>
              <w:widowControl/>
              <w:autoSpaceDE/>
              <w:autoSpaceDN/>
              <w:jc w:val="center"/>
              <w:rPr>
                <w:rFonts w:hint="default" w:ascii="Trebuchet MS" w:hAnsi="Trebuchet MS" w:cs="Trebuchet MS"/>
                <w:b/>
                <w:bCs/>
                <w:color w:val="00B050"/>
                <w:sz w:val="24"/>
                <w:szCs w:val="24"/>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exact"/>
        </w:trPr>
        <w:tc>
          <w:tcPr>
            <w:tcW w:w="322"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3283" w:type="dxa"/>
            <w:vMerge w:val="continue"/>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p>
        </w:tc>
        <w:tc>
          <w:tcPr>
            <w:tcW w:w="1761"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7750" w:type="dxa"/>
            <w:vAlign w:val="center"/>
          </w:tcPr>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eastAsia="zh-CN"/>
              </w:rPr>
              <w:t xml:space="preserve">ETAPE 4 : </w:t>
            </w:r>
            <w:r>
              <w:rPr>
                <w:rFonts w:hint="default" w:ascii="Trebuchet MS" w:hAnsi="Trebuchet MS" w:cs="Trebuchet MS"/>
                <w:color w:val="00B050"/>
                <w:sz w:val="24"/>
                <w:szCs w:val="24"/>
                <w:lang w:val="fr-FR" w:eastAsia="zh-CN"/>
              </w:rPr>
              <w:t>Deployer un serveur hébergeant PRTG (Paesseler Router Trafic Graph)</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18/10/20</w:t>
            </w:r>
          </w:p>
        </w:tc>
        <w:tc>
          <w:tcPr>
            <w:tcW w:w="1156"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exact"/>
        </w:trPr>
        <w:tc>
          <w:tcPr>
            <w:tcW w:w="322"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3283" w:type="dxa"/>
            <w:vMerge w:val="continue"/>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p>
        </w:tc>
        <w:tc>
          <w:tcPr>
            <w:tcW w:w="1761"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7750" w:type="dxa"/>
            <w:vAlign w:val="center"/>
          </w:tcPr>
          <w:p>
            <w:pPr>
              <w:widowControl/>
              <w:autoSpaceDE/>
              <w:autoSpaceDN/>
              <w:rPr>
                <w:rFonts w:hint="default" w:ascii="Trebuchet MS" w:hAnsi="Trebuchet MS" w:cs="Trebuchet MS"/>
                <w:bCs/>
                <w:color w:val="00B050"/>
                <w:sz w:val="24"/>
                <w:szCs w:val="24"/>
                <w:lang w:val="fr-FR" w:eastAsia="zh-CN"/>
              </w:rPr>
            </w:pPr>
            <w:r>
              <w:rPr>
                <w:rFonts w:hint="default" w:ascii="Trebuchet MS" w:hAnsi="Trebuchet MS" w:cs="Trebuchet MS"/>
                <w:bCs/>
                <w:color w:val="00B050"/>
                <w:sz w:val="24"/>
                <w:szCs w:val="24"/>
                <w:lang w:eastAsia="zh-CN"/>
              </w:rPr>
              <w:t xml:space="preserve">ETAPE 5 : </w:t>
            </w:r>
            <w:r>
              <w:rPr>
                <w:rFonts w:hint="default" w:ascii="Trebuchet MS" w:hAnsi="Trebuchet MS" w:cs="Trebuchet MS"/>
                <w:bCs/>
                <w:color w:val="00B050"/>
                <w:sz w:val="24"/>
                <w:szCs w:val="24"/>
                <w:lang w:val="fr-FR" w:eastAsia="zh-CN"/>
              </w:rPr>
              <w:t xml:space="preserve">Activation des fonctionnalités sur le serveur telles que service SNMP, </w:t>
            </w:r>
          </w:p>
          <w:p>
            <w:pPr>
              <w:widowControl/>
              <w:autoSpaceDE/>
              <w:autoSpaceDN/>
              <w:rPr>
                <w:rFonts w:hint="default" w:ascii="Trebuchet MS" w:hAnsi="Trebuchet MS" w:cs="Trebuchet MS"/>
                <w:bCs/>
                <w:color w:val="00B050"/>
                <w:sz w:val="24"/>
                <w:szCs w:val="24"/>
                <w:lang w:val="fr-FR" w:eastAsia="zh-CN"/>
              </w:rPr>
            </w:pPr>
            <w:r>
              <w:rPr>
                <w:rFonts w:hint="default" w:ascii="Trebuchet MS" w:hAnsi="Trebuchet MS" w:cs="Trebuchet MS"/>
                <w:bCs/>
                <w:color w:val="00B050"/>
                <w:sz w:val="24"/>
                <w:szCs w:val="24"/>
                <w:lang w:val="fr-FR" w:eastAsia="zh-CN"/>
              </w:rPr>
              <w:t>Interruption SNMP</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23/10/20</w:t>
            </w:r>
          </w:p>
        </w:tc>
        <w:tc>
          <w:tcPr>
            <w:tcW w:w="1156"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322"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3283" w:type="dxa"/>
            <w:vMerge w:val="continue"/>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p>
        </w:tc>
        <w:tc>
          <w:tcPr>
            <w:tcW w:w="1761"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c>
          <w:tcPr>
            <w:tcW w:w="7750" w:type="dxa"/>
            <w:vAlign w:val="center"/>
          </w:tcPr>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eastAsia="zh-CN"/>
              </w:rPr>
              <w:t xml:space="preserve">ETAPE 6 : </w:t>
            </w:r>
            <w:r>
              <w:rPr>
                <w:rFonts w:hint="default" w:ascii="Trebuchet MS" w:hAnsi="Trebuchet MS" w:cs="Trebuchet MS"/>
                <w:color w:val="00B050"/>
                <w:sz w:val="24"/>
                <w:szCs w:val="24"/>
                <w:lang w:val="fr-FR" w:eastAsia="zh-CN"/>
              </w:rPr>
              <w:t>Installation de la fonctionnalité SNMP sur les périphériques,</w:t>
            </w:r>
          </w:p>
          <w:p>
            <w:pPr>
              <w:widowControl/>
              <w:autoSpaceDE/>
              <w:autoSpaceDN/>
              <w:rPr>
                <w:rFonts w:hint="default" w:ascii="Trebuchet MS" w:hAnsi="Trebuchet MS" w:cs="Trebuchet MS"/>
                <w:color w:val="00B050"/>
                <w:sz w:val="24"/>
                <w:szCs w:val="24"/>
                <w:lang w:val="fr-FR" w:eastAsia="zh-CN"/>
              </w:rPr>
            </w:pPr>
            <w:r>
              <w:rPr>
                <w:rFonts w:hint="default" w:ascii="Trebuchet MS" w:hAnsi="Trebuchet MS" w:cs="Trebuchet MS"/>
                <w:color w:val="00B050"/>
                <w:sz w:val="24"/>
                <w:szCs w:val="24"/>
                <w:lang w:val="fr-FR" w:eastAsia="zh-CN"/>
              </w:rPr>
              <w:t>Passer aux tests</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color w:val="00B050"/>
                <w:sz w:val="24"/>
                <w:szCs w:val="24"/>
                <w:lang w:eastAsia="zh-CN"/>
              </w:rPr>
              <w:t>25/10/20</w:t>
            </w:r>
          </w:p>
        </w:tc>
        <w:tc>
          <w:tcPr>
            <w:tcW w:w="1156" w:type="dxa"/>
            <w:vMerge w:val="continue"/>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exact"/>
        </w:trPr>
        <w:tc>
          <w:tcPr>
            <w:tcW w:w="322" w:type="dxa"/>
            <w:shd w:val="clear" w:color="auto" w:fill="F1F1F1" w:themeFill="background1" w:themeFillShade="F2"/>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4"/>
                <w:szCs w:val="24"/>
                <w:lang w:eastAsia="zh-CN"/>
                <w14:textFill>
                  <w14:solidFill>
                    <w14:schemeClr w14:val="tx1"/>
                  </w14:solidFill>
                </w14:textFill>
              </w:rPr>
              <w:t>N</w:t>
            </w:r>
          </w:p>
        </w:tc>
        <w:tc>
          <w:tcPr>
            <w:tcW w:w="3283" w:type="dxa"/>
            <w:shd w:val="clear" w:color="auto" w:fill="F1F1F1" w:themeFill="background1" w:themeFillShade="F2"/>
            <w:vAlign w:val="center"/>
          </w:tcPr>
          <w:p>
            <w:pPr>
              <w:widowControl/>
              <w:autoSpaceDE/>
              <w:autoSpaceDN/>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2"/>
                <w:szCs w:val="22"/>
                <w:lang w:eastAsia="zh-CN"/>
                <w14:textFill>
                  <w14:solidFill>
                    <w14:schemeClr w14:val="tx1"/>
                  </w14:solidFill>
                </w14:textFill>
              </w:rPr>
              <w:t>NOM DE LA PHASE</w:t>
            </w:r>
          </w:p>
        </w:tc>
        <w:tc>
          <w:tcPr>
            <w:tcW w:w="1761" w:type="dxa"/>
            <w:shd w:val="clear" w:color="auto" w:fill="F1F1F1" w:themeFill="background1" w:themeFillShade="F2"/>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2"/>
                <w:szCs w:val="22"/>
                <w:lang w:eastAsia="zh-CN"/>
                <w14:textFill>
                  <w14:solidFill>
                    <w14:schemeClr w14:val="tx1"/>
                  </w14:solidFill>
                </w14:textFill>
              </w:rPr>
              <w:t xml:space="preserve">% DE PROGRESSION SUR LE PROJET </w:t>
            </w:r>
          </w:p>
        </w:tc>
        <w:tc>
          <w:tcPr>
            <w:tcW w:w="7750" w:type="dxa"/>
            <w:shd w:val="clear" w:color="auto" w:fill="F1F1F1" w:themeFill="background1" w:themeFillShade="F2"/>
            <w:vAlign w:val="center"/>
          </w:tcPr>
          <w:p>
            <w:pPr>
              <w:widowControl/>
              <w:autoSpaceDE/>
              <w:autoSpaceDN/>
              <w:rPr>
                <w:rFonts w:hint="default" w:ascii="Trebuchet MS" w:hAnsi="Trebuchet MS" w:cs="Trebuchet M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2"/>
                <w:szCs w:val="22"/>
                <w:lang w:eastAsia="zh-CN"/>
                <w14:textFill>
                  <w14:solidFill>
                    <w14:schemeClr w14:val="tx1"/>
                  </w14:solidFill>
                </w14:textFill>
              </w:rPr>
              <w:t>TACHES CORRESPONDANTE SUR LE PROJET</w:t>
            </w:r>
          </w:p>
        </w:tc>
        <w:tc>
          <w:tcPr>
            <w:tcW w:w="1300" w:type="dxa"/>
            <w:shd w:val="clear" w:color="auto" w:fill="F1F1F1" w:themeFill="background1" w:themeFillShade="F2"/>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2"/>
                <w:szCs w:val="22"/>
                <w:lang w:eastAsia="zh-CN"/>
                <w14:textFill>
                  <w14:solidFill>
                    <w14:schemeClr w14:val="tx1"/>
                  </w14:solidFill>
                </w14:textFill>
              </w:rPr>
              <w:t>DEADLINE</w:t>
            </w:r>
          </w:p>
        </w:tc>
        <w:tc>
          <w:tcPr>
            <w:tcW w:w="1156" w:type="dxa"/>
            <w:shd w:val="clear" w:color="auto" w:fill="F1F1F1" w:themeFill="background1" w:themeFillShade="F2"/>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2"/>
                <w:szCs w:val="22"/>
                <w:lang w:eastAsia="zh-CN"/>
                <w14:textFill>
                  <w14:solidFill>
                    <w14:schemeClr w14:val="tx1"/>
                  </w14:solidFill>
                </w14:textFill>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1" w:hRule="exact"/>
        </w:trPr>
        <w:tc>
          <w:tcPr>
            <w:tcW w:w="322" w:type="dxa"/>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4"/>
                <w:szCs w:val="24"/>
                <w:lang w:eastAsia="zh-CN"/>
                <w14:textFill>
                  <w14:solidFill>
                    <w14:schemeClr w14:val="tx1"/>
                  </w14:solidFill>
                </w14:textFill>
              </w:rPr>
              <w:t>4</w:t>
            </w:r>
          </w:p>
        </w:tc>
        <w:tc>
          <w:tcPr>
            <w:tcW w:w="3283" w:type="dxa"/>
            <w:vAlign w:val="center"/>
          </w:tcPr>
          <w:p>
            <w:pPr>
              <w:widowControl/>
              <w:autoSpaceDE/>
              <w:autoSpaceDN/>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La rédaction du manuel de déploiement est achevée. L’étudiant est capable de préparer une offre commerciale (technique et financière) et a rédigé le cahier de recettes</w:t>
            </w:r>
          </w:p>
        </w:tc>
        <w:tc>
          <w:tcPr>
            <w:tcW w:w="1761"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+25 %</w:t>
            </w:r>
          </w:p>
        </w:tc>
        <w:tc>
          <w:tcPr>
            <w:tcW w:w="7750" w:type="dxa"/>
            <w:vAlign w:val="center"/>
          </w:tcPr>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 xml:space="preserve">Le manuel de déploiement de la solution </w:t>
            </w:r>
            <w:r>
              <w:rPr>
                <w:rFonts w:hint="default" w:ascii="Trebuchet MS" w:hAnsi="Trebuchet MS" w:cs="Trebuchet MS"/>
                <w:color w:val="00B050"/>
                <w:sz w:val="24"/>
                <w:szCs w:val="24"/>
                <w:lang w:val="fr-FR" w:eastAsia="zh-CN"/>
              </w:rPr>
              <w:t>Network Performance Monitoring with Syslog and SNMP</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L’offre technique et financière pour le déploiement de la solution sur le réseau IPNET Formation est prête ;</w:t>
            </w:r>
          </w:p>
          <w:p>
            <w:pPr>
              <w:pStyle w:val="75"/>
              <w:widowControl/>
              <w:numPr>
                <w:ilvl w:val="0"/>
                <w:numId w:val="12"/>
              </w:numPr>
              <w:autoSpaceDE/>
              <w:autoSpaceDN/>
              <w:contextualSpacing/>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Le cahier de recettes pour démontrer a un client que la solution a été installée et fonctionne très bien a été rédigée</w:t>
            </w: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30/10/20</w:t>
            </w:r>
          </w:p>
        </w:tc>
        <w:tc>
          <w:tcPr>
            <w:tcW w:w="1156" w:type="dxa"/>
            <w:vAlign w:val="center"/>
          </w:tcPr>
          <w:p>
            <w:pPr>
              <w:widowControl/>
              <w:autoSpaceDE/>
              <w:autoSpaceDN/>
              <w:jc w:val="center"/>
              <w:rPr>
                <w:rFonts w:hint="default" w:ascii="Trebuchet MS" w:hAnsi="Trebuchet MS" w:cs="Trebuchet MS"/>
                <w:b/>
                <w:bCs/>
                <w:color w:val="00B050"/>
                <w:sz w:val="24"/>
                <w:szCs w:val="24"/>
                <w:lang w:val="fr-FR" w:eastAsia="zh-CN"/>
              </w:rPr>
            </w:pPr>
            <w:r>
              <w:rPr>
                <w:rFonts w:hint="default" w:ascii="Trebuchet MS" w:hAnsi="Trebuchet MS" w:cs="Trebuchet MS"/>
                <w:b/>
                <w:bCs/>
                <w:color w:val="00B050"/>
                <w:sz w:val="24"/>
                <w:szCs w:val="24"/>
                <w:lang w:val="fr-FR" w:eastAsia="zh-CN"/>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2" w:hRule="exact"/>
        </w:trPr>
        <w:tc>
          <w:tcPr>
            <w:tcW w:w="322" w:type="dxa"/>
            <w:vAlign w:val="center"/>
          </w:tcPr>
          <w:p>
            <w:pPr>
              <w:widowControl/>
              <w:autoSpaceDE/>
              <w:autoSpaceDN/>
              <w:jc w:val="center"/>
              <w:rPr>
                <w:rFonts w:hint="default" w:ascii="Trebuchet MS" w:hAnsi="Trebuchet MS" w:cs="Trebuchet MS"/>
                <w:b/>
                <w:bCs/>
                <w:color w:val="000000" w:themeColor="text1"/>
                <w:sz w:val="24"/>
                <w:szCs w:val="24"/>
                <w:lang w:eastAsia="zh-CN"/>
                <w14:textFill>
                  <w14:solidFill>
                    <w14:schemeClr w14:val="tx1"/>
                  </w14:solidFill>
                </w14:textFill>
              </w:rPr>
            </w:pPr>
            <w:r>
              <w:rPr>
                <w:rFonts w:hint="default" w:ascii="Trebuchet MS" w:hAnsi="Trebuchet MS" w:cs="Trebuchet MS"/>
                <w:b/>
                <w:bCs/>
                <w:color w:val="000000" w:themeColor="text1"/>
                <w:sz w:val="24"/>
                <w:szCs w:val="24"/>
                <w:lang w:eastAsia="zh-CN"/>
                <w14:textFill>
                  <w14:solidFill>
                    <w14:schemeClr w14:val="tx1"/>
                  </w14:solidFill>
                </w14:textFill>
              </w:rPr>
              <w:t>5</w:t>
            </w:r>
          </w:p>
        </w:tc>
        <w:tc>
          <w:tcPr>
            <w:tcW w:w="3283" w:type="dxa"/>
            <w:vAlign w:val="center"/>
          </w:tcPr>
          <w:p>
            <w:pPr>
              <w:widowControl/>
              <w:autoSpaceDE/>
              <w:autoSpaceDN/>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Achèvement de la phase de déploiement de la solution sur un réseau informatique grandeur nature</w:t>
            </w:r>
          </w:p>
        </w:tc>
        <w:tc>
          <w:tcPr>
            <w:tcW w:w="1761"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+25 %</w:t>
            </w:r>
          </w:p>
        </w:tc>
        <w:tc>
          <w:tcPr>
            <w:tcW w:w="7750" w:type="dxa"/>
            <w:vAlign w:val="center"/>
          </w:tcPr>
          <w:p>
            <w:pPr>
              <w:widowControl/>
              <w:autoSpaceDE/>
              <w:autoSpaceDN/>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L’étudiant a une solution complète déployée dans le réseau IPNET :</w:t>
            </w:r>
          </w:p>
          <w:p>
            <w:pPr>
              <w:widowControl/>
              <w:autoSpaceDE/>
              <w:autoSpaceDN/>
              <w:rPr>
                <w:rFonts w:hint="default" w:ascii="Trebuchet MS" w:hAnsi="Trebuchet MS" w:cs="Trebuchet MS"/>
                <w:color w:val="00B050"/>
                <w:sz w:val="24"/>
                <w:szCs w:val="24"/>
                <w:lang w:eastAsia="zh-CN"/>
              </w:rPr>
            </w:pPr>
            <w:r>
              <w:rPr>
                <w:rFonts w:hint="default" w:ascii="Trebuchet MS" w:hAnsi="Trebuchet MS" w:cs="Trebuchet MS"/>
                <w:color w:val="00B050"/>
                <w:sz w:val="24"/>
                <w:szCs w:val="24"/>
                <w:lang w:eastAsia="zh-CN"/>
              </w:rPr>
              <w:t xml:space="preserve">L’étudiant a été capable de démontrer, cahier de recettes à l’appui que sa solution sur le réseau IPNET </w:t>
            </w:r>
          </w:p>
          <w:p>
            <w:pPr>
              <w:pStyle w:val="75"/>
              <w:widowControl/>
              <w:autoSpaceDE/>
              <w:autoSpaceDN/>
              <w:ind w:left="360"/>
              <w:rPr>
                <w:rFonts w:hint="default" w:ascii="Trebuchet MS" w:hAnsi="Trebuchet MS" w:cs="Trebuchet MS"/>
                <w:color w:val="00B050"/>
                <w:sz w:val="24"/>
                <w:szCs w:val="24"/>
                <w:lang w:eastAsia="zh-CN"/>
              </w:rPr>
            </w:pPr>
          </w:p>
        </w:tc>
        <w:tc>
          <w:tcPr>
            <w:tcW w:w="1300" w:type="dxa"/>
            <w:vAlign w:val="center"/>
          </w:tcPr>
          <w:p>
            <w:pPr>
              <w:widowControl/>
              <w:autoSpaceDE/>
              <w:autoSpaceDN/>
              <w:jc w:val="center"/>
              <w:rPr>
                <w:rFonts w:hint="default" w:ascii="Trebuchet MS" w:hAnsi="Trebuchet MS" w:cs="Trebuchet MS"/>
                <w:b/>
                <w:bCs/>
                <w:color w:val="00B050"/>
                <w:sz w:val="24"/>
                <w:szCs w:val="24"/>
                <w:lang w:eastAsia="zh-CN"/>
              </w:rPr>
            </w:pPr>
            <w:r>
              <w:rPr>
                <w:rFonts w:hint="default" w:ascii="Trebuchet MS" w:hAnsi="Trebuchet MS" w:cs="Trebuchet MS"/>
                <w:b/>
                <w:bCs/>
                <w:color w:val="00B050"/>
                <w:sz w:val="24"/>
                <w:szCs w:val="24"/>
                <w:lang w:eastAsia="zh-CN"/>
              </w:rPr>
              <w:t>30/10/20</w:t>
            </w:r>
          </w:p>
        </w:tc>
        <w:tc>
          <w:tcPr>
            <w:tcW w:w="1156" w:type="dxa"/>
            <w:vAlign w:val="center"/>
          </w:tcPr>
          <w:p>
            <w:pPr>
              <w:widowControl/>
              <w:autoSpaceDE/>
              <w:autoSpaceDN/>
              <w:jc w:val="center"/>
              <w:rPr>
                <w:rFonts w:hint="default" w:ascii="Trebuchet MS" w:hAnsi="Trebuchet MS" w:cs="Trebuchet MS"/>
                <w:b/>
                <w:bCs/>
                <w:color w:val="00B050"/>
                <w:sz w:val="24"/>
                <w:szCs w:val="24"/>
                <w:lang w:val="fr-FR" w:eastAsia="zh-CN"/>
              </w:rPr>
            </w:pPr>
            <w:r>
              <w:rPr>
                <w:rFonts w:hint="default" w:ascii="Trebuchet MS" w:hAnsi="Trebuchet MS" w:cs="Trebuchet MS"/>
                <w:b/>
                <w:bCs/>
                <w:color w:val="00B050"/>
                <w:sz w:val="24"/>
                <w:szCs w:val="24"/>
                <w:lang w:val="fr-FR" w:eastAsia="zh-CN"/>
              </w:rPr>
              <w:t>FAIT</w:t>
            </w:r>
          </w:p>
        </w:tc>
      </w:tr>
    </w:tbl>
    <w:p>
      <w:pPr>
        <w:pStyle w:val="75"/>
        <w:spacing w:after="0" w:line="240" w:lineRule="auto"/>
        <w:ind w:left="360"/>
        <w:rPr>
          <w:rFonts w:ascii="Arial Narrow" w:hAnsi="Arial Narrow" w:eastAsia="Times New Roman"/>
          <w:b/>
          <w:color w:val="000000"/>
          <w:sz w:val="32"/>
          <w:szCs w:val="32"/>
        </w:rPr>
        <w:sectPr>
          <w:pgSz w:w="16839" w:h="11907" w:orient="landscape"/>
          <w:pgMar w:top="720" w:right="720" w:bottom="720" w:left="720" w:header="288" w:footer="288" w:gutter="0"/>
          <w:cols w:space="720" w:num="1"/>
          <w:docGrid w:linePitch="360" w:charSpace="0"/>
        </w:sectPr>
      </w:pPr>
    </w:p>
    <w:p>
      <w:pPr>
        <w:pStyle w:val="75"/>
        <w:spacing w:after="0" w:line="240" w:lineRule="auto"/>
        <w:ind w:left="360"/>
        <w:rPr>
          <w:rFonts w:ascii="Arial Narrow" w:hAnsi="Arial Narrow" w:eastAsia="Times New Roman"/>
          <w:b/>
          <w:color w:val="000000"/>
          <w:sz w:val="32"/>
          <w:szCs w:val="32"/>
        </w:rPr>
        <w:sectPr>
          <w:pgSz w:w="11907" w:h="16839"/>
          <w:pgMar w:top="1080" w:right="1440" w:bottom="1080" w:left="144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7456" behindDoc="0" locked="0" layoutInCell="1" allowOverlap="1">
                <wp:simplePos x="0" y="0"/>
                <wp:positionH relativeFrom="page">
                  <wp:align>left</wp:align>
                </wp:positionH>
                <wp:positionV relativeFrom="paragraph">
                  <wp:posOffset>2545080</wp:posOffset>
                </wp:positionV>
                <wp:extent cx="4543425" cy="1417955"/>
                <wp:effectExtent l="38100" t="38100" r="29210" b="86995"/>
                <wp:wrapNone/>
                <wp:docPr id="10"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36"/>
                                <w:szCs w:val="36"/>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IV : LISTE DES OBJECTIFS (LISTE DES DEMONSTRATIONS A FAIRE SUR LE PROJET) ENCORE APPELEE CAHIER DE RECETTES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top:200.4pt;height:111.65pt;width:357.75pt;mso-position-horizontal:left;mso-position-horizontal-relative:page;z-index:251667456;v-text-anchor:middle;mso-width-relative:page;mso-height-relative:page;" fillcolor="#F2F2F2 [3052]" filled="t" stroked="f" coordsize="21600,21600" o:gfxdata="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COJ1Jm2QAAAAgBAAAPAAAAAAAAAAEAIAAAACIAAABkcnMvZG93bnJldi54&#10;bWxQSwECFAAUAAAACACHTuJAmmJlIN0CAADNBQAADgAAAAAAAAABACAAAAAoAQAAZHJzL2Uyb0Rv&#10;Yy54bWxQSwUGAAAAAAYABgBZAQAAdwY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36"/>
                          <w:szCs w:val="36"/>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IV : LISTE DES OBJECTIFS (LISTE DES DEMONSTRATIONS A FAIRE SUR LE PROJET) ENCORE APPELEE CAHIER DE RECETTES</w:t>
                      </w:r>
                    </w:p>
                  </w:txbxContent>
                </v:textbox>
              </v:shape>
            </w:pict>
          </mc:Fallback>
        </mc:AlternateContent>
      </w:r>
    </w:p>
    <w:tbl>
      <w:tblPr>
        <w:tblStyle w:val="43"/>
        <w:tblW w:w="1034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850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709" w:type="dxa"/>
            <w:shd w:val="clear" w:color="auto" w:fill="D8D8D8" w:themeFill="background1" w:themeFillShade="D9"/>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N</w:t>
            </w:r>
          </w:p>
        </w:tc>
        <w:tc>
          <w:tcPr>
            <w:tcW w:w="8505" w:type="dxa"/>
            <w:shd w:val="clear" w:color="auto" w:fill="D8D8D8" w:themeFill="background1" w:themeFillShade="D9"/>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Description de la démonstration</w:t>
            </w:r>
          </w:p>
        </w:tc>
        <w:tc>
          <w:tcPr>
            <w:tcW w:w="1134" w:type="dxa"/>
            <w:shd w:val="clear" w:color="auto" w:fill="D8D8D8" w:themeFill="background1" w:themeFillShade="D9"/>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Cartes thermiques Wi-Fi </w:t>
            </w:r>
          </w:p>
        </w:tc>
        <w:tc>
          <w:tcPr>
            <w:tcW w:w="1134" w:type="dxa"/>
            <w:vAlign w:val="center"/>
          </w:tcPr>
          <w:p>
            <w:pPr>
              <w:pStyle w:val="75"/>
              <w:spacing w:after="0" w:line="240" w:lineRule="auto"/>
              <w:ind w:left="0"/>
              <w:rPr>
                <w:rFonts w:hint="default" w:ascii="Arial Narrow" w:hAnsi="Arial Narrow" w:eastAsia="Times New Roman" w:cstheme="minorBidi"/>
                <w:b/>
                <w:color w:val="000000"/>
                <w:sz w:val="32"/>
                <w:szCs w:val="32"/>
                <w:lang w:val="fr-FR"/>
              </w:rPr>
            </w:pPr>
            <w:r>
              <w:rPr>
                <w:rFonts w:hint="default" w:ascii="Arial Narrow" w:hAnsi="Arial Narrow" w:eastAsia="Times New Roman" w:cstheme="minorBidi"/>
                <w:b/>
                <w:color w:val="00B050"/>
                <w:sz w:val="32"/>
                <w:szCs w:val="32"/>
                <w:highlight w:val="none"/>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2</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Analyseur de réseau Wi-Fi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3</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Analyseur SNMP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4</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Outil de diagnostic réseau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5</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Test des performances du réseau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6</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Récepteur de traps SNMP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7</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Analyseur de paquets réseau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8</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Analyseur de périphériques réseau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9</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Découverte des périphériques réseau </w:t>
            </w:r>
          </w:p>
        </w:tc>
        <w:tc>
          <w:tcPr>
            <w:tcW w:w="1134" w:type="dxa"/>
            <w:vAlign w:val="center"/>
          </w:tcPr>
          <w:p>
            <w:pPr>
              <w:pStyle w:val="75"/>
              <w:spacing w:after="0" w:line="240" w:lineRule="auto"/>
              <w:ind w:left="0"/>
              <w:rPr>
                <w:rFonts w:hint="default" w:ascii="Arial Narrow" w:hAnsi="Arial Narrow" w:eastAsia="Times New Roman" w:cstheme="minorBidi"/>
                <w:b/>
                <w:color w:val="000000"/>
                <w:sz w:val="32"/>
                <w:szCs w:val="32"/>
                <w:lang w:val="fr-FR"/>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10</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en-US" w:eastAsia="zh-CN" w:bidi="ar"/>
              </w:rPr>
              <w:t xml:space="preserve">Analyseur de périphériques réseau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11</w:t>
            </w:r>
          </w:p>
        </w:tc>
        <w:tc>
          <w:tcPr>
            <w:tcW w:w="8505" w:type="dxa"/>
            <w:vAlign w:val="center"/>
          </w:tcPr>
          <w:p>
            <w:pPr>
              <w:keepNext w:val="0"/>
              <w:keepLines w:val="0"/>
              <w:widowControl/>
              <w:numPr>
                <w:ilvl w:val="0"/>
                <w:numId w:val="0"/>
              </w:numPr>
              <w:suppressLineNumbers w:val="0"/>
              <w:ind w:leftChars="0"/>
              <w:jc w:val="left"/>
              <w:rPr>
                <w:rFonts w:hint="default" w:ascii="Trebuchet MS" w:hAnsi="Trebuchet MS" w:eastAsia="Times New Roman" w:cs="Trebuchet MS"/>
                <w:b/>
                <w:color w:val="00B050"/>
                <w:sz w:val="30"/>
                <w:szCs w:val="30"/>
              </w:rPr>
            </w:pPr>
            <w:r>
              <w:rPr>
                <w:rFonts w:hint="default" w:ascii="Trebuchet MS" w:hAnsi="Trebuchet MS" w:eastAsia="SimSun" w:cs="Trebuchet MS"/>
                <w:color w:val="00B050"/>
                <w:kern w:val="0"/>
                <w:sz w:val="30"/>
                <w:szCs w:val="30"/>
                <w:lang w:val="fr-FR" w:eastAsia="zh-CN" w:bidi="ar"/>
              </w:rPr>
              <w:t>Surveillance Wifi</w:t>
            </w:r>
            <w:r>
              <w:rPr>
                <w:rFonts w:hint="default" w:ascii="Trebuchet MS" w:hAnsi="Trebuchet MS" w:eastAsia="SimSun" w:cs="Trebuchet MS"/>
                <w:color w:val="00B050"/>
                <w:kern w:val="0"/>
                <w:sz w:val="30"/>
                <w:szCs w:val="30"/>
                <w:lang w:val="en-US" w:eastAsia="zh-CN" w:bidi="ar"/>
              </w:rPr>
              <w:t xml:space="preserve"> </w:t>
            </w: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r>
              <w:rPr>
                <w:rFonts w:hint="default" w:ascii="Arial Narrow" w:hAnsi="Arial Narrow" w:eastAsia="Times New Roman" w:cstheme="minorBidi"/>
                <w:b/>
                <w:color w:val="00B050"/>
                <w:sz w:val="32"/>
                <w:szCs w:val="32"/>
                <w:lang w:val="fr-FR"/>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12</w:t>
            </w:r>
          </w:p>
        </w:tc>
        <w:tc>
          <w:tcPr>
            <w:tcW w:w="8505" w:type="dxa"/>
            <w:vAlign w:val="center"/>
          </w:tcPr>
          <w:p>
            <w:pPr>
              <w:pStyle w:val="75"/>
              <w:spacing w:after="0" w:line="240" w:lineRule="auto"/>
              <w:ind w:left="0"/>
              <w:rPr>
                <w:rFonts w:hint="default" w:ascii="Trebuchet MS" w:hAnsi="Trebuchet MS" w:eastAsia="Times New Roman" w:cs="Trebuchet MS"/>
                <w:b/>
                <w:color w:val="000000"/>
                <w:sz w:val="30"/>
                <w:szCs w:val="30"/>
              </w:rPr>
            </w:pP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5"/>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13</w:t>
            </w:r>
          </w:p>
        </w:tc>
        <w:tc>
          <w:tcPr>
            <w:tcW w:w="8505" w:type="dxa"/>
            <w:vAlign w:val="center"/>
          </w:tcPr>
          <w:p>
            <w:pPr>
              <w:pStyle w:val="75"/>
              <w:spacing w:after="0" w:line="240" w:lineRule="auto"/>
              <w:ind w:left="0"/>
              <w:rPr>
                <w:rFonts w:hint="default" w:ascii="Trebuchet MS" w:hAnsi="Trebuchet MS" w:eastAsia="Times New Roman" w:cs="Trebuchet MS"/>
                <w:b/>
                <w:color w:val="000000"/>
                <w:sz w:val="30"/>
                <w:szCs w:val="30"/>
              </w:rPr>
            </w:pPr>
          </w:p>
        </w:tc>
        <w:tc>
          <w:tcPr>
            <w:tcW w:w="1134" w:type="dxa"/>
            <w:vAlign w:val="center"/>
          </w:tcPr>
          <w:p>
            <w:pPr>
              <w:pStyle w:val="75"/>
              <w:spacing w:after="0" w:line="240" w:lineRule="auto"/>
              <w:ind w:left="0"/>
              <w:rPr>
                <w:rFonts w:ascii="Arial Narrow" w:hAnsi="Arial Narrow" w:eastAsia="Times New Roman" w:cstheme="minorBidi"/>
                <w:b/>
                <w:color w:val="000000"/>
                <w:sz w:val="32"/>
                <w:szCs w:val="32"/>
              </w:rPr>
            </w:pPr>
          </w:p>
        </w:tc>
      </w:tr>
    </w:tbl>
    <w:p>
      <w:pPr>
        <w:pStyle w:val="75"/>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p>
    <w:p>
      <w:pPr>
        <w:pStyle w:val="75"/>
        <w:spacing w:after="0" w:line="240" w:lineRule="auto"/>
        <w:ind w:left="360"/>
        <w:rPr>
          <w:rFonts w:ascii="Arial Narrow" w:hAnsi="Arial Narrow" w:eastAsia="Times New Roman"/>
          <w:b/>
          <w:color w:val="000000"/>
          <w:sz w:val="32"/>
          <w:szCs w:val="32"/>
        </w:rPr>
        <w:sectPr>
          <w:pgSz w:w="11907" w:h="16839"/>
          <w:pgMar w:top="1080" w:right="1440" w:bottom="1080" w:left="144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2336" behindDoc="0" locked="0" layoutInCell="1" allowOverlap="1">
                <wp:simplePos x="0" y="0"/>
                <wp:positionH relativeFrom="page">
                  <wp:posOffset>-10795</wp:posOffset>
                </wp:positionH>
                <wp:positionV relativeFrom="paragraph">
                  <wp:posOffset>4182110</wp:posOffset>
                </wp:positionV>
                <wp:extent cx="4543425" cy="1417955"/>
                <wp:effectExtent l="38100" t="38100" r="29210" b="86995"/>
                <wp:wrapNone/>
                <wp:docPr id="22"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bookmarkStart w:id="9" w:name="_Hlk39313479"/>
                            <w:bookmarkStart w:id="10" w:name="_Hlk39313478"/>
                            <w:r>
                              <w:rPr>
                                <w:rFonts w:ascii="Bernard MT Condensed" w:hAnsi="Bernard MT Condensed"/>
                                <w:bCs/>
                                <w:color w:val="000000" w:themeColor="text1"/>
                                <w:sz w:val="44"/>
                                <w:szCs w:val="44"/>
                                <w14:textFill>
                                  <w14:solidFill>
                                    <w14:schemeClr w14:val="tx1"/>
                                  </w14:solidFill>
                                </w14:textFill>
                              </w:rPr>
                              <w:t xml:space="preserve">PARTIE V : DESCRIPTION DU PROJET </w:t>
                            </w:r>
                            <w:bookmarkEnd w:id="9"/>
                            <w:bookmarkEnd w:id="10"/>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85pt;margin-top:329.3pt;height:111.65pt;width:357.75pt;mso-position-horizontal-relative:page;z-index:251662336;v-text-anchor:middle;mso-width-relative:page;mso-height-relative:page;" fillcolor="#F2F2F2 [3052]" filled="t" stroked="f" coordsize="21600,21600" o:gfxdata="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IKzzEfbAAAACgEAAA8AAAAAAAAAAQAgAAAAIgAAAGRycy9kb3ducmV2&#10;LnhtbFBLAQIUABQAAAAIAIdO4kBmErSe3QIAAM0FAAAOAAAAAAAAAAEAIAAAACoBAABkcnMvZTJv&#10;RG9jLnhtbFBLBQYAAAAABgAGAFkBAAB5Bg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bookmarkStart w:id="9" w:name="_Hlk39313479"/>
                      <w:bookmarkStart w:id="10" w:name="_Hlk39313478"/>
                      <w:r>
                        <w:rPr>
                          <w:rFonts w:ascii="Bernard MT Condensed" w:hAnsi="Bernard MT Condensed"/>
                          <w:bCs/>
                          <w:color w:val="000000" w:themeColor="text1"/>
                          <w:sz w:val="44"/>
                          <w:szCs w:val="44"/>
                          <w14:textFill>
                            <w14:solidFill>
                              <w14:schemeClr w14:val="tx1"/>
                            </w14:solidFill>
                          </w14:textFill>
                        </w:rPr>
                        <w:t xml:space="preserve">PARTIE V : DESCRIPTION DU PROJET </w:t>
                      </w:r>
                      <w:bookmarkEnd w:id="9"/>
                      <w:bookmarkEnd w:id="10"/>
                    </w:p>
                  </w:txbxContent>
                </v:textbox>
              </v:shape>
            </w:pict>
          </mc:Fallback>
        </mc:AlternateContent>
      </w:r>
    </w:p>
    <w:tbl>
      <w:tblPr>
        <w:tblStyle w:val="221"/>
        <w:tblW w:w="10320"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2820"/>
        <w:gridCol w:w="6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 w:hRule="exact"/>
        </w:trPr>
        <w:tc>
          <w:tcPr>
            <w:tcW w:w="10320" w:type="dxa"/>
            <w:gridSpan w:val="3"/>
            <w:shd w:val="clear" w:color="auto" w:fill="D9D9D9"/>
            <w:vAlign w:val="center"/>
          </w:tcPr>
          <w:p>
            <w:pPr>
              <w:widowControl/>
              <w:suppressAutoHyphens/>
              <w:autoSpaceDE/>
              <w:autoSpaceDN/>
              <w:spacing w:after="160"/>
              <w:contextualSpacing/>
              <w:jc w:val="center"/>
              <w:textAlignment w:val="baseline"/>
              <w:rPr>
                <w:rFonts w:hint="default" w:ascii="Trebuchet MS" w:hAnsi="Trebuchet MS" w:eastAsia="Tw Cen MT" w:cs="Trebuchet MS"/>
                <w:b/>
                <w:kern w:val="24"/>
                <w:sz w:val="36"/>
                <w:szCs w:val="36"/>
                <w:lang w:val="fr-FR" w:eastAsia="zh-CN"/>
                <w14:ligatures w14:val="standardContextual"/>
              </w:rPr>
            </w:pPr>
            <w:r>
              <w:rPr>
                <w:rFonts w:hint="default" w:ascii="Trebuchet MS" w:hAnsi="Trebuchet MS" w:eastAsia="Tw Cen MT" w:cs="Trebuchet MS"/>
                <w:b/>
                <w:kern w:val="24"/>
                <w:sz w:val="36"/>
                <w:szCs w:val="36"/>
                <w:lang w:eastAsia="zh-CN"/>
                <w14:ligatures w14:val="standardContextual"/>
              </w:rPr>
              <w:t xml:space="preserve">PROJET : </w:t>
            </w:r>
            <w:r>
              <w:rPr>
                <w:rFonts w:hint="default" w:ascii="Trebuchet MS" w:hAnsi="Trebuchet MS" w:eastAsia="Tw Cen MT" w:cs="Trebuchet MS"/>
                <w:b/>
                <w:kern w:val="24"/>
                <w:sz w:val="36"/>
                <w:szCs w:val="36"/>
                <w:lang w:val="fr-FR" w:eastAsia="zh-CN"/>
                <w14:ligatures w14:val="standardContextual"/>
              </w:rPr>
              <w:t>Network Performance Monitoring with Syslog and SNMP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exact"/>
        </w:trPr>
        <w:tc>
          <w:tcPr>
            <w:tcW w:w="836" w:type="dxa"/>
            <w:shd w:val="clear" w:color="auto" w:fill="D9D9D9"/>
            <w:vAlign w:val="center"/>
          </w:tcPr>
          <w:p>
            <w:pPr>
              <w:widowControl/>
              <w:suppressAutoHyphens/>
              <w:autoSpaceDE/>
              <w:autoSpaceDN/>
              <w:spacing w:after="160"/>
              <w:contextualSpacing/>
              <w:textAlignment w:val="baseline"/>
              <w:rPr>
                <w:rFonts w:hint="default" w:ascii="Trebuchet MS" w:hAnsi="Trebuchet MS" w:eastAsia="Tw Cen MT" w:cs="Trebuchet MS"/>
                <w:b/>
                <w:kern w:val="24"/>
                <w:sz w:val="24"/>
                <w:szCs w:val="24"/>
                <w:lang w:eastAsia="zh-CN"/>
                <w14:ligatures w14:val="standardContextual"/>
              </w:rPr>
            </w:pPr>
            <w:r>
              <w:rPr>
                <w:rFonts w:hint="default" w:ascii="Trebuchet MS" w:hAnsi="Trebuchet MS" w:eastAsia="Tw Cen MT" w:cs="Trebuchet MS"/>
                <w:b/>
                <w:kern w:val="24"/>
                <w:sz w:val="24"/>
                <w:szCs w:val="24"/>
                <w:lang w:eastAsia="zh-CN"/>
                <w14:ligatures w14:val="standardContextual"/>
              </w:rPr>
              <w:t>N</w:t>
            </w:r>
          </w:p>
        </w:tc>
        <w:tc>
          <w:tcPr>
            <w:tcW w:w="2820" w:type="dxa"/>
            <w:shd w:val="clear" w:color="auto" w:fill="D9D9D9"/>
            <w:vAlign w:val="center"/>
          </w:tcPr>
          <w:p>
            <w:pPr>
              <w:widowControl/>
              <w:suppressAutoHyphens/>
              <w:autoSpaceDE/>
              <w:autoSpaceDN/>
              <w:spacing w:after="160"/>
              <w:contextualSpacing/>
              <w:textAlignment w:val="baseline"/>
              <w:rPr>
                <w:rFonts w:hint="default" w:ascii="Trebuchet MS" w:hAnsi="Trebuchet MS" w:eastAsia="Tw Cen MT" w:cs="Trebuchet MS"/>
                <w:b/>
                <w:kern w:val="24"/>
                <w:sz w:val="24"/>
                <w:szCs w:val="24"/>
                <w:lang w:eastAsia="zh-CN"/>
                <w14:ligatures w14:val="standardContextual"/>
              </w:rPr>
            </w:pPr>
            <w:r>
              <w:rPr>
                <w:rFonts w:hint="default" w:ascii="Trebuchet MS" w:hAnsi="Trebuchet MS" w:eastAsia="Tw Cen MT" w:cs="Trebuchet MS"/>
                <w:b/>
                <w:kern w:val="24"/>
                <w:sz w:val="24"/>
                <w:szCs w:val="24"/>
                <w:lang w:eastAsia="zh-CN"/>
                <w14:ligatures w14:val="standardContextual"/>
              </w:rPr>
              <w:t>Libelle</w:t>
            </w:r>
          </w:p>
        </w:tc>
        <w:tc>
          <w:tcPr>
            <w:tcW w:w="6664" w:type="dxa"/>
            <w:shd w:val="clear" w:color="auto" w:fill="D9D9D9"/>
            <w:vAlign w:val="center"/>
          </w:tcPr>
          <w:p>
            <w:pPr>
              <w:widowControl/>
              <w:suppressAutoHyphens/>
              <w:autoSpaceDE/>
              <w:autoSpaceDN/>
              <w:spacing w:after="160"/>
              <w:contextualSpacing/>
              <w:textAlignment w:val="baseline"/>
              <w:rPr>
                <w:rFonts w:hint="default" w:ascii="Trebuchet MS" w:hAnsi="Trebuchet MS" w:eastAsia="Tw Cen MT" w:cs="Trebuchet MS"/>
                <w:b/>
                <w:kern w:val="24"/>
                <w:sz w:val="24"/>
                <w:szCs w:val="24"/>
                <w:lang w:eastAsia="zh-CN"/>
                <w14:ligatures w14:val="standardContextual"/>
              </w:rPr>
            </w:pPr>
            <w:r>
              <w:rPr>
                <w:rFonts w:hint="default" w:ascii="Trebuchet MS" w:hAnsi="Trebuchet MS" w:eastAsia="Tw Cen MT" w:cs="Trebuchet MS"/>
                <w:b/>
                <w:kern w:val="24"/>
                <w:sz w:val="24"/>
                <w:szCs w:val="24"/>
                <w:lang w:eastAsia="zh-CN"/>
                <w14:ligatures w14:val="standardContextual"/>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8"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1</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Titre du projet</w:t>
            </w:r>
          </w:p>
        </w:tc>
        <w:tc>
          <w:tcPr>
            <w:tcW w:w="6664" w:type="dxa"/>
            <w:vAlign w:val="center"/>
          </w:tcPr>
          <w:p>
            <w:pPr>
              <w:widowControl/>
              <w:suppressAutoHyphens/>
              <w:autoSpaceDE/>
              <w:autoSpaceDN/>
              <w:spacing w:after="160"/>
              <w:contextualSpacing/>
              <w:textAlignment w:val="baseline"/>
              <w:rPr>
                <w:rFonts w:hint="default" w:ascii="Trebuchet MS" w:hAnsi="Trebuchet MS" w:eastAsia="Tw Cen MT" w:cs="Trebuchet MS"/>
                <w:b/>
                <w:kern w:val="24"/>
                <w:sz w:val="28"/>
                <w:szCs w:val="28"/>
                <w:lang w:eastAsia="zh-CN"/>
                <w14:ligatures w14:val="standardContextual"/>
              </w:rPr>
            </w:pPr>
            <w:r>
              <w:rPr>
                <w:rFonts w:hint="default" w:ascii="Trebuchet MS" w:hAnsi="Trebuchet MS" w:eastAsia="Tw Cen MT" w:cs="Trebuchet MS"/>
                <w:b w:val="0"/>
                <w:bCs/>
                <w:kern w:val="24"/>
                <w:sz w:val="28"/>
                <w:szCs w:val="28"/>
                <w:lang w:val="fr-FR" w:eastAsia="zh-CN"/>
                <w14:ligatures w14:val="standardContextual"/>
              </w:rPr>
              <w:t>Network Performance Monitoring with Syslog and SNMP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6"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2</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Intérêt du projet</w:t>
            </w:r>
          </w:p>
        </w:tc>
        <w:tc>
          <w:tcPr>
            <w:tcW w:w="6664" w:type="dxa"/>
            <w:vAlign w:val="center"/>
          </w:tcPr>
          <w:p>
            <w:pPr>
              <w:widowControl/>
              <w:numPr>
                <w:ilvl w:val="0"/>
                <w:numId w:val="13"/>
              </w:numPr>
              <w:autoSpaceDE/>
              <w:autoSpaceDN/>
              <w:spacing w:after="180" w:line="264" w:lineRule="auto"/>
              <w:contextualSpacing/>
              <w:rPr>
                <w:rFonts w:hint="default" w:ascii="Trebuchet MS" w:hAnsi="Trebuchet MS" w:eastAsia="Tw Cen MT" w:cs="Trebuchet MS"/>
                <w:color w:val="000000"/>
                <w:kern w:val="24"/>
                <w:sz w:val="28"/>
                <w:szCs w:val="28"/>
                <w:lang w:eastAsia="zh-CN"/>
                <w14:ligatures w14:val="standardContextual"/>
              </w:rPr>
            </w:pPr>
            <w:r>
              <w:rPr>
                <w:rFonts w:hint="default" w:ascii="Trebuchet MS" w:hAnsi="Trebuchet MS" w:eastAsia="Tw Cen MT" w:cs="Trebuchet MS"/>
                <w:color w:val="000000"/>
                <w:kern w:val="24"/>
                <w:sz w:val="28"/>
                <w:szCs w:val="28"/>
                <w:lang w:val="fr-FR" w:eastAsia="zh-CN"/>
                <w14:ligatures w14:val="standardContextual"/>
              </w:rPr>
              <w:t>Surveiller le fonctionnement de chaque périphérique dans l’entreprise</w:t>
            </w:r>
          </w:p>
          <w:p>
            <w:pPr>
              <w:widowControl/>
              <w:numPr>
                <w:ilvl w:val="0"/>
                <w:numId w:val="0"/>
              </w:numPr>
              <w:autoSpaceDE/>
              <w:autoSpaceDN/>
              <w:spacing w:after="180" w:line="264" w:lineRule="auto"/>
              <w:ind w:leftChars="0"/>
              <w:contextualSpacing/>
              <w:rPr>
                <w:rFonts w:hint="default" w:ascii="Trebuchet MS" w:hAnsi="Trebuchet MS" w:eastAsia="Tw Cen MT" w:cs="Trebuchet MS"/>
                <w:color w:val="000000"/>
                <w:kern w:val="24"/>
                <w:sz w:val="28"/>
                <w:szCs w:val="28"/>
                <w:lang w:eastAsia="zh-CN"/>
                <w14:ligatures w14:val="standardContextual"/>
              </w:rPr>
            </w:pPr>
          </w:p>
          <w:p>
            <w:pPr>
              <w:widowControl/>
              <w:numPr>
                <w:ilvl w:val="0"/>
                <w:numId w:val="13"/>
              </w:numPr>
              <w:autoSpaceDE/>
              <w:autoSpaceDN/>
              <w:spacing w:after="180" w:line="264" w:lineRule="auto"/>
              <w:contextualSpacing/>
              <w:rPr>
                <w:rFonts w:hint="default" w:ascii="Trebuchet MS" w:hAnsi="Trebuchet MS" w:eastAsia="Tw Cen MT" w:cs="Trebuchet MS"/>
                <w:color w:val="000000"/>
                <w:kern w:val="24"/>
                <w:sz w:val="28"/>
                <w:szCs w:val="28"/>
                <w:lang w:eastAsia="zh-CN"/>
                <w14:ligatures w14:val="standardContextual"/>
              </w:rPr>
            </w:pPr>
            <w:r>
              <w:rPr>
                <w:rFonts w:hint="default" w:ascii="Trebuchet MS" w:hAnsi="Trebuchet MS" w:eastAsia="Tw Cen MT" w:cs="Trebuchet MS"/>
                <w:color w:val="000000"/>
                <w:kern w:val="24"/>
                <w:sz w:val="28"/>
                <w:szCs w:val="28"/>
                <w:lang w:val="fr-FR" w:eastAsia="zh-CN"/>
                <w14:ligatures w14:val="standardContextual"/>
              </w:rPr>
              <w:t>Détecter toutes intrusions dans le système</w:t>
            </w:r>
          </w:p>
          <w:p>
            <w:pPr>
              <w:widowControl/>
              <w:numPr>
                <w:ilvl w:val="0"/>
                <w:numId w:val="0"/>
              </w:numPr>
              <w:autoSpaceDE/>
              <w:autoSpaceDN/>
              <w:spacing w:after="180" w:line="264" w:lineRule="auto"/>
              <w:ind w:leftChars="0"/>
              <w:contextualSpacing/>
              <w:rPr>
                <w:rFonts w:hint="default" w:ascii="Trebuchet MS" w:hAnsi="Trebuchet MS" w:eastAsia="Tw Cen MT" w:cs="Trebuchet MS"/>
                <w:color w:val="000000"/>
                <w:kern w:val="24"/>
                <w:sz w:val="28"/>
                <w:szCs w:val="28"/>
                <w:lang w:eastAsia="zh-CN"/>
                <w14:ligatures w14:val="standardContextual"/>
              </w:rPr>
            </w:pPr>
          </w:p>
          <w:p>
            <w:pPr>
              <w:widowControl/>
              <w:numPr>
                <w:ilvl w:val="0"/>
                <w:numId w:val="13"/>
              </w:numPr>
              <w:autoSpaceDE/>
              <w:autoSpaceDN/>
              <w:spacing w:after="180" w:line="264" w:lineRule="auto"/>
              <w:contextualSpacing/>
              <w:rPr>
                <w:rFonts w:hint="default" w:ascii="Trebuchet MS" w:hAnsi="Trebuchet MS" w:eastAsia="Tw Cen MT" w:cs="Trebuchet MS"/>
                <w:color w:val="000000"/>
                <w:kern w:val="24"/>
                <w:sz w:val="28"/>
                <w:szCs w:val="28"/>
                <w:lang w:val="fr-FR" w:eastAsia="zh-CN"/>
                <w14:ligatures w14:val="standardContextual"/>
              </w:rPr>
            </w:pPr>
            <w:r>
              <w:rPr>
                <w:rFonts w:hint="default" w:ascii="Trebuchet MS" w:hAnsi="Trebuchet MS" w:eastAsia="Tw Cen MT" w:cs="Trebuchet MS"/>
                <w:color w:val="000000"/>
                <w:kern w:val="24"/>
                <w:sz w:val="28"/>
                <w:szCs w:val="28"/>
                <w:lang w:val="fr-FR" w:eastAsia="zh-CN"/>
                <w14:ligatures w14:val="standardContextual"/>
              </w:rPr>
              <w:t>Serveiller le réseau tout entière de l’entreprise</w:t>
            </w:r>
          </w:p>
          <w:p>
            <w:pPr>
              <w:widowControl/>
              <w:numPr>
                <w:ilvl w:val="0"/>
                <w:numId w:val="0"/>
              </w:numPr>
              <w:autoSpaceDE/>
              <w:autoSpaceDN/>
              <w:spacing w:after="180" w:line="264" w:lineRule="auto"/>
              <w:ind w:leftChars="0"/>
              <w:contextualSpacing/>
              <w:rPr>
                <w:rFonts w:hint="default" w:ascii="Trebuchet MS" w:hAnsi="Trebuchet MS" w:eastAsia="Tw Cen MT" w:cs="Trebuchet MS"/>
                <w:color w:val="000000"/>
                <w:kern w:val="24"/>
                <w:sz w:val="28"/>
                <w:szCs w:val="28"/>
                <w:lang w:val="fr-FR" w:eastAsia="zh-CN"/>
                <w14:ligatures w14:val="standardContextual"/>
              </w:rPr>
            </w:pPr>
          </w:p>
          <w:p>
            <w:pPr>
              <w:widowControl/>
              <w:numPr>
                <w:ilvl w:val="0"/>
                <w:numId w:val="13"/>
              </w:numPr>
              <w:autoSpaceDE/>
              <w:autoSpaceDN/>
              <w:spacing w:after="180" w:line="264" w:lineRule="auto"/>
              <w:contextualSpacing/>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color w:val="000000"/>
                <w:kern w:val="24"/>
                <w:sz w:val="28"/>
                <w:szCs w:val="28"/>
                <w:lang w:val="fr-FR" w:eastAsia="zh-CN"/>
                <w14:ligatures w14:val="standardContextual"/>
              </w:rPr>
              <w:t>Intervenir en cas de disfonctionnement du système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2"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eastAsia="Tw Cen MT" w:cs="Trebuchet MS"/>
                <w:kern w:val="24"/>
                <w:sz w:val="28"/>
                <w:szCs w:val="28"/>
                <w:lang w:eastAsia="zh-CN"/>
                <w14:ligatures w14:val="standardContextual"/>
              </w:rPr>
              <w:t>3</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Filières Cibles</w:t>
            </w:r>
          </w:p>
        </w:tc>
        <w:tc>
          <w:tcPr>
            <w:tcW w:w="6664" w:type="dxa"/>
            <w:vAlign w:val="center"/>
          </w:tcPr>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License 1ere année</w:t>
            </w:r>
          </w:p>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 xml:space="preserve">Administration Réseaux, Systèmes &amp; Sécurité en 18 mois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1"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eastAsia="Tw Cen MT" w:cs="Trebuchet MS"/>
                <w:kern w:val="24"/>
                <w:sz w:val="28"/>
                <w:szCs w:val="28"/>
                <w:lang w:eastAsia="zh-CN"/>
                <w14:ligatures w14:val="standardContextual"/>
              </w:rPr>
              <w:t>4</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Technologies/compétences nécessaires pour mener à bien le projet</w:t>
            </w:r>
          </w:p>
        </w:tc>
        <w:tc>
          <w:tcPr>
            <w:tcW w:w="6664" w:type="dxa"/>
            <w:vAlign w:val="center"/>
          </w:tcPr>
          <w:p>
            <w:pPr>
              <w:widowControl/>
              <w:suppressAutoHyphens/>
              <w:autoSpaceDE/>
              <w:autoSpaceDN/>
              <w:spacing w:after="160"/>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Technologies &amp; Compétences</w:t>
            </w:r>
          </w:p>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 xml:space="preserve">Maitriser les protocols </w:t>
            </w:r>
            <w:r>
              <w:rPr>
                <w:rFonts w:hint="default" w:ascii="Trebuchet MS" w:hAnsi="Trebuchet MS" w:eastAsia="Tw Cen MT" w:cs="Trebuchet MS"/>
                <w:kern w:val="24"/>
                <w:sz w:val="28"/>
                <w:szCs w:val="28"/>
                <w:lang w:val="fr-FR" w:eastAsia="zh-CN"/>
                <w14:ligatures w14:val="standardContextual"/>
              </w:rPr>
              <w:t>Syslog, SNMP, UDP, TCP, NTP, NetFlow</w:t>
            </w:r>
          </w:p>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val="en-US" w:eastAsia="zh-CN"/>
                <w14:ligatures w14:val="standardContextual"/>
              </w:rPr>
            </w:pPr>
            <w:r>
              <w:rPr>
                <w:rFonts w:hint="default" w:ascii="Trebuchet MS" w:hAnsi="Trebuchet MS" w:eastAsia="Tw Cen MT" w:cs="Trebuchet MS"/>
                <w:kern w:val="24"/>
                <w:sz w:val="28"/>
                <w:szCs w:val="28"/>
                <w:lang w:val="en-US" w:eastAsia="zh-CN"/>
                <w14:ligatures w14:val="standardContextual"/>
              </w:rPr>
              <w:t>Windows Server</w:t>
            </w:r>
            <w:r>
              <w:rPr>
                <w:rFonts w:hint="default" w:ascii="Trebuchet MS" w:hAnsi="Trebuchet MS" w:eastAsia="Tw Cen MT" w:cs="Trebuchet MS"/>
                <w:kern w:val="24"/>
                <w:sz w:val="28"/>
                <w:szCs w:val="28"/>
                <w:lang w:val="fr-FR" w:eastAsia="zh-CN"/>
                <w14:ligatures w14:val="standardContextual"/>
              </w:rPr>
              <w:t xml:space="preserve"> 2016</w:t>
            </w:r>
          </w:p>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val="en-US" w:eastAsia="zh-CN"/>
                <w14:ligatures w14:val="standardContextual"/>
              </w:rPr>
              <w:t>Windows 10</w:t>
            </w:r>
            <w:r>
              <w:rPr>
                <w:rFonts w:hint="default" w:ascii="Trebuchet MS" w:hAnsi="Trebuchet MS" w:eastAsia="Tw Cen MT" w:cs="Trebuchet MS"/>
                <w:kern w:val="24"/>
                <w:sz w:val="28"/>
                <w:szCs w:val="28"/>
                <w:lang w:val="fr-FR" w:eastAsia="zh-CN"/>
                <w14:ligatures w14:val="standardContextual"/>
              </w:rPr>
              <w:t>, Routeur, 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0"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eastAsia="Tw Cen MT" w:cs="Trebuchet MS"/>
                <w:kern w:val="24"/>
                <w:sz w:val="28"/>
                <w:szCs w:val="28"/>
                <w:lang w:eastAsia="zh-CN"/>
                <w14:ligatures w14:val="standardContextual"/>
              </w:rPr>
              <w:t>5</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Ingénieur chargé de l’encadrement</w:t>
            </w:r>
          </w:p>
        </w:tc>
        <w:tc>
          <w:tcPr>
            <w:tcW w:w="6664" w:type="dxa"/>
            <w:vAlign w:val="center"/>
          </w:tcPr>
          <w:p>
            <w:pPr>
              <w:widowControl/>
              <w:suppressAutoHyphens/>
              <w:autoSpaceDE/>
              <w:autoSpaceDN/>
              <w:spacing w:after="160"/>
              <w:textAlignment w:val="baseline"/>
              <w:rPr>
                <w:rFonts w:hint="default" w:ascii="Trebuchet MS" w:hAnsi="Trebuchet MS" w:eastAsia="Tw Cen MT" w:cs="Trebuchet MS"/>
                <w:kern w:val="24"/>
                <w:sz w:val="28"/>
                <w:szCs w:val="28"/>
                <w:lang w:val="fr-FR" w:eastAsia="zh-CN"/>
                <w14:ligatures w14:val="standardContextual"/>
              </w:rPr>
            </w:pPr>
            <w:r>
              <w:rPr>
                <w:rFonts w:hint="default" w:ascii="Trebuchet MS" w:hAnsi="Trebuchet MS" w:eastAsia="Tw Cen MT" w:cs="Trebuchet MS"/>
                <w:kern w:val="24"/>
                <w:sz w:val="28"/>
                <w:szCs w:val="28"/>
                <w:lang w:val="en-US" w:eastAsia="zh-CN"/>
                <w14:ligatures w14:val="standardContextual"/>
              </w:rPr>
              <w:t>M.</w:t>
            </w:r>
            <w:r>
              <w:rPr>
                <w:rFonts w:hint="default" w:ascii="Trebuchet MS" w:hAnsi="Trebuchet MS" w:eastAsia="Tw Cen MT" w:cs="Trebuchet MS"/>
                <w:kern w:val="24"/>
                <w:sz w:val="28"/>
                <w:szCs w:val="28"/>
                <w:lang w:val="fr-FR" w:eastAsia="zh-CN"/>
                <w14:ligatures w14:val="standardContextual"/>
              </w:rPr>
              <w:t>AHOUNDA Tote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3"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eastAsia="Tw Cen MT" w:cs="Trebuchet MS"/>
                <w:kern w:val="24"/>
                <w:sz w:val="28"/>
                <w:szCs w:val="28"/>
                <w:lang w:eastAsia="zh-CN"/>
                <w14:ligatures w14:val="standardContextual"/>
              </w:rPr>
              <w:t>6</w:t>
            </w:r>
          </w:p>
        </w:tc>
        <w:tc>
          <w:tcPr>
            <w:tcW w:w="2820"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Environnement requis pour mener à bien le projet</w:t>
            </w:r>
          </w:p>
        </w:tc>
        <w:tc>
          <w:tcPr>
            <w:tcW w:w="6664" w:type="dxa"/>
            <w:vAlign w:val="center"/>
          </w:tcPr>
          <w:p>
            <w:pPr>
              <w:widowControl/>
              <w:numPr>
                <w:ilvl w:val="0"/>
                <w:numId w:val="14"/>
              </w:numPr>
              <w:suppressAutoHyphens/>
              <w:autoSpaceDE/>
              <w:autoSpaceDN/>
              <w:spacing w:after="160" w:line="264" w:lineRule="auto"/>
              <w:contextualSpacing/>
              <w:textAlignment w:val="baseline"/>
              <w:rPr>
                <w:rFonts w:hint="default" w:ascii="Trebuchet MS" w:hAnsi="Trebuchet MS" w:eastAsia="Tw Cen MT" w:cs="Trebuchet MS"/>
                <w:kern w:val="24"/>
                <w:sz w:val="28"/>
                <w:szCs w:val="28"/>
                <w:lang w:eastAsia="zh-CN"/>
                <w14:ligatures w14:val="standardContextual"/>
              </w:rPr>
            </w:pPr>
            <w:r>
              <w:rPr>
                <w:rFonts w:hint="default" w:ascii="Trebuchet MS" w:hAnsi="Trebuchet MS" w:eastAsia="Tw Cen MT" w:cs="Trebuchet MS"/>
                <w:kern w:val="24"/>
                <w:sz w:val="28"/>
                <w:szCs w:val="28"/>
                <w:lang w:eastAsia="zh-CN"/>
                <w14:ligatures w14:val="standardContextual"/>
              </w:rPr>
              <w:t xml:space="preserve">Un Serveur Virtuel Windows Server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7" w:hRule="exact"/>
        </w:trPr>
        <w:tc>
          <w:tcPr>
            <w:tcW w:w="836" w:type="dxa"/>
            <w:vAlign w:val="center"/>
          </w:tcPr>
          <w:p>
            <w:pPr>
              <w:widowControl/>
              <w:suppressAutoHyphens/>
              <w:autoSpaceDE/>
              <w:autoSpaceDN/>
              <w:spacing w:after="160"/>
              <w:contextualSpacing/>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eastAsia="Tw Cen MT" w:cs="Trebuchet MS"/>
                <w:kern w:val="24"/>
                <w:sz w:val="28"/>
                <w:szCs w:val="28"/>
                <w:lang w:eastAsia="zh-CN"/>
                <w14:ligatures w14:val="standardContextual"/>
              </w:rPr>
              <w:t>7</w:t>
            </w:r>
          </w:p>
        </w:tc>
        <w:tc>
          <w:tcPr>
            <w:tcW w:w="9484" w:type="dxa"/>
            <w:gridSpan w:val="2"/>
            <w:vAlign w:val="center"/>
          </w:tcPr>
          <w:p>
            <w:pPr>
              <w:widowControl/>
              <w:suppressAutoHyphens/>
              <w:autoSpaceDE/>
              <w:autoSpaceDN/>
              <w:spacing w:after="160"/>
              <w:contextualSpacing/>
              <w:jc w:val="center"/>
              <w:textAlignment w:val="baseline"/>
              <w:rPr>
                <w:rFonts w:hint="default" w:ascii="Trebuchet MS" w:hAnsi="Trebuchet MS" w:eastAsia="Tw Cen MT" w:cs="Trebuchet MS"/>
                <w:b/>
                <w:kern w:val="24"/>
                <w:sz w:val="28"/>
                <w:szCs w:val="28"/>
                <w:lang w:eastAsia="zh-CN"/>
                <w14:ligatures w14:val="standardContextual"/>
              </w:rPr>
            </w:pPr>
            <w:r>
              <w:rPr>
                <w:rFonts w:hint="default" w:ascii="Trebuchet MS" w:hAnsi="Trebuchet MS" w:eastAsia="Tw Cen MT" w:cs="Trebuchet MS"/>
                <w:b/>
                <w:kern w:val="24"/>
                <w:sz w:val="28"/>
                <w:szCs w:val="28"/>
                <w:lang w:eastAsia="zh-CN"/>
                <w14:ligatures w14:val="standardContextual"/>
              </w:rPr>
              <w:t>DESCRIPTION DU PROJET</w:t>
            </w:r>
          </w:p>
          <w:p>
            <w:pPr>
              <w:widowControl/>
              <w:suppressAutoHyphens/>
              <w:autoSpaceDE/>
              <w:autoSpaceDN/>
              <w:spacing w:after="160"/>
              <w:textAlignment w:val="baseline"/>
              <w:rPr>
                <w:rFonts w:hint="default" w:ascii="Trebuchet MS" w:hAnsi="Trebuchet MS" w:eastAsia="Tw Cen MT" w:cs="Trebuchet MS"/>
                <w:kern w:val="24"/>
                <w:sz w:val="24"/>
                <w:szCs w:val="24"/>
                <w:lang w:eastAsia="zh-CN"/>
                <w14:ligatures w14:val="standardContextual"/>
              </w:rPr>
            </w:pPr>
            <w:r>
              <w:rPr>
                <w:rFonts w:hint="default" w:ascii="Trebuchet MS" w:hAnsi="Trebuchet MS" w:cs="Trebuchet MS"/>
                <w:b w:val="0"/>
                <w:bCs w:val="0"/>
                <w:color w:val="000000"/>
                <w:sz w:val="28"/>
                <w:szCs w:val="28"/>
                <w:u w:val="none"/>
              </w:rPr>
              <w:t>Les entreprises utilisent de façon croissante les systèmes d’information. Dans la gestion de</w:t>
            </w:r>
            <w:r>
              <w:rPr>
                <w:rFonts w:hint="default" w:ascii="Trebuchet MS" w:hAnsi="Trebuchet MS" w:cs="Trebuchet MS"/>
                <w:b w:val="0"/>
                <w:bCs w:val="0"/>
                <w:color w:val="000000"/>
                <w:sz w:val="28"/>
                <w:szCs w:val="28"/>
                <w:u w:val="none"/>
                <w:lang w:val="fr-FR"/>
              </w:rPr>
              <w:t xml:space="preserve"> </w:t>
            </w:r>
            <w:r>
              <w:rPr>
                <w:rFonts w:hint="default" w:ascii="Trebuchet MS" w:hAnsi="Trebuchet MS" w:cs="Trebuchet MS"/>
                <w:b w:val="0"/>
                <w:bCs w:val="0"/>
                <w:color w:val="000000"/>
                <w:sz w:val="28"/>
                <w:szCs w:val="28"/>
                <w:u w:val="none"/>
              </w:rPr>
              <w:t>ces systèmes, elles sont exposées à des pannes, à des baisses de performance et à d’autres</w:t>
            </w:r>
            <w:r>
              <w:rPr>
                <w:rFonts w:hint="default" w:ascii="Trebuchet MS" w:hAnsi="Trebuchet MS" w:cs="Trebuchet MS"/>
                <w:b w:val="0"/>
                <w:bCs w:val="0"/>
                <w:color w:val="000000"/>
                <w:sz w:val="28"/>
                <w:szCs w:val="28"/>
                <w:u w:val="none"/>
                <w:lang w:val="fr-FR"/>
              </w:rPr>
              <w:t xml:space="preserve"> </w:t>
            </w:r>
            <w:r>
              <w:rPr>
                <w:rFonts w:hint="default" w:ascii="Trebuchet MS" w:hAnsi="Trebuchet MS" w:cs="Trebuchet MS"/>
                <w:b w:val="0"/>
                <w:bCs w:val="0"/>
                <w:color w:val="000000"/>
                <w:sz w:val="28"/>
                <w:szCs w:val="28"/>
                <w:u w:val="none"/>
              </w:rPr>
              <w:t>problèmes opérationnels. Pour mieux gérer ces problèmes, de nombreuses entreprises</w:t>
            </w:r>
            <w:r>
              <w:rPr>
                <w:rFonts w:hint="default" w:ascii="Trebuchet MS" w:hAnsi="Trebuchet MS" w:cs="Trebuchet MS"/>
                <w:b w:val="0"/>
                <w:bCs w:val="0"/>
                <w:color w:val="000000"/>
                <w:sz w:val="28"/>
                <w:szCs w:val="28"/>
                <w:u w:val="none"/>
                <w:lang w:val="fr-FR"/>
              </w:rPr>
              <w:t xml:space="preserve"> </w:t>
            </w:r>
            <w:r>
              <w:rPr>
                <w:rFonts w:hint="default" w:ascii="Trebuchet MS" w:hAnsi="Trebuchet MS" w:cs="Trebuchet MS"/>
                <w:b w:val="0"/>
                <w:bCs w:val="0"/>
                <w:color w:val="000000"/>
                <w:sz w:val="28"/>
                <w:szCs w:val="28"/>
                <w:u w:val="none"/>
              </w:rPr>
              <w:t>mettent</w:t>
            </w:r>
            <w:r>
              <w:rPr>
                <w:rFonts w:hint="default" w:ascii="Trebuchet MS" w:hAnsi="Trebuchet MS" w:cs="Trebuchet MS"/>
                <w:b w:val="0"/>
                <w:bCs w:val="0"/>
                <w:color w:val="000000"/>
                <w:sz w:val="28"/>
                <w:szCs w:val="28"/>
                <w:u w:val="none"/>
                <w:lang w:val="fr-FR"/>
              </w:rPr>
              <w:t xml:space="preserve"> </w:t>
            </w:r>
            <w:r>
              <w:rPr>
                <w:rFonts w:hint="default" w:ascii="Trebuchet MS" w:hAnsi="Trebuchet MS" w:cs="Trebuchet MS"/>
                <w:b w:val="0"/>
                <w:bCs w:val="0"/>
                <w:color w:val="000000"/>
                <w:sz w:val="28"/>
                <w:szCs w:val="28"/>
                <w:u w:val="none"/>
              </w:rPr>
              <w:t>en place une solution de supervision de réseau, afin de surveiller le bon fonctionnement du</w:t>
            </w:r>
            <w:r>
              <w:rPr>
                <w:rFonts w:hint="default" w:ascii="Trebuchet MS" w:hAnsi="Trebuchet MS" w:cs="Trebuchet MS"/>
                <w:b w:val="0"/>
                <w:bCs w:val="0"/>
                <w:color w:val="000000"/>
                <w:sz w:val="28"/>
                <w:szCs w:val="28"/>
                <w:u w:val="none"/>
                <w:lang w:val="fr-FR"/>
              </w:rPr>
              <w:t xml:space="preserve"> </w:t>
            </w:r>
            <w:r>
              <w:rPr>
                <w:rFonts w:hint="default" w:ascii="Trebuchet MS" w:hAnsi="Trebuchet MS" w:cs="Trebuchet MS"/>
                <w:b w:val="0"/>
                <w:bCs w:val="0"/>
                <w:color w:val="000000"/>
                <w:sz w:val="28"/>
                <w:szCs w:val="28"/>
                <w:u w:val="none"/>
              </w:rPr>
              <w:t>système informatique devenu moyen d’accès essentiel à toutes les données de l’entreprise.</w:t>
            </w:r>
          </w:p>
        </w:tc>
      </w:tr>
    </w:tbl>
    <w:p>
      <w:pPr>
        <w:pStyle w:val="75"/>
        <w:suppressAutoHyphens/>
        <w:autoSpaceDN w:val="0"/>
        <w:spacing w:after="160" w:line="240" w:lineRule="auto"/>
        <w:ind w:left="432"/>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p>
    <w:p>
      <w:pPr>
        <w:pStyle w:val="75"/>
        <w:suppressAutoHyphens/>
        <w:autoSpaceDN w:val="0"/>
        <w:spacing w:after="160" w:line="240" w:lineRule="auto"/>
        <w:ind w:left="432"/>
        <w:textAlignment w:val="baseline"/>
        <w:rPr>
          <w:rFonts w:ascii="Trebuchet MS" w:hAnsi="Trebuchet MS"/>
          <w:b/>
          <w:sz w:val="24"/>
          <w:szCs w:val="24"/>
        </w:rPr>
      </w:pPr>
    </w:p>
    <w:p>
      <w:pPr>
        <w:pStyle w:val="75"/>
        <w:suppressAutoHyphens/>
        <w:autoSpaceDN w:val="0"/>
        <w:spacing w:after="160" w:line="240" w:lineRule="auto"/>
        <w:ind w:left="432"/>
        <w:textAlignment w:val="baseline"/>
        <w:rPr>
          <w:rFonts w:ascii="Trebuchet MS" w:hAnsi="Trebuchet MS"/>
          <w:b/>
          <w:sz w:val="24"/>
          <w:szCs w:val="24"/>
        </w:rPr>
      </w:pPr>
    </w:p>
    <w:p>
      <w:pPr>
        <w:pStyle w:val="75"/>
        <w:suppressAutoHyphens/>
        <w:autoSpaceDN w:val="0"/>
        <w:spacing w:after="160" w:line="240" w:lineRule="auto"/>
        <w:ind w:left="432"/>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r>
        <w:rPr>
          <w:rFonts w:ascii="Arial Narrow" w:hAnsi="Arial Narrow"/>
          <w:b/>
        </w:rPr>
        <mc:AlternateContent>
          <mc:Choice Requires="wps">
            <w:drawing>
              <wp:anchor distT="0" distB="0" distL="114300" distR="114300" simplePos="0" relativeHeight="251668480" behindDoc="0" locked="0" layoutInCell="1" allowOverlap="1">
                <wp:simplePos x="0" y="0"/>
                <wp:positionH relativeFrom="page">
                  <wp:posOffset>-17145</wp:posOffset>
                </wp:positionH>
                <wp:positionV relativeFrom="paragraph">
                  <wp:posOffset>2375535</wp:posOffset>
                </wp:positionV>
                <wp:extent cx="4543425" cy="1607820"/>
                <wp:effectExtent l="15875" t="15875" r="69850" b="71755"/>
                <wp:wrapNone/>
                <wp:docPr id="11" name="Pentagone 10"/>
                <wp:cNvGraphicFramePr/>
                <a:graphic xmlns:a="http://schemas.openxmlformats.org/drawingml/2006/main">
                  <a:graphicData uri="http://schemas.microsoft.com/office/word/2010/wordprocessingShape">
                    <wps:wsp>
                      <wps:cNvSpPr/>
                      <wps:spPr>
                        <a:xfrm>
                          <a:off x="0" y="0"/>
                          <a:ext cx="4543279" cy="160782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 : DEPLOIEMENT DU PROJET PAR ETAPES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1.35pt;margin-top:187.05pt;height:126.6pt;width:357.75pt;mso-position-horizontal-relative:page;z-index:251668480;v-text-anchor:middle;mso-width-relative:page;mso-height-relative:page;" fillcolor="#F2F2F2 [3052]" filled="t" stroked="f" coordsize="21600,21600" o:gfxdata="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kRCeL9oAAAAKAQAADwAAAAAAAAABACAAAAAiAAAAZHJzL2Rvd25yZXYu&#10;eG1sUEsBAhQAFAAAAAgAh07iQDwzlevdAgAAzQUAAA4AAAAAAAAAAQAgAAAAKQEAAGRycy9lMm9E&#10;b2MueG1sUEsFBgAAAAAGAAYAWQEAAHgGAAAAAA==&#10;" adj="17249">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 : DEPLOIEMENT DU PROJET PAR ETAPES</w:t>
                      </w:r>
                    </w:p>
                  </w:txbxContent>
                </v:textbox>
              </v:shape>
            </w:pict>
          </mc:Fallback>
        </mc:AlternateContent>
      </w:r>
    </w:p>
    <w:p>
      <w:pPr>
        <w:pStyle w:val="75"/>
        <w:suppressAutoHyphens/>
        <w:autoSpaceDN w:val="0"/>
        <w:spacing w:after="160" w:line="240" w:lineRule="auto"/>
        <w:ind w:left="432"/>
        <w:textAlignment w:val="baseline"/>
        <w:rPr>
          <w:rFonts w:ascii="Trebuchet MS" w:hAnsi="Trebuchet MS"/>
          <w:b/>
          <w:sz w:val="24"/>
          <w:szCs w:val="24"/>
        </w:rPr>
      </w:pPr>
    </w:p>
    <w:p>
      <w:pPr>
        <w:pStyle w:val="75"/>
        <w:suppressAutoHyphens/>
        <w:autoSpaceDN w:val="0"/>
        <w:spacing w:after="160" w:line="240" w:lineRule="auto"/>
        <w:ind w:left="432"/>
        <w:textAlignment w:val="baseline"/>
        <w:rPr>
          <w:rFonts w:ascii="Trebuchet MS" w:hAnsi="Trebuchet MS"/>
          <w:b/>
          <w:sz w:val="24"/>
          <w:szCs w:val="24"/>
        </w:rPr>
      </w:pPr>
    </w:p>
    <w:p>
      <w:pPr>
        <w:pStyle w:val="75"/>
        <w:suppressAutoHyphens/>
        <w:autoSpaceDN w:val="0"/>
        <w:spacing w:after="160" w:line="240" w:lineRule="auto"/>
        <w:ind w:left="72"/>
        <w:textAlignment w:val="baseline"/>
        <w:rPr>
          <w:rFonts w:ascii="Arial Narrow" w:hAnsi="Arial Narrow"/>
          <w:b/>
          <w:sz w:val="28"/>
          <w:szCs w:val="28"/>
        </w:rPr>
      </w:pPr>
      <w:r>
        <w:rPr>
          <w:rFonts w:ascii="Arial Narrow" w:hAnsi="Arial Narrow"/>
          <w:b/>
          <w:sz w:val="28"/>
          <w:szCs w:val="28"/>
        </w:rPr>
        <w:t>LE DEPLOIEMENT SE FERA PAR ETAPES, LE RYTHME GLOBAL DEPENDRA DE LA CAPACITE ET DE LA DEDICATION DES ETUDIANTS SUR LE PROJET</w:t>
      </w:r>
    </w:p>
    <w:p>
      <w:pPr>
        <w:pStyle w:val="75"/>
        <w:suppressAutoHyphens/>
        <w:autoSpaceDN w:val="0"/>
        <w:spacing w:after="160" w:line="240" w:lineRule="auto"/>
        <w:ind w:left="72"/>
        <w:textAlignment w:val="baseline"/>
        <w:rPr>
          <w:rFonts w:ascii="Arial Narrow" w:hAnsi="Arial Narrow"/>
          <w:sz w:val="28"/>
          <w:szCs w:val="28"/>
        </w:rPr>
      </w:pPr>
    </w:p>
    <w:p>
      <w:pPr>
        <w:pStyle w:val="75"/>
        <w:numPr>
          <w:ilvl w:val="0"/>
          <w:numId w:val="15"/>
        </w:numPr>
        <w:suppressAutoHyphens/>
        <w:autoSpaceDN w:val="0"/>
        <w:spacing w:after="160" w:line="240" w:lineRule="auto"/>
        <w:ind w:left="360" w:leftChars="0" w:firstLineChars="0"/>
        <w:textAlignment w:val="baseline"/>
        <w:rPr>
          <w:rFonts w:ascii="Arial Narrow" w:hAnsi="Arial Narrow"/>
          <w:b/>
          <w:sz w:val="28"/>
          <w:szCs w:val="28"/>
        </w:rPr>
      </w:pPr>
      <w:r>
        <w:rPr>
          <w:rFonts w:ascii="Arial Narrow" w:hAnsi="Arial Narrow"/>
          <w:b/>
          <w:sz w:val="28"/>
          <w:szCs w:val="28"/>
        </w:rPr>
        <w:t xml:space="preserve">ETAPE 1 : </w:t>
      </w:r>
      <w:r>
        <w:rPr>
          <w:rFonts w:hint="default" w:ascii="Trebuchet MS" w:hAnsi="Trebuchet MS" w:cs="Trebuchet MS"/>
          <w:b/>
          <w:bCs/>
          <w:sz w:val="28"/>
          <w:szCs w:val="28"/>
          <w:lang w:eastAsia="zh-CN"/>
        </w:rPr>
        <w:t xml:space="preserve">Déployer un Serveur </w:t>
      </w:r>
      <w:r>
        <w:rPr>
          <w:rFonts w:hint="default" w:ascii="Trebuchet MS" w:hAnsi="Trebuchet MS" w:cs="Trebuchet MS"/>
          <w:b/>
          <w:bCs/>
          <w:sz w:val="28"/>
          <w:szCs w:val="28"/>
          <w:lang w:val="fr-FR" w:eastAsia="zh-CN"/>
        </w:rPr>
        <w:t>hébergeant Kiwi Syslog Server</w:t>
      </w:r>
    </w:p>
    <w:p>
      <w:pPr>
        <w:pStyle w:val="75"/>
        <w:suppressAutoHyphens/>
        <w:autoSpaceDN w:val="0"/>
        <w:spacing w:after="160" w:line="240" w:lineRule="auto"/>
        <w:ind w:left="72"/>
        <w:textAlignment w:val="baseline"/>
        <w:rPr>
          <w:rFonts w:ascii="Arial Narrow" w:hAnsi="Arial Narrow"/>
          <w:sz w:val="28"/>
          <w:szCs w:val="28"/>
        </w:rPr>
      </w:pPr>
    </w:p>
    <w:p>
      <w:pPr>
        <w:pStyle w:val="75"/>
        <w:suppressAutoHyphens/>
        <w:autoSpaceDN w:val="0"/>
        <w:spacing w:after="160" w:line="240" w:lineRule="auto"/>
        <w:ind w:left="72"/>
        <w:textAlignment w:val="baseline"/>
        <w:rPr>
          <w:rFonts w:ascii="Arial Narrow" w:hAnsi="Arial Narrow"/>
          <w:b/>
          <w:sz w:val="28"/>
          <w:szCs w:val="28"/>
        </w:rPr>
      </w:pPr>
    </w:p>
    <w:p>
      <w:pPr>
        <w:pStyle w:val="75"/>
        <w:suppressAutoHyphens/>
        <w:autoSpaceDN w:val="0"/>
        <w:spacing w:after="160" w:line="240" w:lineRule="auto"/>
        <w:ind w:left="72"/>
        <w:textAlignment w:val="baseline"/>
        <w:rPr>
          <w:rFonts w:ascii="Arial Narrow" w:hAnsi="Arial Narrow"/>
          <w:b/>
          <w:sz w:val="28"/>
          <w:szCs w:val="28"/>
        </w:rPr>
      </w:pPr>
    </w:p>
    <w:p>
      <w:pPr>
        <w:pStyle w:val="75"/>
        <w:numPr>
          <w:ilvl w:val="0"/>
          <w:numId w:val="15"/>
        </w:numPr>
        <w:suppressAutoHyphens/>
        <w:autoSpaceDN w:val="0"/>
        <w:spacing w:after="160" w:line="240" w:lineRule="auto"/>
        <w:ind w:left="360" w:leftChars="0" w:firstLineChars="0"/>
        <w:textAlignment w:val="baseline"/>
        <w:rPr>
          <w:rFonts w:ascii="Arial Narrow" w:hAnsi="Arial Narrow"/>
          <w:b/>
          <w:sz w:val="28"/>
          <w:szCs w:val="28"/>
        </w:rPr>
      </w:pPr>
      <w:r>
        <w:rPr>
          <w:rFonts w:ascii="Arial Narrow" w:hAnsi="Arial Narrow"/>
          <w:b/>
          <w:sz w:val="28"/>
          <w:szCs w:val="28"/>
        </w:rPr>
        <w:t xml:space="preserve">ETAPE 2 : </w:t>
      </w:r>
      <w:r>
        <w:rPr>
          <w:rFonts w:hint="default" w:ascii="Trebuchet MS" w:hAnsi="Trebuchet MS" w:cs="Trebuchet MS"/>
          <w:b/>
          <w:bCs/>
          <w:color w:val="000000" w:themeColor="text1"/>
          <w:sz w:val="28"/>
          <w:szCs w:val="28"/>
          <w:lang w:val="fr-FR" w:eastAsia="zh-CN"/>
          <w14:textFill>
            <w14:solidFill>
              <w14:schemeClr w14:val="tx1"/>
            </w14:solidFill>
          </w14:textFill>
        </w:rPr>
        <w:t>Déployer un agent sur la machine cible en utilisant l’adresse du serveur hébergeant Kiwi Syslog Server.</w:t>
      </w:r>
      <w:r>
        <w:rPr>
          <w:rFonts w:ascii="Arial Narrow" w:hAnsi="Arial Narrow"/>
          <w:b/>
          <w:sz w:val="28"/>
          <w:szCs w:val="28"/>
        </w:rPr>
        <w:t xml:space="preserve"> </w:t>
      </w:r>
    </w:p>
    <w:p>
      <w:pPr>
        <w:pStyle w:val="75"/>
        <w:numPr>
          <w:ilvl w:val="0"/>
          <w:numId w:val="0"/>
        </w:numPr>
        <w:suppressAutoHyphens/>
        <w:autoSpaceDN w:val="0"/>
        <w:spacing w:after="160" w:line="240" w:lineRule="auto"/>
        <w:textAlignment w:val="baseline"/>
        <w:rPr>
          <w:rFonts w:ascii="Arial Narrow" w:hAnsi="Arial Narrow"/>
          <w:sz w:val="28"/>
          <w:szCs w:val="28"/>
        </w:rPr>
      </w:pPr>
      <w:r>
        <w:rPr>
          <w:rFonts w:ascii="Arial Narrow" w:hAnsi="Arial Narrow"/>
          <w:sz w:val="28"/>
          <w:szCs w:val="28"/>
        </w:rPr>
        <w:t xml:space="preserve"> </w:t>
      </w:r>
    </w:p>
    <w:p>
      <w:pPr>
        <w:pStyle w:val="75"/>
        <w:numPr>
          <w:ilvl w:val="0"/>
          <w:numId w:val="15"/>
        </w:numPr>
        <w:suppressAutoHyphens/>
        <w:autoSpaceDN w:val="0"/>
        <w:spacing w:after="160" w:line="240" w:lineRule="auto"/>
        <w:ind w:left="360" w:leftChars="0" w:firstLineChars="0"/>
        <w:textAlignment w:val="baseline"/>
        <w:rPr>
          <w:rFonts w:ascii="Arial Narrow" w:hAnsi="Arial Narrow"/>
          <w:b/>
          <w:sz w:val="28"/>
          <w:szCs w:val="28"/>
        </w:rPr>
      </w:pPr>
      <w:bookmarkStart w:id="0" w:name="_Hlk16517469"/>
      <w:r>
        <w:rPr>
          <w:rFonts w:hint="default" w:ascii="Arial Narrow" w:hAnsi="Arial Narrow"/>
          <w:b/>
          <w:sz w:val="28"/>
          <w:szCs w:val="28"/>
          <w:lang w:val="fr-FR"/>
        </w:rPr>
        <w:t>ETAPE 3 : Démarrer le service Event to log dans la Stratégie de groupe sur la machine, Réception des logs des machines cibles sur le serveur</w:t>
      </w:r>
    </w:p>
    <w:bookmarkEnd w:id="0"/>
    <w:p>
      <w:pPr>
        <w:pStyle w:val="75"/>
        <w:suppressAutoHyphens/>
        <w:autoSpaceDN w:val="0"/>
        <w:spacing w:after="160" w:line="240" w:lineRule="auto"/>
        <w:ind w:left="0" w:leftChars="0" w:firstLine="0" w:firstLineChars="0"/>
        <w:textAlignment w:val="baseline"/>
        <w:rPr>
          <w:rFonts w:ascii="Arial Narrow" w:hAnsi="Arial Narrow"/>
          <w:sz w:val="28"/>
          <w:szCs w:val="28"/>
        </w:rPr>
      </w:pPr>
    </w:p>
    <w:p>
      <w:pPr>
        <w:pStyle w:val="75"/>
        <w:suppressAutoHyphens/>
        <w:autoSpaceDN w:val="0"/>
        <w:spacing w:after="160" w:line="240" w:lineRule="auto"/>
        <w:ind w:left="72"/>
        <w:textAlignment w:val="baseline"/>
        <w:rPr>
          <w:rFonts w:ascii="Arial Narrow" w:hAnsi="Arial Narrow"/>
          <w:sz w:val="28"/>
          <w:szCs w:val="28"/>
        </w:rPr>
      </w:pPr>
    </w:p>
    <w:p>
      <w:pPr>
        <w:pStyle w:val="75"/>
        <w:numPr>
          <w:ilvl w:val="0"/>
          <w:numId w:val="15"/>
        </w:numPr>
        <w:suppressAutoHyphens/>
        <w:autoSpaceDN w:val="0"/>
        <w:spacing w:after="160" w:line="240" w:lineRule="auto"/>
        <w:ind w:left="360" w:leftChars="0" w:firstLineChars="0"/>
        <w:textAlignment w:val="baseline"/>
        <w:rPr>
          <w:rFonts w:ascii="Arial Narrow" w:hAnsi="Arial Narrow"/>
          <w:b/>
          <w:sz w:val="28"/>
          <w:szCs w:val="28"/>
        </w:rPr>
      </w:pPr>
      <w:bookmarkStart w:id="1" w:name="_Hlk16517484"/>
      <w:r>
        <w:rPr>
          <w:rFonts w:ascii="Arial Narrow" w:hAnsi="Arial Narrow"/>
          <w:b/>
          <w:sz w:val="28"/>
          <w:szCs w:val="28"/>
        </w:rPr>
        <w:t xml:space="preserve">ETAPE 4 : </w:t>
      </w:r>
      <w:r>
        <w:rPr>
          <w:rFonts w:hint="default" w:ascii="Trebuchet MS" w:hAnsi="Trebuchet MS" w:cs="Trebuchet MS"/>
          <w:b/>
          <w:bCs/>
          <w:sz w:val="28"/>
          <w:szCs w:val="28"/>
          <w:lang w:val="fr-FR" w:eastAsia="zh-CN"/>
        </w:rPr>
        <w:t>Deployer un serveur hébergeant PRTG (Paesseler Router Trafic Graph)</w:t>
      </w:r>
    </w:p>
    <w:bookmarkEnd w:id="1"/>
    <w:p>
      <w:pPr>
        <w:pStyle w:val="75"/>
        <w:suppressAutoHyphens/>
        <w:autoSpaceDN w:val="0"/>
        <w:spacing w:after="160" w:line="240" w:lineRule="auto"/>
        <w:ind w:left="72"/>
        <w:textAlignment w:val="baseline"/>
        <w:rPr>
          <w:rFonts w:ascii="Arial Narrow" w:hAnsi="Arial Narrow"/>
          <w:b/>
          <w:sz w:val="28"/>
          <w:szCs w:val="28"/>
        </w:rPr>
      </w:pPr>
    </w:p>
    <w:p>
      <w:pPr>
        <w:pStyle w:val="75"/>
        <w:suppressAutoHyphens/>
        <w:autoSpaceDN w:val="0"/>
        <w:spacing w:after="160" w:line="240" w:lineRule="auto"/>
        <w:ind w:left="72"/>
        <w:textAlignment w:val="baseline"/>
        <w:rPr>
          <w:rFonts w:ascii="Arial Narrow" w:hAnsi="Arial Narrow"/>
          <w:b/>
          <w:sz w:val="28"/>
          <w:szCs w:val="28"/>
        </w:rPr>
      </w:pPr>
    </w:p>
    <w:p>
      <w:pPr>
        <w:pStyle w:val="75"/>
        <w:numPr>
          <w:ilvl w:val="0"/>
          <w:numId w:val="15"/>
        </w:numPr>
        <w:suppressAutoHyphens/>
        <w:autoSpaceDN w:val="0"/>
        <w:spacing w:after="160" w:line="240" w:lineRule="auto"/>
        <w:ind w:left="360" w:leftChars="0" w:firstLineChars="0"/>
        <w:textAlignment w:val="baseline"/>
        <w:rPr>
          <w:rFonts w:ascii="Arial Narrow" w:hAnsi="Arial Narrow"/>
          <w:b/>
          <w:sz w:val="28"/>
          <w:szCs w:val="28"/>
        </w:rPr>
      </w:pPr>
      <w:bookmarkStart w:id="2" w:name="_Hlk16517501"/>
      <w:r>
        <w:rPr>
          <w:rFonts w:hint="default" w:ascii="Arial Narrow" w:hAnsi="Arial Narrow"/>
          <w:b/>
          <w:sz w:val="28"/>
          <w:szCs w:val="28"/>
          <w:lang w:val="fr-FR"/>
        </w:rPr>
        <w:t xml:space="preserve">ETAPE 5 : Activation des fonctionnalités sur le serveur telles que le service SNMP </w:t>
      </w:r>
    </w:p>
    <w:bookmarkEnd w:id="2"/>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9504" behindDoc="0" locked="0" layoutInCell="1" allowOverlap="1">
                <wp:simplePos x="0" y="0"/>
                <wp:positionH relativeFrom="page">
                  <wp:posOffset>130175</wp:posOffset>
                </wp:positionH>
                <wp:positionV relativeFrom="paragraph">
                  <wp:posOffset>2351405</wp:posOffset>
                </wp:positionV>
                <wp:extent cx="4542790" cy="1607820"/>
                <wp:effectExtent l="15875" t="15875" r="70485" b="71755"/>
                <wp:wrapNone/>
                <wp:docPr id="7" name="Pentagone 10"/>
                <wp:cNvGraphicFramePr/>
                <a:graphic xmlns:a="http://schemas.openxmlformats.org/drawingml/2006/main">
                  <a:graphicData uri="http://schemas.microsoft.com/office/word/2010/wordprocessingShape">
                    <wps:wsp>
                      <wps:cNvSpPr/>
                      <wps:spPr>
                        <a:xfrm>
                          <a:off x="0" y="0"/>
                          <a:ext cx="4542790" cy="160782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 : OFFRE TECHNIQUE (BOM) &amp; FINANCIERE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10.25pt;margin-top:185.15pt;height:126.6pt;width:357.7pt;mso-position-horizontal-relative:page;z-index:251669504;v-text-anchor:middle;mso-width-relative:page;mso-height-relative:page;" fillcolor="#F2F2F2 [3052]" filled="t" stroked="f" coordsize="21600,21600" o:gfxdata="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" adj="17249">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 : OFFRE TECHNIQUE (BOM) &amp; FINANCIERE</w:t>
                      </w:r>
                    </w:p>
                  </w:txbxContent>
                </v:textbox>
              </v:shape>
            </w:pict>
          </mc:Fallback>
        </mc:AlternateContent>
      </w: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5346"/>
        <w:gridCol w:w="1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2394" w:type="dxa"/>
            <w:shd w:val="clear" w:color="auto" w:fill="A4A4A4" w:themeFill="background1" w:themeFillShade="A5"/>
          </w:tcPr>
          <w:p>
            <w:pPr>
              <w:spacing w:after="0" w:line="240" w:lineRule="auto"/>
              <w:jc w:val="center"/>
              <w:rPr>
                <w:rFonts w:hint="default" w:ascii="Calibri" w:hAnsi="Calibri" w:cs="Calibri"/>
                <w:b/>
                <w:szCs w:val="24"/>
              </w:rPr>
            </w:pPr>
            <w:r>
              <w:rPr>
                <w:rFonts w:hint="default" w:ascii="Calibri" w:hAnsi="Calibri" w:cs="Calibri"/>
                <w:b/>
                <w:bCs w:val="0"/>
                <w:szCs w:val="24"/>
              </w:rPr>
              <w:t>REF</w:t>
            </w:r>
          </w:p>
        </w:tc>
        <w:tc>
          <w:tcPr>
            <w:tcW w:w="5346" w:type="dxa"/>
            <w:shd w:val="clear" w:color="auto" w:fill="A4A4A4" w:themeFill="background1" w:themeFillShade="A5"/>
          </w:tcPr>
          <w:p>
            <w:pPr>
              <w:spacing w:after="0" w:line="240" w:lineRule="auto"/>
              <w:jc w:val="center"/>
              <w:rPr>
                <w:rFonts w:hint="default" w:ascii="Calibri" w:hAnsi="Calibri" w:cs="Calibri"/>
                <w:b/>
                <w:szCs w:val="24"/>
              </w:rPr>
            </w:pPr>
            <w:r>
              <w:rPr>
                <w:rFonts w:hint="default" w:ascii="Calibri" w:hAnsi="Calibri" w:cs="Calibri"/>
                <w:b/>
                <w:szCs w:val="24"/>
              </w:rPr>
              <w:t>DESCRIPTION</w:t>
            </w:r>
          </w:p>
        </w:tc>
        <w:tc>
          <w:tcPr>
            <w:tcW w:w="1554" w:type="dxa"/>
            <w:shd w:val="clear" w:color="auto" w:fill="A4A4A4" w:themeFill="background1" w:themeFillShade="A5"/>
          </w:tcPr>
          <w:p>
            <w:pPr>
              <w:spacing w:after="160" w:line="259" w:lineRule="auto"/>
              <w:rPr>
                <w:rFonts w:hint="default" w:ascii="Calibri" w:hAnsi="Calibri" w:cs="Calibri"/>
                <w:b/>
                <w:szCs w:val="24"/>
              </w:rPr>
            </w:pPr>
            <w:r>
              <w:rPr>
                <w:rFonts w:hint="default" w:ascii="Calibri" w:hAnsi="Calibri" w:cs="Calibri"/>
                <w:b/>
                <w:szCs w:val="24"/>
              </w:rPr>
              <w:t>QTE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2" w:hRule="atLeast"/>
        </w:trPr>
        <w:tc>
          <w:tcPr>
            <w:tcW w:w="2394" w:type="dxa"/>
          </w:tcPr>
          <w:p>
            <w:pPr>
              <w:spacing w:after="0" w:line="240" w:lineRule="auto"/>
              <w:rPr>
                <w:rFonts w:hint="default" w:ascii="Calibri" w:hAnsi="Calibri" w:cs="Calibri"/>
                <w:szCs w:val="24"/>
              </w:rPr>
            </w:pPr>
            <w:r>
              <w:rPr>
                <w:sz w:val="24"/>
                <w:szCs w:val="24"/>
              </w:rPr>
              <w:t>P16929-421</w:t>
            </w:r>
          </w:p>
        </w:tc>
        <w:tc>
          <w:tcPr>
            <w:tcW w:w="5346" w:type="dxa"/>
          </w:tcPr>
          <w:p>
            <w:pPr>
              <w:pStyle w:val="2"/>
              <w:keepNext w:val="0"/>
              <w:keepLines w:val="0"/>
              <w:widowControl/>
              <w:numPr>
                <w:ilvl w:val="0"/>
                <w:numId w:val="0"/>
              </w:numPr>
              <w:suppressLineNumbers w:val="0"/>
              <w:shd w:val="clear" w:fill="FFFFFF"/>
              <w:spacing w:after="0" w:afterAutospacing="0"/>
              <w:ind w:leftChars="0" w:right="150" w:rightChars="0"/>
              <w:jc w:val="left"/>
              <w:rPr>
                <w:rFonts w:hint="default" w:ascii="Trebuchet MS" w:hAnsi="Trebuchet MS" w:cs="Trebuchet MS"/>
                <w:b/>
                <w:bCs/>
                <w:i w:val="0"/>
                <w:iCs w:val="0"/>
                <w:caps w:val="0"/>
                <w:color w:val="auto"/>
                <w:spacing w:val="0"/>
                <w:sz w:val="33"/>
                <w:szCs w:val="33"/>
              </w:rPr>
            </w:pPr>
            <w:r>
              <w:rPr>
                <w:rFonts w:hint="default" w:ascii="Trebuchet MS" w:hAnsi="Trebuchet MS" w:cs="Trebuchet MS"/>
                <w:b w:val="0"/>
                <w:bCs w:val="0"/>
                <w:i w:val="0"/>
                <w:iCs w:val="0"/>
                <w:caps w:val="0"/>
                <w:color w:val="auto"/>
                <w:spacing w:val="0"/>
                <w:sz w:val="22"/>
                <w:szCs w:val="22"/>
                <w:shd w:val="clear" w:fill="FFFFFF"/>
              </w:rPr>
              <w:t>Serveur Tour - 4U - 1 voie - Xeon E-2234 / 3.6 GHz : 16 Go RAM, Aucun disque dur, 2x Gigabit Ethernet, 4x baies 3.5" LFF échangeables à chaud, Moniteur : aucun, RAID 0 / RAID 1 / RAID 5 / RAID 10</w:t>
            </w:r>
          </w:p>
          <w:p>
            <w:pPr>
              <w:spacing w:after="0" w:line="240" w:lineRule="auto"/>
              <w:rPr>
                <w:rFonts w:hint="default" w:ascii="Calibri" w:hAnsi="Calibri" w:cs="Calibri"/>
                <w:szCs w:val="24"/>
                <w:lang w:val="en-US"/>
              </w:rPr>
            </w:pPr>
          </w:p>
        </w:tc>
        <w:tc>
          <w:tcPr>
            <w:tcW w:w="1554" w:type="dxa"/>
          </w:tcPr>
          <w:p>
            <w:pPr>
              <w:spacing w:after="0" w:line="240" w:lineRule="auto"/>
              <w:ind w:firstLine="115" w:firstLineChars="50"/>
              <w:rPr>
                <w:rFonts w:hint="default" w:ascii="Calibri" w:hAnsi="Calibri" w:cs="Calibri"/>
                <w:szCs w:val="24"/>
                <w:lang w:val="fr-FR"/>
              </w:rPr>
            </w:pPr>
            <w:r>
              <w:rPr>
                <w:rFonts w:hint="default" w:ascii="Calibri" w:hAnsi="Calibri" w:cs="Calibri"/>
                <w:szCs w:val="24"/>
                <w:lang w:val="fr-F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1" w:hRule="atLeast"/>
        </w:trPr>
        <w:tc>
          <w:tcPr>
            <w:tcW w:w="2394" w:type="dxa"/>
          </w:tcPr>
          <w:p>
            <w:pPr>
              <w:spacing w:after="0" w:line="240" w:lineRule="auto"/>
              <w:rPr>
                <w:rFonts w:hint="default" w:ascii="Calibri" w:hAnsi="Calibri" w:cs="Calibri"/>
                <w:szCs w:val="24"/>
              </w:rPr>
            </w:pPr>
            <w:r>
              <w:rPr>
                <w:sz w:val="24"/>
                <w:szCs w:val="24"/>
              </w:rPr>
              <w:t>21TL- SG3428X</w:t>
            </w:r>
          </w:p>
        </w:tc>
        <w:tc>
          <w:tcPr>
            <w:tcW w:w="5346" w:type="dxa"/>
          </w:tcPr>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15" w:lineRule="atLeast"/>
              <w:ind w:leftChars="0" w:right="0" w:rightChars="0"/>
              <w:jc w:val="left"/>
              <w:rPr>
                <w:rFonts w:hint="default" w:ascii="Trebuchet MS" w:hAnsi="Trebuchet MS" w:eastAsia="Helvetica" w:cs="Trebuchet MS"/>
                <w:b w:val="0"/>
                <w:bCs w:val="0"/>
                <w:i w:val="0"/>
                <w:iCs w:val="0"/>
                <w:caps w:val="0"/>
                <w:color w:val="32343A"/>
                <w:spacing w:val="0"/>
                <w:sz w:val="22"/>
                <w:szCs w:val="22"/>
              </w:rPr>
            </w:pPr>
            <w:r>
              <w:rPr>
                <w:rFonts w:hint="default" w:ascii="Trebuchet MS" w:hAnsi="Trebuchet MS" w:eastAsia="Helvetica" w:cs="Trebuchet MS"/>
                <w:b w:val="0"/>
                <w:bCs w:val="0"/>
                <w:i w:val="0"/>
                <w:iCs w:val="0"/>
                <w:caps w:val="0"/>
                <w:color w:val="32343A"/>
                <w:spacing w:val="0"/>
                <w:sz w:val="22"/>
                <w:szCs w:val="22"/>
                <w:shd w:val="clear" w:fill="FFFFFF"/>
              </w:rPr>
              <w:t>JetStream 24-Port Gigabit L2+ Managed Switch with 4 10GE SFP+ Slots</w:t>
            </w:r>
          </w:p>
          <w:p>
            <w:pPr>
              <w:spacing w:after="0" w:line="240" w:lineRule="auto"/>
              <w:rPr>
                <w:rFonts w:hint="default" w:ascii="Calibri" w:hAnsi="Calibri" w:cs="Calibri"/>
                <w:szCs w:val="24"/>
                <w:lang w:val="en-US"/>
              </w:rPr>
            </w:pPr>
          </w:p>
        </w:tc>
        <w:tc>
          <w:tcPr>
            <w:tcW w:w="1554" w:type="dxa"/>
          </w:tcPr>
          <w:p>
            <w:pPr>
              <w:spacing w:after="0" w:line="240" w:lineRule="auto"/>
              <w:ind w:firstLine="115" w:firstLineChars="50"/>
              <w:rPr>
                <w:rFonts w:hint="default" w:ascii="Calibri" w:hAnsi="Calibri" w:cs="Calibri"/>
                <w:szCs w:val="24"/>
                <w:lang w:val="fr-FR"/>
              </w:rPr>
            </w:pPr>
            <w:r>
              <w:rPr>
                <w:rFonts w:hint="default" w:ascii="Calibri" w:hAnsi="Calibri" w:cs="Calibri"/>
                <w:szCs w:val="24"/>
                <w:lang w:val="fr-F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hint="default" w:ascii="Calibri" w:hAnsi="Calibri" w:cs="Calibri"/>
                <w:szCs w:val="24"/>
              </w:rPr>
            </w:pPr>
            <w:r>
              <w:rPr>
                <w:sz w:val="24"/>
                <w:szCs w:val="24"/>
              </w:rPr>
              <w:t>ER605</w:t>
            </w:r>
          </w:p>
        </w:tc>
        <w:tc>
          <w:tcPr>
            <w:tcW w:w="5346" w:type="dxa"/>
          </w:tcPr>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15" w:lineRule="atLeast"/>
              <w:ind w:leftChars="0" w:right="0" w:rightChars="0"/>
              <w:rPr>
                <w:rFonts w:hint="default" w:ascii="Trebuchet MS" w:hAnsi="Trebuchet MS" w:eastAsia="Helvetica" w:cs="Trebuchet MS"/>
                <w:b w:val="0"/>
                <w:bCs w:val="0"/>
                <w:i w:val="0"/>
                <w:iCs w:val="0"/>
                <w:caps w:val="0"/>
                <w:color w:val="32343A"/>
                <w:spacing w:val="0"/>
                <w:sz w:val="22"/>
                <w:szCs w:val="22"/>
              </w:rPr>
            </w:pPr>
            <w:r>
              <w:rPr>
                <w:rFonts w:hint="default" w:ascii="Trebuchet MS" w:hAnsi="Trebuchet MS" w:eastAsia="Helvetica" w:cs="Trebuchet MS"/>
                <w:b w:val="0"/>
                <w:bCs w:val="0"/>
                <w:i w:val="0"/>
                <w:iCs w:val="0"/>
                <w:caps w:val="0"/>
                <w:color w:val="32343A"/>
                <w:spacing w:val="0"/>
                <w:sz w:val="22"/>
                <w:szCs w:val="22"/>
                <w:shd w:val="clear" w:fill="FFFFFF"/>
              </w:rPr>
              <w:t>Omada Gigabit VPN Router</w:t>
            </w:r>
          </w:p>
          <w:p>
            <w:pPr>
              <w:spacing w:after="0" w:line="240" w:lineRule="auto"/>
              <w:rPr>
                <w:rFonts w:hint="default" w:ascii="Calibri" w:hAnsi="Calibri" w:cs="Calibri"/>
                <w:szCs w:val="24"/>
              </w:rPr>
            </w:pP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hint="default" w:ascii="Calibri" w:hAnsi="Calibri" w:cs="Calibri"/>
                <w:szCs w:val="24"/>
              </w:rPr>
            </w:pPr>
            <w:r>
              <w:rPr>
                <w:sz w:val="24"/>
                <w:szCs w:val="24"/>
              </w:rPr>
              <w:t>B084Z65B2T</w:t>
            </w:r>
          </w:p>
        </w:tc>
        <w:tc>
          <w:tcPr>
            <w:tcW w:w="5346" w:type="dxa"/>
          </w:tcPr>
          <w:p>
            <w:pPr>
              <w:spacing w:after="0" w:line="240" w:lineRule="auto"/>
              <w:rPr>
                <w:rFonts w:hint="default" w:ascii="Calibri" w:hAnsi="Calibri" w:cs="Calibri"/>
                <w:szCs w:val="24"/>
                <w:lang w:val="fr-FR"/>
              </w:rPr>
            </w:pPr>
            <w:r>
              <w:rPr>
                <w:rFonts w:hint="default" w:ascii="Trebuchet MS" w:hAnsi="Trebuchet MS" w:cs="Trebuchet MS"/>
                <w:b w:val="0"/>
                <w:bCs w:val="0"/>
                <w:sz w:val="22"/>
                <w:szCs w:val="24"/>
              </w:rPr>
              <w:t>30m RJ-45 Câble de réseau Câble patch CAT7 Noir S/UTP Ethernet DSL LAN CAT.7</w:t>
            </w:r>
          </w:p>
        </w:tc>
        <w:tc>
          <w:tcPr>
            <w:tcW w:w="1554" w:type="dxa"/>
          </w:tcPr>
          <w:p>
            <w:pPr>
              <w:spacing w:after="0" w:line="240" w:lineRule="auto"/>
              <w:ind w:firstLine="115" w:firstLineChars="50"/>
              <w:rPr>
                <w:rFonts w:hint="default" w:ascii="Calibri" w:hAnsi="Calibri" w:cs="Calibri"/>
                <w:szCs w:val="24"/>
                <w:lang w:val="fr-FR"/>
              </w:rPr>
            </w:pPr>
            <w:r>
              <w:rPr>
                <w:rFonts w:hint="default" w:ascii="Calibri" w:hAnsi="Calibri" w:cs="Calibri"/>
                <w:szCs w:val="24"/>
                <w:lang w:val="fr-F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94" w:type="dxa"/>
          </w:tcPr>
          <w:p>
            <w:pPr>
              <w:spacing w:after="0" w:line="240" w:lineRule="auto"/>
              <w:rPr>
                <w:rFonts w:hint="default" w:ascii="Calibri" w:hAnsi="Calibri" w:cs="Calibri"/>
                <w:szCs w:val="24"/>
              </w:rPr>
            </w:pPr>
            <w:r>
              <w:rPr>
                <w:sz w:val="24"/>
                <w:szCs w:val="24"/>
              </w:rPr>
              <w:t>664 177</w:t>
            </w:r>
          </w:p>
        </w:tc>
        <w:tc>
          <w:tcPr>
            <w:tcW w:w="5346" w:type="dxa"/>
          </w:tcPr>
          <w:p>
            <w:pPr>
              <w:spacing w:after="0" w:line="240" w:lineRule="auto"/>
              <w:rPr>
                <w:rFonts w:hint="default" w:ascii="Calibri" w:hAnsi="Calibri" w:cs="Calibri"/>
                <w:szCs w:val="24"/>
                <w:lang w:val="fr-FR"/>
              </w:rPr>
            </w:pPr>
            <w:r>
              <w:rPr>
                <w:rFonts w:hint="default" w:ascii="Trebuchet MS" w:hAnsi="Trebuchet MS" w:eastAsia="SimSun" w:cs="Trebuchet MS"/>
                <w:b w:val="0"/>
                <w:bCs w:val="0"/>
                <w:i w:val="0"/>
                <w:iCs w:val="0"/>
                <w:caps w:val="0"/>
                <w:color w:val="333333"/>
                <w:spacing w:val="0"/>
                <w:sz w:val="22"/>
                <w:szCs w:val="22"/>
                <w:shd w:val="clear" w:fill="FFFFFF"/>
              </w:rPr>
              <w:t>Prise rj45 legrand niloé one - cat 5e - ftp - pur</w:t>
            </w:r>
          </w:p>
        </w:tc>
        <w:tc>
          <w:tcPr>
            <w:tcW w:w="1554" w:type="dxa"/>
          </w:tcPr>
          <w:p>
            <w:pPr>
              <w:spacing w:after="0" w:line="240" w:lineRule="auto"/>
              <w:ind w:firstLine="115" w:firstLineChars="50"/>
              <w:rPr>
                <w:rFonts w:hint="default" w:ascii="Calibri" w:hAnsi="Calibri" w:cs="Calibri"/>
                <w:szCs w:val="24"/>
                <w:lang w:val="fr-FR"/>
              </w:rPr>
            </w:pPr>
            <w:r>
              <w:rPr>
                <w:rFonts w:hint="default" w:ascii="Calibri" w:hAnsi="Calibri" w:cs="Calibri"/>
                <w:szCs w:val="24"/>
                <w:lang w:val="fr-F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94" w:type="dxa"/>
          </w:tcPr>
          <w:p>
            <w:pPr>
              <w:spacing w:after="0" w:line="240" w:lineRule="auto"/>
              <w:rPr>
                <w:rFonts w:hint="default" w:ascii="Calibri" w:hAnsi="Calibri" w:cs="Calibri"/>
                <w:szCs w:val="24"/>
              </w:rPr>
            </w:pPr>
            <w:r>
              <w:rPr>
                <w:sz w:val="24"/>
                <w:szCs w:val="24"/>
              </w:rPr>
              <w:t>SH-RJ45A</w:t>
            </w:r>
          </w:p>
        </w:tc>
        <w:tc>
          <w:tcPr>
            <w:tcW w:w="5346" w:type="dxa"/>
          </w:tcPr>
          <w:p>
            <w:pPr>
              <w:spacing w:after="0" w:line="240" w:lineRule="auto"/>
              <w:rPr>
                <w:rFonts w:hint="default" w:ascii="Calibri" w:hAnsi="Calibri" w:cs="Calibri"/>
                <w:szCs w:val="24"/>
              </w:rPr>
            </w:pPr>
            <w:r>
              <w:rPr>
                <w:rFonts w:hint="default" w:ascii="Trebuchet MS" w:hAnsi="Trebuchet MS" w:eastAsia="sans-serif" w:cs="Trebuchet MS"/>
                <w:b w:val="0"/>
                <w:bCs w:val="0"/>
                <w:i w:val="0"/>
                <w:iCs w:val="0"/>
                <w:caps w:val="0"/>
                <w:color w:val="222222"/>
                <w:spacing w:val="0"/>
                <w:sz w:val="22"/>
                <w:szCs w:val="22"/>
                <w:shd w:val="clear" w:fill="FFFFFF"/>
              </w:rPr>
              <w:t>Câble de Console USB vers RJ45 avec Puce</w:t>
            </w:r>
          </w:p>
        </w:tc>
        <w:tc>
          <w:tcPr>
            <w:tcW w:w="1554" w:type="dxa"/>
          </w:tcPr>
          <w:p>
            <w:pPr>
              <w:spacing w:after="0" w:line="240" w:lineRule="auto"/>
              <w:ind w:firstLine="115" w:firstLineChars="50"/>
              <w:rPr>
                <w:rFonts w:hint="default" w:ascii="Calibri" w:hAnsi="Calibri" w:cs="Calibri"/>
                <w:szCs w:val="24"/>
                <w:lang w:val="fr-FR"/>
              </w:rPr>
            </w:pPr>
            <w:r>
              <w:rPr>
                <w:rFonts w:hint="default" w:ascii="Calibri" w:hAnsi="Calibri" w:cs="Calibri"/>
                <w:szCs w:val="24"/>
                <w:lang w:val="fr-F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1" w:hRule="atLeast"/>
        </w:trPr>
        <w:tc>
          <w:tcPr>
            <w:tcW w:w="2394" w:type="dxa"/>
          </w:tcPr>
          <w:p>
            <w:pPr>
              <w:pStyle w:val="223"/>
              <w:spacing w:before="2"/>
              <w:rPr>
                <w:b/>
                <w:sz w:val="22"/>
                <w:szCs w:val="24"/>
              </w:rPr>
            </w:pPr>
          </w:p>
          <w:p>
            <w:pPr>
              <w:spacing w:after="0" w:line="240" w:lineRule="auto"/>
              <w:rPr>
                <w:rFonts w:hint="default" w:ascii="Calibri" w:hAnsi="Calibri" w:cs="Calibri"/>
                <w:szCs w:val="24"/>
              </w:rPr>
            </w:pPr>
            <w:r>
              <w:rPr>
                <w:sz w:val="24"/>
                <w:szCs w:val="24"/>
              </w:rPr>
              <w:t>RK1833BKM</w:t>
            </w:r>
          </w:p>
        </w:tc>
        <w:tc>
          <w:tcPr>
            <w:tcW w:w="5346" w:type="dxa"/>
          </w:tcPr>
          <w:p>
            <w:pPr>
              <w:spacing w:after="0" w:line="240" w:lineRule="auto"/>
              <w:rPr>
                <w:rFonts w:hint="default" w:ascii="Calibri" w:hAnsi="Calibri" w:cs="Calibri"/>
                <w:szCs w:val="24"/>
              </w:rPr>
            </w:pPr>
            <w:r>
              <w:rPr>
                <w:rFonts w:hint="default" w:ascii="Trebuchet MS" w:hAnsi="Trebuchet MS" w:eastAsia="SimSun" w:cs="Trebuchet MS"/>
                <w:sz w:val="22"/>
                <w:szCs w:val="22"/>
                <w:lang w:val="fr-FR"/>
              </w:rPr>
              <w:t>a</w:t>
            </w:r>
            <w:r>
              <w:rPr>
                <w:rFonts w:hint="default" w:ascii="Trebuchet MS" w:hAnsi="Trebuchet MS" w:eastAsia="SimSun" w:cs="Trebuchet MS"/>
                <w:sz w:val="22"/>
                <w:szCs w:val="22"/>
              </w:rPr>
              <w:t>rmoire Rack Serveur 18U 19" - Profondeur Réglable (5-76,2cm/2-30") pour Équipement Réseau avec Roulettes, Gestion des Câbles et Verrouillage Dell PowerEdge HP ProLiant ThinkServer</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trPr>
        <w:tc>
          <w:tcPr>
            <w:tcW w:w="2394" w:type="dxa"/>
          </w:tcPr>
          <w:p>
            <w:pPr>
              <w:spacing w:after="0" w:line="240" w:lineRule="auto"/>
              <w:rPr>
                <w:rFonts w:hint="default" w:ascii="Calibri" w:hAnsi="Calibri" w:cs="Calibri"/>
                <w:szCs w:val="24"/>
              </w:rPr>
            </w:pPr>
            <w:r>
              <w:rPr>
                <w:sz w:val="24"/>
                <w:szCs w:val="24"/>
              </w:rPr>
              <w:t>Logitech MK235</w:t>
            </w:r>
          </w:p>
        </w:tc>
        <w:tc>
          <w:tcPr>
            <w:tcW w:w="5346" w:type="dxa"/>
          </w:tcPr>
          <w:p>
            <w:pPr>
              <w:spacing w:after="0" w:line="240" w:lineRule="auto"/>
              <w:rPr>
                <w:rFonts w:hint="default" w:ascii="Calibri" w:hAnsi="Calibri" w:cs="Calibri"/>
                <w:szCs w:val="24"/>
                <w:lang w:val="fr-FR"/>
              </w:rPr>
            </w:pPr>
            <w:r>
              <w:rPr>
                <w:rFonts w:hint="default" w:ascii="Trebuchet MS" w:hAnsi="Trebuchet MS" w:eastAsia="Helvetica" w:cs="Trebuchet MS"/>
                <w:b w:val="0"/>
                <w:bCs w:val="0"/>
                <w:i w:val="0"/>
                <w:iCs w:val="0"/>
                <w:caps/>
                <w:color w:val="2F3132"/>
                <w:spacing w:val="0"/>
                <w:sz w:val="22"/>
                <w:szCs w:val="22"/>
                <w:shd w:val="clear" w:fill="FFFFFF"/>
              </w:rPr>
              <w:t>MK235 WIRELESS KEYBOARD AND MOUSE</w:t>
            </w:r>
            <w:r>
              <w:rPr>
                <w:rFonts w:hint="default" w:ascii="Trebuchet MS" w:hAnsi="Trebuchet MS" w:eastAsia="Helvetica" w:cs="Trebuchet MS"/>
                <w:b w:val="0"/>
                <w:bCs w:val="0"/>
                <w:i w:val="0"/>
                <w:iCs w:val="0"/>
                <w:caps/>
                <w:color w:val="2F3132"/>
                <w:spacing w:val="0"/>
                <w:sz w:val="22"/>
                <w:szCs w:val="22"/>
                <w:shd w:val="clear" w:fill="FFFFFF"/>
                <w:lang w:val="fr-FR"/>
              </w:rPr>
              <w:t xml:space="preserve"> </w:t>
            </w:r>
            <w:r>
              <w:rPr>
                <w:rFonts w:hint="default" w:ascii="Trebuchet MS" w:hAnsi="Trebuchet MS" w:eastAsia="Helvetica" w:cs="Trebuchet MS"/>
                <w:b w:val="0"/>
                <w:bCs w:val="0"/>
                <w:i w:val="0"/>
                <w:iCs w:val="0"/>
                <w:caps/>
                <w:color w:val="2F3132"/>
                <w:spacing w:val="0"/>
                <w:sz w:val="22"/>
                <w:szCs w:val="22"/>
                <w:shd w:val="clear" w:fill="FFFFFF"/>
              </w:rPr>
              <w:t>COMBO</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hint="default" w:ascii="Calibri" w:hAnsi="Calibri" w:cs="Calibri"/>
                <w:szCs w:val="24"/>
              </w:rPr>
            </w:pPr>
            <w:r>
              <w:rPr>
                <w:sz w:val="24"/>
                <w:szCs w:val="24"/>
              </w:rPr>
              <w:t>B096MXR34N</w:t>
            </w:r>
          </w:p>
        </w:tc>
        <w:tc>
          <w:tcPr>
            <w:tcW w:w="5346" w:type="dxa"/>
          </w:tcPr>
          <w:p>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Chars="0" w:right="0" w:rightChars="0"/>
              <w:rPr>
                <w:rFonts w:hint="default" w:ascii="Trebuchet MS" w:hAnsi="Trebuchet MS" w:eastAsia="Arial" w:cs="Trebuchet MS"/>
                <w:b w:val="0"/>
                <w:bCs w:val="0"/>
                <w:i w:val="0"/>
                <w:iCs w:val="0"/>
                <w:caps w:val="0"/>
                <w:color w:val="0F1111"/>
                <w:spacing w:val="0"/>
                <w:sz w:val="22"/>
                <w:szCs w:val="22"/>
              </w:rPr>
            </w:pPr>
            <w:r>
              <w:rPr>
                <w:rFonts w:hint="default" w:ascii="Trebuchet MS" w:hAnsi="Trebuchet MS" w:eastAsia="Arial" w:cs="Trebuchet MS"/>
                <w:b w:val="0"/>
                <w:bCs w:val="0"/>
                <w:i w:val="0"/>
                <w:iCs w:val="0"/>
                <w:caps w:val="0"/>
                <w:color w:val="0F1111"/>
                <w:spacing w:val="0"/>
                <w:sz w:val="22"/>
                <w:szCs w:val="22"/>
                <w:shd w:val="clear" w:fill="FFFFFF"/>
              </w:rPr>
              <w:t>Dell SE2422HX - 23.8-inch FHD (1920 x 1080) 16:9 Monitor with Comfortview (TUV-Certified), 75Hz Refresh Rate, 16.7 Million Colors, Anti-Glare with 3H Hardness, Black</w:t>
            </w:r>
          </w:p>
          <w:p>
            <w:pPr>
              <w:spacing w:after="0" w:line="240" w:lineRule="auto"/>
              <w:rPr>
                <w:rFonts w:hint="default" w:ascii="Calibri" w:hAnsi="Calibri" w:cs="Calibri"/>
                <w:szCs w:val="24"/>
              </w:rPr>
            </w:pP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6" w:hRule="atLeast"/>
        </w:trPr>
        <w:tc>
          <w:tcPr>
            <w:tcW w:w="2394" w:type="dxa"/>
          </w:tcPr>
          <w:p>
            <w:pPr>
              <w:pStyle w:val="223"/>
              <w:spacing w:before="2"/>
              <w:rPr>
                <w:b/>
                <w:sz w:val="22"/>
                <w:szCs w:val="24"/>
              </w:rPr>
            </w:pPr>
          </w:p>
          <w:p>
            <w:pPr>
              <w:spacing w:after="0" w:line="240" w:lineRule="auto"/>
              <w:rPr>
                <w:rFonts w:hint="default" w:ascii="Calibri" w:hAnsi="Calibri" w:cs="Calibri"/>
                <w:szCs w:val="24"/>
                <w:lang w:val="en-US"/>
              </w:rPr>
            </w:pPr>
            <w:r>
              <w:rPr>
                <w:sz w:val="24"/>
                <w:szCs w:val="24"/>
              </w:rPr>
              <w:t>ELP1200FR</w:t>
            </w:r>
          </w:p>
        </w:tc>
        <w:tc>
          <w:tcPr>
            <w:tcW w:w="5346" w:type="dxa"/>
          </w:tcPr>
          <w:p>
            <w:pPr>
              <w:spacing w:after="0" w:line="240" w:lineRule="auto"/>
              <w:rPr>
                <w:rFonts w:hint="default" w:ascii="Calibri" w:hAnsi="Calibri" w:cs="Calibri"/>
                <w:szCs w:val="24"/>
                <w:lang w:val="en-US"/>
              </w:rPr>
            </w:pPr>
            <w:r>
              <w:rPr>
                <w:rFonts w:hint="default" w:ascii="Trebuchet MS" w:hAnsi="Trebuchet MS" w:eastAsia="SimSun" w:cs="Trebuchet MS"/>
                <w:i w:val="0"/>
                <w:iCs w:val="0"/>
                <w:caps w:val="0"/>
                <w:color w:val="000000"/>
                <w:spacing w:val="0"/>
                <w:sz w:val="22"/>
                <w:szCs w:val="22"/>
                <w:shd w:val="clear" w:fill="FFFFFF"/>
              </w:rPr>
              <w:t>Eaton UPS Companion sur CD ROM (arrêt en toute sécurité du système, mesure de la consommation et paramétrage de l’onduleur)</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94" w:type="dxa"/>
          </w:tcPr>
          <w:p>
            <w:pPr>
              <w:spacing w:after="0" w:line="240" w:lineRule="auto"/>
              <w:rPr>
                <w:rFonts w:hint="default" w:ascii="Calibri" w:hAnsi="Calibri" w:cs="Calibri"/>
                <w:szCs w:val="24"/>
                <w:lang w:val="en-US"/>
              </w:rPr>
            </w:pPr>
            <w:r>
              <w:rPr>
                <w:sz w:val="24"/>
                <w:szCs w:val="24"/>
              </w:rPr>
              <w:t>B07TWJCW6H</w:t>
            </w:r>
          </w:p>
        </w:tc>
        <w:tc>
          <w:tcPr>
            <w:tcW w:w="5346" w:type="dxa"/>
          </w:tcPr>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0" w:right="0" w:firstLine="0"/>
              <w:rPr>
                <w:rFonts w:hint="default" w:ascii="Trebuchet MS" w:hAnsi="Trebuchet MS" w:eastAsia="Arial" w:cs="Trebuchet MS"/>
                <w:b w:val="0"/>
                <w:bCs w:val="0"/>
                <w:i w:val="0"/>
                <w:iCs w:val="0"/>
                <w:caps w:val="0"/>
                <w:color w:val="0F1111"/>
                <w:spacing w:val="0"/>
                <w:sz w:val="22"/>
                <w:szCs w:val="22"/>
              </w:rPr>
            </w:pPr>
            <w:r>
              <w:rPr>
                <w:rFonts w:hint="default" w:ascii="Trebuchet MS" w:hAnsi="Trebuchet MS" w:eastAsia="Arial" w:cs="Trebuchet MS"/>
                <w:b w:val="0"/>
                <w:bCs w:val="0"/>
                <w:i w:val="0"/>
                <w:iCs w:val="0"/>
                <w:caps w:val="0"/>
                <w:color w:val="0F1111"/>
                <w:spacing w:val="0"/>
                <w:sz w:val="22"/>
                <w:szCs w:val="22"/>
                <w:shd w:val="clear" w:fill="FFFFFF"/>
              </w:rPr>
              <w:t>Dell Optiplex 7020 Desktop Computer, Intel Quad-Core i7-4770-3.4GHz, 32 GB RAM, 512GB SSD, DVD, USB 3.0, WiFi, HDMI, Windows 10 Pro (Renewed)</w:t>
            </w:r>
          </w:p>
          <w:p>
            <w:pPr>
              <w:rPr>
                <w:rFonts w:hint="default" w:ascii="Calibri" w:hAnsi="Calibri" w:cs="Calibri"/>
                <w:szCs w:val="24"/>
                <w:lang w:val="en-US"/>
              </w:rPr>
            </w:pP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5" w:hRule="atLeast"/>
        </w:trPr>
        <w:tc>
          <w:tcPr>
            <w:tcW w:w="2394" w:type="dxa"/>
          </w:tcPr>
          <w:p>
            <w:pPr>
              <w:spacing w:after="0" w:line="240" w:lineRule="auto"/>
              <w:rPr>
                <w:sz w:val="24"/>
                <w:szCs w:val="24"/>
              </w:rPr>
            </w:pPr>
            <w:r>
              <w:rPr>
                <w:sz w:val="24"/>
                <w:szCs w:val="24"/>
              </w:rPr>
              <w:t>PAE11230</w:t>
            </w:r>
          </w:p>
        </w:tc>
        <w:tc>
          <w:tcPr>
            <w:tcW w:w="5346" w:type="dxa"/>
          </w:tcPr>
          <w:p>
            <w:pPr>
              <w:spacing w:after="0" w:line="240" w:lineRule="auto"/>
              <w:rPr>
                <w:sz w:val="22"/>
                <w:szCs w:val="24"/>
              </w:rPr>
            </w:pPr>
            <w:r>
              <w:rPr>
                <w:rFonts w:hint="default" w:ascii="Trebuchet MS" w:hAnsi="Trebuchet MS" w:cs="Trebuchet MS"/>
                <w:sz w:val="22"/>
                <w:szCs w:val="24"/>
              </w:rPr>
              <w:t>Licence PRTG</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2394" w:type="dxa"/>
          </w:tcPr>
          <w:p>
            <w:pPr>
              <w:spacing w:after="0" w:line="240" w:lineRule="auto"/>
              <w:rPr>
                <w:sz w:val="24"/>
                <w:szCs w:val="24"/>
              </w:rPr>
            </w:pPr>
            <w:r>
              <w:rPr>
                <w:sz w:val="24"/>
                <w:szCs w:val="24"/>
              </w:rPr>
              <w:t>P71-08671</w:t>
            </w:r>
          </w:p>
        </w:tc>
        <w:tc>
          <w:tcPr>
            <w:tcW w:w="5346" w:type="dxa"/>
          </w:tcPr>
          <w:p>
            <w:pPr>
              <w:pStyle w:val="223"/>
              <w:ind w:left="107"/>
              <w:rPr>
                <w:sz w:val="22"/>
                <w:szCs w:val="24"/>
              </w:rPr>
            </w:pPr>
            <w:r>
              <w:rPr>
                <w:rFonts w:hint="default" w:ascii="Trebuchet MS" w:hAnsi="Trebuchet MS" w:cs="Trebuchet MS"/>
                <w:sz w:val="22"/>
                <w:szCs w:val="24"/>
              </w:rPr>
              <w:t>Licence Windows Server 2016</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spacing w:after="0" w:line="240" w:lineRule="auto"/>
              <w:rPr>
                <w:rFonts w:hint="default"/>
                <w:sz w:val="24"/>
                <w:szCs w:val="24"/>
                <w:lang w:val="fr-FR"/>
              </w:rPr>
            </w:pPr>
            <w:r>
              <w:rPr>
                <w:rFonts w:hint="default"/>
                <w:sz w:val="24"/>
                <w:szCs w:val="24"/>
                <w:lang w:val="fr-FR"/>
              </w:rPr>
              <w:t>Kiwi Syslog Server</w:t>
            </w:r>
          </w:p>
        </w:tc>
        <w:tc>
          <w:tcPr>
            <w:tcW w:w="5346" w:type="dxa"/>
          </w:tcPr>
          <w:p>
            <w:pPr>
              <w:spacing w:after="0" w:line="240" w:lineRule="auto"/>
              <w:rPr>
                <w:sz w:val="22"/>
                <w:szCs w:val="24"/>
              </w:rPr>
            </w:pPr>
            <w:r>
              <w:rPr>
                <w:rFonts w:hint="default" w:ascii="Trebuchet MS" w:hAnsi="Trebuchet MS" w:cs="Trebuchet MS"/>
                <w:sz w:val="22"/>
                <w:szCs w:val="24"/>
              </w:rPr>
              <w:t>Licence Kiwi Syslog Server</w:t>
            </w:r>
          </w:p>
        </w:tc>
        <w:tc>
          <w:tcPr>
            <w:tcW w:w="1554" w:type="dxa"/>
          </w:tcPr>
          <w:p>
            <w:pPr>
              <w:spacing w:after="0" w:line="240" w:lineRule="auto"/>
              <w:rPr>
                <w:rFonts w:hint="default" w:ascii="Calibri" w:hAnsi="Calibri" w:cs="Calibri"/>
                <w:szCs w:val="24"/>
                <w:lang w:val="fr-FR"/>
              </w:rPr>
            </w:pPr>
            <w:r>
              <w:rPr>
                <w:rFonts w:hint="default" w:ascii="Calibri" w:hAnsi="Calibri" w:cs="Calibri"/>
                <w:szCs w:val="24"/>
                <w:lang w:val="fr-FR"/>
              </w:rPr>
              <w:t>1</w:t>
            </w:r>
          </w:p>
        </w:tc>
      </w:tr>
    </w:tbl>
    <w:p/>
    <w:p/>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14"/>
        <w:spacing w:before="83"/>
        <w:ind w:right="594"/>
      </w:pPr>
      <w:r>
        <w:drawing>
          <wp:inline distT="0" distB="0" distL="114300" distR="114300">
            <wp:extent cx="1983740" cy="687705"/>
            <wp:effectExtent l="0" t="0" r="16510" b="17145"/>
            <wp:docPr id="111" name="Image 16"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6" descr="Image 16"/>
                    <pic:cNvPicPr>
                      <a:picLocks noChangeAspect="1"/>
                    </pic:cNvPicPr>
                  </pic:nvPicPr>
                  <pic:blipFill>
                    <a:blip r:embed="rId14"/>
                    <a:stretch>
                      <a:fillRect/>
                    </a:stretch>
                  </pic:blipFill>
                  <pic:spPr>
                    <a:xfrm>
                      <a:off x="0" y="0"/>
                      <a:ext cx="1983740" cy="687705"/>
                    </a:xfrm>
                    <a:prstGeom prst="rect">
                      <a:avLst/>
                    </a:prstGeom>
                    <a:ln w="12700">
                      <a:miter lim="400000"/>
                      <a:headEnd/>
                      <a:tailEnd/>
                    </a:ln>
                  </pic:spPr>
                </pic:pic>
              </a:graphicData>
            </a:graphic>
          </wp:inline>
        </w:drawing>
      </w:r>
    </w:p>
    <w:p>
      <w:pPr>
        <w:pStyle w:val="14"/>
        <w:spacing w:before="83"/>
        <w:ind w:left="7032" w:right="594"/>
      </w:pPr>
      <w:r>
        <w:t xml:space="preserve">IPNET Institute of Technology Tour </w:t>
      </w:r>
    </w:p>
    <w:p>
      <w:pPr>
        <w:pStyle w:val="14"/>
        <w:spacing w:before="83"/>
        <w:ind w:left="7032" w:right="594"/>
      </w:pPr>
      <w:r>
        <w:t>IPNET Agbalépédo Lossossimé,</w:t>
      </w:r>
    </w:p>
    <w:p>
      <w:pPr>
        <w:pStyle w:val="14"/>
        <w:spacing w:line="278" w:lineRule="exact"/>
        <w:ind w:left="7032"/>
      </w:pPr>
      <w:r>
        <w:t>05 BP 5047 Lomé – TOGO</w:t>
      </w:r>
    </w:p>
    <w:p>
      <w:pPr>
        <w:pStyle w:val="14"/>
        <w:spacing w:line="278" w:lineRule="exact"/>
        <w:ind w:left="7032"/>
      </w:pPr>
      <w:r>
        <mc:AlternateContent>
          <mc:Choice Requires="wps">
            <w:drawing>
              <wp:anchor distT="0" distB="0" distL="114300" distR="114300" simplePos="0" relativeHeight="251711488" behindDoc="0" locked="0" layoutInCell="1" allowOverlap="1">
                <wp:simplePos x="0" y="0"/>
                <wp:positionH relativeFrom="page">
                  <wp:posOffset>340360</wp:posOffset>
                </wp:positionH>
                <wp:positionV relativeFrom="paragraph">
                  <wp:posOffset>676910</wp:posOffset>
                </wp:positionV>
                <wp:extent cx="6747510" cy="11334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747510" cy="1133475"/>
                        </a:xfrm>
                        <a:prstGeom prst="rect">
                          <a:avLst/>
                        </a:prstGeom>
                        <a:noFill/>
                        <a:ln>
                          <a:noFill/>
                        </a:ln>
                      </wps:spPr>
                      <wps:txbx>
                        <w:txbxContent>
                          <w:tbl>
                            <w:tblPr>
                              <w:tblStyle w:val="12"/>
                              <w:tblW w:w="0" w:type="auto"/>
                              <w:tblInd w:w="5" w:type="dxa"/>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Layout w:type="fixed"/>
                              <w:tblCellMar>
                                <w:top w:w="0" w:type="dxa"/>
                                <w:left w:w="0" w:type="dxa"/>
                                <w:bottom w:w="0" w:type="dxa"/>
                                <w:right w:w="0" w:type="dxa"/>
                              </w:tblCellMar>
                            </w:tblPr>
                            <w:tblGrid>
                              <w:gridCol w:w="2836"/>
                              <w:gridCol w:w="2410"/>
                              <w:gridCol w:w="2551"/>
                            </w:tblGrid>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2836" w:type="dxa"/>
                                  <w:shd w:val="clear" w:color="auto" w:fill="A4A4A4"/>
                                </w:tcPr>
                                <w:p>
                                  <w:pPr>
                                    <w:pStyle w:val="223"/>
                                    <w:spacing w:before="52"/>
                                    <w:ind w:left="939"/>
                                    <w:rPr>
                                      <w:b/>
                                      <w:sz w:val="24"/>
                                    </w:rPr>
                                  </w:pPr>
                                  <w:r>
                                    <w:rPr>
                                      <w:b/>
                                      <w:sz w:val="24"/>
                                    </w:rPr>
                                    <w:t>NUMERO</w:t>
                                  </w:r>
                                </w:p>
                              </w:tc>
                              <w:tc>
                                <w:tcPr>
                                  <w:tcW w:w="2410" w:type="dxa"/>
                                  <w:shd w:val="clear" w:color="auto" w:fill="A4A4A4"/>
                                </w:tcPr>
                                <w:p>
                                  <w:pPr>
                                    <w:pStyle w:val="223"/>
                                    <w:spacing w:before="52"/>
                                    <w:ind w:left="888" w:right="882"/>
                                    <w:jc w:val="center"/>
                                    <w:rPr>
                                      <w:b/>
                                      <w:sz w:val="24"/>
                                    </w:rPr>
                                  </w:pPr>
                                  <w:r>
                                    <w:rPr>
                                      <w:b/>
                                      <w:sz w:val="24"/>
                                    </w:rPr>
                                    <w:t>DATE</w:t>
                                  </w:r>
                                </w:p>
                              </w:tc>
                              <w:tc>
                                <w:tcPr>
                                  <w:tcW w:w="2551" w:type="dxa"/>
                                  <w:tcBorders>
                                    <w:right w:val="single" w:color="auto" w:sz="4" w:space="0"/>
                                  </w:tcBorders>
                                  <w:shd w:val="clear" w:color="auto" w:fill="A4A4A4"/>
                                </w:tcPr>
                                <w:p>
                                  <w:pPr>
                                    <w:pStyle w:val="223"/>
                                    <w:spacing w:before="52"/>
                                    <w:ind w:left="612" w:right="602"/>
                                    <w:jc w:val="center"/>
                                    <w:rPr>
                                      <w:b/>
                                      <w:sz w:val="24"/>
                                    </w:rPr>
                                  </w:pPr>
                                  <w:r>
                                    <w:rPr>
                                      <w:b/>
                                      <w:sz w:val="24"/>
                                    </w:rPr>
                                    <w:t>REFERENCE</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2836" w:type="dxa"/>
                                </w:tcPr>
                                <w:p>
                                  <w:pPr>
                                    <w:pStyle w:val="223"/>
                                    <w:spacing w:before="69"/>
                                    <w:ind w:left="106"/>
                                    <w:rPr>
                                      <w:rFonts w:hint="default"/>
                                      <w:b/>
                                      <w:sz w:val="24"/>
                                      <w:lang w:val="fr-FR"/>
                                    </w:rPr>
                                  </w:pPr>
                                  <w:r>
                                    <w:rPr>
                                      <w:b/>
                                      <w:sz w:val="24"/>
                                    </w:rPr>
                                    <w:t>N°</w:t>
                                  </w:r>
                                  <w:r>
                                    <w:rPr>
                                      <w:rFonts w:hint="default"/>
                                      <w:b/>
                                      <w:sz w:val="24"/>
                                      <w:lang w:val="fr-FR"/>
                                    </w:rPr>
                                    <w:t>117</w:t>
                                  </w:r>
                                </w:p>
                              </w:tc>
                              <w:tc>
                                <w:tcPr>
                                  <w:tcW w:w="2410" w:type="dxa"/>
                                </w:tcPr>
                                <w:p>
                                  <w:pPr>
                                    <w:pStyle w:val="223"/>
                                    <w:spacing w:before="69"/>
                                    <w:ind w:left="546"/>
                                    <w:rPr>
                                      <w:b/>
                                      <w:sz w:val="24"/>
                                    </w:rPr>
                                  </w:pPr>
                                  <w:r>
                                    <w:rPr>
                                      <w:b/>
                                      <w:sz w:val="24"/>
                                    </w:rPr>
                                    <w:t>02/02/2022</w:t>
                                  </w:r>
                                </w:p>
                              </w:tc>
                              <w:tc>
                                <w:tcPr>
                                  <w:tcW w:w="2551" w:type="dxa"/>
                                  <w:tcBorders>
                                    <w:right w:val="single" w:color="auto" w:sz="4" w:space="0"/>
                                  </w:tcBorders>
                                </w:tcPr>
                                <w:p>
                                  <w:pPr>
                                    <w:pStyle w:val="223"/>
                                    <w:spacing w:before="69"/>
                                    <w:ind w:left="611" w:right="602"/>
                                    <w:jc w:val="center"/>
                                    <w:rPr>
                                      <w:b/>
                                      <w:sz w:val="24"/>
                                    </w:rPr>
                                  </w:pPr>
                                  <w:r>
                                    <w:rPr>
                                      <w:b/>
                                      <w:sz w:val="24"/>
                                    </w:rPr>
                                    <w:t>DOT - 001</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7797" w:type="dxa"/>
                                  <w:gridSpan w:val="3"/>
                                  <w:tcBorders>
                                    <w:right w:val="single" w:color="auto" w:sz="4" w:space="0"/>
                                  </w:tcBorders>
                                </w:tcPr>
                                <w:p>
                                  <w:pPr>
                                    <w:pStyle w:val="223"/>
                                    <w:spacing w:before="71"/>
                                    <w:ind w:left="2863" w:right="2858"/>
                                    <w:jc w:val="center"/>
                                    <w:rPr>
                                      <w:b/>
                                      <w:sz w:val="24"/>
                                    </w:rPr>
                                  </w:pPr>
                                  <w:r>
                                    <w:rPr>
                                      <w:b/>
                                      <w:sz w:val="24"/>
                                    </w:rPr>
                                    <w:t>Affaire suivie par:</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gridAfter w:val="1"/>
                                <w:wAfter w:w="2551" w:type="dxa"/>
                                <w:trHeight w:val="420" w:hRule="atLeast"/>
                              </w:trPr>
                              <w:tc>
                                <w:tcPr>
                                  <w:tcW w:w="2836" w:type="dxa"/>
                                </w:tcPr>
                                <w:p>
                                  <w:pPr>
                                    <w:pStyle w:val="223"/>
                                    <w:spacing w:before="70"/>
                                    <w:ind w:left="106"/>
                                    <w:rPr>
                                      <w:b/>
                                      <w:sz w:val="24"/>
                                    </w:rPr>
                                  </w:pPr>
                                  <w:r>
                                    <w:rPr>
                                      <w:b/>
                                      <w:sz w:val="24"/>
                                    </w:rPr>
                                    <w:t>Josias Wealth KATCHE</w:t>
                                  </w:r>
                                </w:p>
                              </w:tc>
                              <w:tc>
                                <w:tcPr>
                                  <w:tcW w:w="2410" w:type="dxa"/>
                                </w:tcPr>
                                <w:p>
                                  <w:pPr>
                                    <w:pStyle w:val="223"/>
                                    <w:spacing w:before="70"/>
                                    <w:ind w:left="107"/>
                                    <w:rPr>
                                      <w:b/>
                                      <w:sz w:val="24"/>
                                    </w:rPr>
                                  </w:pPr>
                                  <w:r>
                                    <w:rPr>
                                      <w:b/>
                                      <w:sz w:val="24"/>
                                    </w:rPr>
                                    <w:t>+228 98 67 82 03</w:t>
                                  </w:r>
                                </w:p>
                              </w:tc>
                            </w:tr>
                          </w:tbl>
                          <w:p>
                            <w:pPr>
                              <w:pStyle w:val="14"/>
                            </w:pPr>
                          </w:p>
                        </w:txbxContent>
                      </wps:txbx>
                      <wps:bodyPr lIns="0" tIns="0" rIns="0" bIns="0" upright="1"/>
                    </wps:wsp>
                  </a:graphicData>
                </a:graphic>
              </wp:anchor>
            </w:drawing>
          </mc:Choice>
          <mc:Fallback>
            <w:pict>
              <v:shape id="_x0000_s1026" o:spid="_x0000_s1026" o:spt="202" type="#_x0000_t202" style="position:absolute;left:0pt;margin-left:26.8pt;margin-top:53.3pt;height:89.25pt;width:531.3pt;mso-position-horizontal-relative:page;z-index:251711488;mso-width-relative:page;mso-height-relative:page;" filled="f" stroked="f" coordsize="21600,21600" o:gfxdata="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dr9a+9gAAAAL&#10;AQAADwAAAAAAAAABACAAAAAiAAAAZHJzL2Rvd25yZXYueG1sUEsBAhQAFAAAAAgAh07iQEiwrS+q&#10;AQAAdAMAAA4AAAAAAAAAAQAgAAAAJwEAAGRycy9lMm9Eb2MueG1sUEsFBgAAAAAGAAYAWQEAAEMF&#10;AAAAAA==&#10;">
                <v:fill on="f" focussize="0,0"/>
                <v:stroke on="f"/>
                <v:imagedata o:title=""/>
                <o:lock v:ext="edit" aspectratio="f"/>
                <v:textbox inset="0mm,0mm,0mm,0mm">
                  <w:txbxContent>
                    <w:tbl>
                      <w:tblPr>
                        <w:tblStyle w:val="12"/>
                        <w:tblW w:w="0" w:type="auto"/>
                        <w:tblInd w:w="5" w:type="dxa"/>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Layout w:type="fixed"/>
                        <w:tblCellMar>
                          <w:top w:w="0" w:type="dxa"/>
                          <w:left w:w="0" w:type="dxa"/>
                          <w:bottom w:w="0" w:type="dxa"/>
                          <w:right w:w="0" w:type="dxa"/>
                        </w:tblCellMar>
                      </w:tblPr>
                      <w:tblGrid>
                        <w:gridCol w:w="2836"/>
                        <w:gridCol w:w="2410"/>
                        <w:gridCol w:w="2551"/>
                      </w:tblGrid>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386" w:hRule="atLeast"/>
                        </w:trPr>
                        <w:tc>
                          <w:tcPr>
                            <w:tcW w:w="2836" w:type="dxa"/>
                            <w:shd w:val="clear" w:color="auto" w:fill="A4A4A4"/>
                          </w:tcPr>
                          <w:p>
                            <w:pPr>
                              <w:pStyle w:val="223"/>
                              <w:spacing w:before="52"/>
                              <w:ind w:left="939"/>
                              <w:rPr>
                                <w:b/>
                                <w:sz w:val="24"/>
                              </w:rPr>
                            </w:pPr>
                            <w:r>
                              <w:rPr>
                                <w:b/>
                                <w:sz w:val="24"/>
                              </w:rPr>
                              <w:t>NUMERO</w:t>
                            </w:r>
                          </w:p>
                        </w:tc>
                        <w:tc>
                          <w:tcPr>
                            <w:tcW w:w="2410" w:type="dxa"/>
                            <w:shd w:val="clear" w:color="auto" w:fill="A4A4A4"/>
                          </w:tcPr>
                          <w:p>
                            <w:pPr>
                              <w:pStyle w:val="223"/>
                              <w:spacing w:before="52"/>
                              <w:ind w:left="888" w:right="882"/>
                              <w:jc w:val="center"/>
                              <w:rPr>
                                <w:b/>
                                <w:sz w:val="24"/>
                              </w:rPr>
                            </w:pPr>
                            <w:r>
                              <w:rPr>
                                <w:b/>
                                <w:sz w:val="24"/>
                              </w:rPr>
                              <w:t>DATE</w:t>
                            </w:r>
                          </w:p>
                        </w:tc>
                        <w:tc>
                          <w:tcPr>
                            <w:tcW w:w="2551" w:type="dxa"/>
                            <w:tcBorders>
                              <w:right w:val="single" w:color="auto" w:sz="4" w:space="0"/>
                            </w:tcBorders>
                            <w:shd w:val="clear" w:color="auto" w:fill="A4A4A4"/>
                          </w:tcPr>
                          <w:p>
                            <w:pPr>
                              <w:pStyle w:val="223"/>
                              <w:spacing w:before="52"/>
                              <w:ind w:left="612" w:right="602"/>
                              <w:jc w:val="center"/>
                              <w:rPr>
                                <w:b/>
                                <w:sz w:val="24"/>
                              </w:rPr>
                            </w:pPr>
                            <w:r>
                              <w:rPr>
                                <w:b/>
                                <w:sz w:val="24"/>
                              </w:rPr>
                              <w:t>REFERENCE</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2836" w:type="dxa"/>
                          </w:tcPr>
                          <w:p>
                            <w:pPr>
                              <w:pStyle w:val="223"/>
                              <w:spacing w:before="69"/>
                              <w:ind w:left="106"/>
                              <w:rPr>
                                <w:rFonts w:hint="default"/>
                                <w:b/>
                                <w:sz w:val="24"/>
                                <w:lang w:val="fr-FR"/>
                              </w:rPr>
                            </w:pPr>
                            <w:r>
                              <w:rPr>
                                <w:b/>
                                <w:sz w:val="24"/>
                              </w:rPr>
                              <w:t>N°</w:t>
                            </w:r>
                            <w:r>
                              <w:rPr>
                                <w:rFonts w:hint="default"/>
                                <w:b/>
                                <w:sz w:val="24"/>
                                <w:lang w:val="fr-FR"/>
                              </w:rPr>
                              <w:t>117</w:t>
                            </w:r>
                          </w:p>
                        </w:tc>
                        <w:tc>
                          <w:tcPr>
                            <w:tcW w:w="2410" w:type="dxa"/>
                          </w:tcPr>
                          <w:p>
                            <w:pPr>
                              <w:pStyle w:val="223"/>
                              <w:spacing w:before="69"/>
                              <w:ind w:left="546"/>
                              <w:rPr>
                                <w:b/>
                                <w:sz w:val="24"/>
                              </w:rPr>
                            </w:pPr>
                            <w:r>
                              <w:rPr>
                                <w:b/>
                                <w:sz w:val="24"/>
                              </w:rPr>
                              <w:t>02/02/2022</w:t>
                            </w:r>
                          </w:p>
                        </w:tc>
                        <w:tc>
                          <w:tcPr>
                            <w:tcW w:w="2551" w:type="dxa"/>
                            <w:tcBorders>
                              <w:right w:val="single" w:color="auto" w:sz="4" w:space="0"/>
                            </w:tcBorders>
                          </w:tcPr>
                          <w:p>
                            <w:pPr>
                              <w:pStyle w:val="223"/>
                              <w:spacing w:before="69"/>
                              <w:ind w:left="611" w:right="602"/>
                              <w:jc w:val="center"/>
                              <w:rPr>
                                <w:b/>
                                <w:sz w:val="24"/>
                              </w:rPr>
                            </w:pPr>
                            <w:r>
                              <w:rPr>
                                <w:b/>
                                <w:sz w:val="24"/>
                              </w:rPr>
                              <w:t>DOT - 001</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7797" w:type="dxa"/>
                            <w:gridSpan w:val="3"/>
                            <w:tcBorders>
                              <w:right w:val="single" w:color="auto" w:sz="4" w:space="0"/>
                            </w:tcBorders>
                          </w:tcPr>
                          <w:p>
                            <w:pPr>
                              <w:pStyle w:val="223"/>
                              <w:spacing w:before="71"/>
                              <w:ind w:left="2863" w:right="2858"/>
                              <w:jc w:val="center"/>
                              <w:rPr>
                                <w:b/>
                                <w:sz w:val="24"/>
                              </w:rPr>
                            </w:pPr>
                            <w:r>
                              <w:rPr>
                                <w:b/>
                                <w:sz w:val="24"/>
                              </w:rPr>
                              <w:t>Affaire suivie par:</w:t>
                            </w:r>
                          </w:p>
                        </w:tc>
                      </w:tr>
                      <w:tr>
                        <w:tblPrEx>
                          <w:tblBorders>
                            <w:top w:val="single" w:color="auto" w:sz="4" w:space="0"/>
                            <w:left w:val="single" w:color="auto" w:sz="4" w:space="0"/>
                            <w:bottom w:val="single" w:color="auto" w:sz="4" w:space="0"/>
                            <w:right w:val="single" w:color="auto" w:sz="4" w:space="0"/>
                            <w:insideH w:val="single" w:color="000000" w:sz="4" w:space="0"/>
                            <w:insideV w:val="single" w:color="000000" w:sz="4" w:space="0"/>
                          </w:tblBorders>
                          <w:tblCellMar>
                            <w:top w:w="0" w:type="dxa"/>
                            <w:left w:w="0" w:type="dxa"/>
                            <w:bottom w:w="0" w:type="dxa"/>
                            <w:right w:w="0" w:type="dxa"/>
                          </w:tblCellMar>
                        </w:tblPrEx>
                        <w:trPr>
                          <w:gridAfter w:val="1"/>
                          <w:wAfter w:w="2551" w:type="dxa"/>
                          <w:trHeight w:val="420" w:hRule="atLeast"/>
                        </w:trPr>
                        <w:tc>
                          <w:tcPr>
                            <w:tcW w:w="2836" w:type="dxa"/>
                          </w:tcPr>
                          <w:p>
                            <w:pPr>
                              <w:pStyle w:val="223"/>
                              <w:spacing w:before="70"/>
                              <w:ind w:left="106"/>
                              <w:rPr>
                                <w:b/>
                                <w:sz w:val="24"/>
                              </w:rPr>
                            </w:pPr>
                            <w:r>
                              <w:rPr>
                                <w:b/>
                                <w:sz w:val="24"/>
                              </w:rPr>
                              <w:t>Josias Wealth KATCHE</w:t>
                            </w:r>
                          </w:p>
                        </w:tc>
                        <w:tc>
                          <w:tcPr>
                            <w:tcW w:w="2410" w:type="dxa"/>
                          </w:tcPr>
                          <w:p>
                            <w:pPr>
                              <w:pStyle w:val="223"/>
                              <w:spacing w:before="70"/>
                              <w:ind w:left="107"/>
                              <w:rPr>
                                <w:b/>
                                <w:sz w:val="24"/>
                              </w:rPr>
                            </w:pPr>
                            <w:r>
                              <w:rPr>
                                <w:b/>
                                <w:sz w:val="24"/>
                              </w:rPr>
                              <w:t>+228 98 67 82 03</w:t>
                            </w:r>
                          </w:p>
                        </w:tc>
                      </w:tr>
                    </w:tbl>
                    <w:p>
                      <w:pPr>
                        <w:pStyle w:val="14"/>
                      </w:pPr>
                    </w:p>
                  </w:txbxContent>
                </v:textbox>
              </v:shape>
            </w:pict>
          </mc:Fallback>
        </mc:AlternateContent>
      </w:r>
      <w:r>
        <w:t>Tel: (+228) 22 51 77 77</w:t>
      </w:r>
    </w:p>
    <w:p>
      <w:r>
        <w:t xml:space="preserve"> </w:t>
      </w:r>
      <w:r>
        <w:rPr>
          <w:u w:val="thick"/>
        </w:rPr>
        <w:t>FACTURE PRO-FORMA</w:t>
      </w:r>
      <w:r>
        <w:t xml:space="preserve"> : </w:t>
      </w:r>
      <w:r>
        <w:rPr>
          <w:rFonts w:hint="default"/>
          <w:lang w:val="fr-FR"/>
        </w:rPr>
        <w:t>FOURNITURE D’UNE</w:t>
      </w:r>
      <w:r>
        <w:t xml:space="preserve"> SOLUTION DE MONITORING RESEAU</w:t>
      </w:r>
    </w:p>
    <w:p>
      <w:pPr>
        <w:pStyle w:val="14"/>
        <w:rPr>
          <w:sz w:val="20"/>
        </w:rPr>
      </w:pPr>
    </w:p>
    <w:p>
      <w:pPr>
        <w:pStyle w:val="14"/>
        <w:rPr>
          <w:sz w:val="20"/>
        </w:rPr>
      </w:pPr>
    </w:p>
    <w:p>
      <w:pPr>
        <w:pStyle w:val="14"/>
        <w:rPr>
          <w:sz w:val="20"/>
        </w:rPr>
      </w:pPr>
    </w:p>
    <w:p>
      <w:pPr>
        <w:pStyle w:val="14"/>
        <w:rPr>
          <w:sz w:val="20"/>
        </w:rPr>
      </w:pPr>
    </w:p>
    <w:p>
      <w:pPr>
        <w:pStyle w:val="14"/>
        <w:rPr>
          <w:rFonts w:hint="default"/>
          <w:sz w:val="20"/>
          <w:lang w:val="fr-FR"/>
        </w:rPr>
      </w:pPr>
      <w:r>
        <w:rPr>
          <w:rFonts w:hint="default"/>
          <w:sz w:val="20"/>
          <w:lang w:val="fr-FR"/>
        </w:rPr>
        <w:t xml:space="preserve">  </w:t>
      </w:r>
    </w:p>
    <w:p>
      <w:pPr>
        <w:pStyle w:val="14"/>
        <w:rPr>
          <w:sz w:val="20"/>
        </w:rPr>
      </w:pPr>
    </w:p>
    <w:p>
      <w:pPr>
        <w:pStyle w:val="14"/>
        <w:rPr>
          <w:sz w:val="20"/>
        </w:rPr>
      </w:pPr>
    </w:p>
    <w:p>
      <w:pPr>
        <w:pStyle w:val="14"/>
        <w:spacing w:before="10"/>
        <w:rPr>
          <w:sz w:val="21"/>
        </w:rPr>
      </w:pPr>
    </w:p>
    <w:tbl>
      <w:tblPr>
        <w:tblStyle w:val="12"/>
        <w:tblW w:w="0" w:type="auto"/>
        <w:tblInd w:w="2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6"/>
        <w:gridCol w:w="4678"/>
        <w:gridCol w:w="1701"/>
        <w:gridCol w:w="709"/>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8" w:hRule="atLeast"/>
        </w:trPr>
        <w:tc>
          <w:tcPr>
            <w:tcW w:w="1696" w:type="dxa"/>
            <w:shd w:val="clear" w:color="auto" w:fill="A4A4A4"/>
          </w:tcPr>
          <w:p>
            <w:pPr>
              <w:pStyle w:val="223"/>
              <w:spacing w:before="82"/>
              <w:ind w:left="203"/>
              <w:rPr>
                <w:b/>
                <w:sz w:val="24"/>
              </w:rPr>
            </w:pPr>
            <w:r>
              <w:rPr>
                <w:b/>
                <w:sz w:val="24"/>
              </w:rPr>
              <w:t>REFERENCE</w:t>
            </w:r>
          </w:p>
        </w:tc>
        <w:tc>
          <w:tcPr>
            <w:tcW w:w="4678" w:type="dxa"/>
            <w:shd w:val="clear" w:color="auto" w:fill="A4A4A4"/>
          </w:tcPr>
          <w:p>
            <w:pPr>
              <w:pStyle w:val="223"/>
              <w:spacing w:before="82"/>
              <w:ind w:left="1567" w:right="1563"/>
              <w:jc w:val="center"/>
              <w:rPr>
                <w:b/>
                <w:sz w:val="24"/>
              </w:rPr>
            </w:pPr>
            <w:r>
              <w:rPr>
                <w:b/>
                <w:sz w:val="24"/>
              </w:rPr>
              <w:t>DESIGNATION</w:t>
            </w:r>
          </w:p>
        </w:tc>
        <w:tc>
          <w:tcPr>
            <w:tcW w:w="1701" w:type="dxa"/>
            <w:shd w:val="clear" w:color="auto" w:fill="A4A4A4"/>
          </w:tcPr>
          <w:p>
            <w:pPr>
              <w:pStyle w:val="223"/>
              <w:spacing w:before="82"/>
              <w:ind w:left="431"/>
              <w:rPr>
                <w:b/>
                <w:sz w:val="24"/>
              </w:rPr>
            </w:pPr>
            <w:r>
              <w:rPr>
                <w:b/>
                <w:sz w:val="24"/>
              </w:rPr>
              <w:t>P. UNIT</w:t>
            </w:r>
          </w:p>
        </w:tc>
        <w:tc>
          <w:tcPr>
            <w:tcW w:w="709" w:type="dxa"/>
            <w:shd w:val="clear" w:color="auto" w:fill="A4A4A4"/>
          </w:tcPr>
          <w:p>
            <w:pPr>
              <w:pStyle w:val="223"/>
              <w:spacing w:before="82"/>
              <w:ind w:left="107" w:right="98"/>
              <w:jc w:val="center"/>
              <w:rPr>
                <w:b/>
                <w:sz w:val="24"/>
              </w:rPr>
            </w:pPr>
            <w:r>
              <w:rPr>
                <w:b/>
                <w:sz w:val="24"/>
              </w:rPr>
              <w:t>QTE</w:t>
            </w:r>
          </w:p>
        </w:tc>
        <w:tc>
          <w:tcPr>
            <w:tcW w:w="1843" w:type="dxa"/>
            <w:shd w:val="clear" w:color="auto" w:fill="A4A4A4"/>
          </w:tcPr>
          <w:p>
            <w:pPr>
              <w:pStyle w:val="223"/>
              <w:spacing w:before="82"/>
              <w:ind w:left="151" w:right="145"/>
              <w:jc w:val="center"/>
              <w:rPr>
                <w:b/>
                <w:sz w:val="24"/>
              </w:rPr>
            </w:pPr>
            <w:r>
              <w:rPr>
                <w:b/>
                <w:sz w:val="24"/>
              </w:rPr>
              <w:t>MONTANT 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0" w:hRule="atLeast"/>
        </w:trPr>
        <w:tc>
          <w:tcPr>
            <w:tcW w:w="1696" w:type="dxa"/>
          </w:tcPr>
          <w:p>
            <w:pPr>
              <w:pStyle w:val="223"/>
              <w:spacing w:before="249"/>
              <w:ind w:left="107"/>
              <w:rPr>
                <w:sz w:val="24"/>
              </w:rPr>
            </w:pPr>
            <w:r>
              <w:rPr>
                <w:sz w:val="24"/>
              </w:rPr>
              <w:t>P16929-421</w:t>
            </w:r>
          </w:p>
        </w:tc>
        <w:tc>
          <w:tcPr>
            <w:tcW w:w="4678" w:type="dxa"/>
          </w:tcPr>
          <w:p>
            <w:pPr>
              <w:pStyle w:val="223"/>
              <w:spacing w:before="1"/>
              <w:rPr>
                <w:b/>
                <w:sz w:val="24"/>
              </w:rPr>
            </w:pPr>
          </w:p>
          <w:p>
            <w:pPr>
              <w:pStyle w:val="223"/>
              <w:ind w:left="107"/>
              <w:rPr>
                <w:b/>
                <w:bCs/>
                <w:sz w:val="22"/>
              </w:rPr>
            </w:pPr>
            <w:r>
              <w:rPr>
                <w:b/>
                <w:bCs/>
                <w:sz w:val="22"/>
              </w:rPr>
              <w:t>Serveur</w:t>
            </w:r>
          </w:p>
          <w:p>
            <w:pPr>
              <w:pStyle w:val="223"/>
              <w:ind w:left="107"/>
              <w:rPr>
                <w:sz w:val="22"/>
              </w:rPr>
            </w:pPr>
          </w:p>
          <w:p>
            <w:pPr>
              <w:pStyle w:val="2"/>
              <w:keepNext w:val="0"/>
              <w:keepLines w:val="0"/>
              <w:widowControl/>
              <w:numPr>
                <w:ilvl w:val="0"/>
                <w:numId w:val="16"/>
              </w:numPr>
              <w:suppressLineNumbers w:val="0"/>
              <w:shd w:val="clear" w:fill="FFFFFF"/>
              <w:spacing w:after="0" w:afterAutospacing="0"/>
              <w:ind w:left="420" w:leftChars="0" w:right="150" w:hanging="420" w:firstLineChars="0"/>
              <w:jc w:val="left"/>
              <w:rPr>
                <w:rFonts w:hint="default" w:ascii="Trebuchet MS" w:hAnsi="Trebuchet MS" w:cs="Trebuchet MS"/>
                <w:b/>
                <w:bCs/>
                <w:i w:val="0"/>
                <w:iCs w:val="0"/>
                <w:caps w:val="0"/>
                <w:color w:val="auto"/>
                <w:spacing w:val="0"/>
                <w:sz w:val="33"/>
                <w:szCs w:val="33"/>
              </w:rPr>
            </w:pPr>
            <w:r>
              <w:rPr>
                <w:rFonts w:hint="default" w:ascii="Trebuchet MS" w:hAnsi="Trebuchet MS" w:cs="Trebuchet MS"/>
                <w:b w:val="0"/>
                <w:bCs w:val="0"/>
                <w:i w:val="0"/>
                <w:iCs w:val="0"/>
                <w:caps w:val="0"/>
                <w:color w:val="auto"/>
                <w:spacing w:val="0"/>
                <w:sz w:val="22"/>
                <w:szCs w:val="22"/>
                <w:shd w:val="clear" w:fill="FFFFFF"/>
              </w:rPr>
              <w:t>Serveur Tour - 4U - 1 voie - Xeon E-2234 / 3.6 GHz : 16 Go RAM, Aucun disque dur, 2x Gigabit Ethernet, 4x baies 3.5" LFF échangeables à chaud, Moniteur : aucun, RAID 0 / RAID 1 / RAID 5 / RAID 10</w:t>
            </w:r>
          </w:p>
          <w:p>
            <w:pPr>
              <w:pStyle w:val="223"/>
              <w:ind w:left="107"/>
              <w:rPr>
                <w:sz w:val="22"/>
              </w:rPr>
            </w:pPr>
          </w:p>
        </w:tc>
        <w:tc>
          <w:tcPr>
            <w:tcW w:w="1701" w:type="dxa"/>
          </w:tcPr>
          <w:p>
            <w:pPr>
              <w:pStyle w:val="223"/>
              <w:spacing w:before="5"/>
              <w:rPr>
                <w:b/>
                <w:sz w:val="22"/>
              </w:rPr>
            </w:pPr>
          </w:p>
          <w:p>
            <w:pPr>
              <w:pStyle w:val="223"/>
              <w:ind w:left="311" w:right="302"/>
              <w:jc w:val="center"/>
              <w:rPr>
                <w:rFonts w:hint="default"/>
                <w:b/>
                <w:sz w:val="22"/>
                <w:lang w:val="fr-FR"/>
              </w:rPr>
            </w:pPr>
            <w:r>
              <w:rPr>
                <w:rFonts w:hint="default"/>
                <w:b/>
                <w:sz w:val="22"/>
                <w:lang w:val="fr-FR"/>
              </w:rPr>
              <w:t>1 234 544</w:t>
            </w:r>
          </w:p>
        </w:tc>
        <w:tc>
          <w:tcPr>
            <w:tcW w:w="709" w:type="dxa"/>
          </w:tcPr>
          <w:p>
            <w:pPr>
              <w:pStyle w:val="223"/>
              <w:spacing w:before="5"/>
              <w:rPr>
                <w:b/>
                <w:sz w:val="22"/>
              </w:rPr>
            </w:pPr>
          </w:p>
          <w:p>
            <w:pPr>
              <w:pStyle w:val="223"/>
              <w:ind w:left="11"/>
              <w:jc w:val="center"/>
              <w:rPr>
                <w:b/>
                <w:sz w:val="22"/>
              </w:rPr>
            </w:pPr>
            <w:r>
              <w:rPr>
                <w:b/>
                <w:w w:val="100"/>
                <w:sz w:val="22"/>
              </w:rPr>
              <w:t>2</w:t>
            </w:r>
          </w:p>
        </w:tc>
        <w:tc>
          <w:tcPr>
            <w:tcW w:w="1843" w:type="dxa"/>
          </w:tcPr>
          <w:p>
            <w:pPr>
              <w:pStyle w:val="223"/>
              <w:spacing w:before="5"/>
              <w:rPr>
                <w:b/>
                <w:sz w:val="22"/>
              </w:rPr>
            </w:pPr>
          </w:p>
          <w:p>
            <w:pPr>
              <w:pStyle w:val="223"/>
              <w:ind w:left="151" w:right="138"/>
              <w:jc w:val="center"/>
              <w:rPr>
                <w:rFonts w:hint="default"/>
                <w:b/>
                <w:sz w:val="22"/>
                <w:lang w:val="fr-FR"/>
              </w:rPr>
            </w:pPr>
            <w:r>
              <w:rPr>
                <w:rFonts w:hint="default"/>
                <w:b/>
                <w:sz w:val="22"/>
                <w:lang w:val="fr-FR"/>
              </w:rPr>
              <w:t>2 469 088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6" w:hRule="atLeast"/>
        </w:trPr>
        <w:tc>
          <w:tcPr>
            <w:tcW w:w="1696" w:type="dxa"/>
          </w:tcPr>
          <w:p>
            <w:pPr>
              <w:pStyle w:val="223"/>
              <w:spacing w:before="47" w:line="276" w:lineRule="auto"/>
              <w:ind w:left="107" w:right="644"/>
              <w:rPr>
                <w:sz w:val="24"/>
              </w:rPr>
            </w:pPr>
            <w:r>
              <w:rPr>
                <w:sz w:val="24"/>
              </w:rPr>
              <w:t>21TL- SG3428X</w:t>
            </w:r>
          </w:p>
        </w:tc>
        <w:tc>
          <w:tcPr>
            <w:tcW w:w="4678" w:type="dxa"/>
          </w:tcPr>
          <w:p>
            <w:pPr>
              <w:pStyle w:val="223"/>
              <w:spacing w:before="6"/>
              <w:rPr>
                <w:b/>
                <w:sz w:val="20"/>
              </w:rPr>
            </w:pPr>
          </w:p>
          <w:p>
            <w:pPr>
              <w:pStyle w:val="223"/>
              <w:ind w:left="107"/>
              <w:rPr>
                <w:b/>
                <w:bCs/>
                <w:sz w:val="22"/>
              </w:rPr>
            </w:pPr>
            <w:r>
              <w:rPr>
                <w:b/>
                <w:bCs/>
                <w:sz w:val="22"/>
              </w:rPr>
              <w:t>Switch</w:t>
            </w:r>
          </w:p>
          <w:p>
            <w:pPr>
              <w:pStyle w:val="223"/>
              <w:ind w:left="107"/>
              <w:rPr>
                <w:sz w:val="22"/>
              </w:rPr>
            </w:pPr>
          </w:p>
          <w:p>
            <w:pPr>
              <w:pStyle w:val="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15" w:lineRule="atLeast"/>
              <w:ind w:left="420" w:leftChars="0" w:right="0" w:hanging="420" w:firstLineChars="0"/>
              <w:jc w:val="left"/>
              <w:rPr>
                <w:rFonts w:hint="default" w:ascii="Trebuchet MS" w:hAnsi="Trebuchet MS" w:eastAsia="Helvetica" w:cs="Trebuchet MS"/>
                <w:b w:val="0"/>
                <w:bCs w:val="0"/>
                <w:i w:val="0"/>
                <w:iCs w:val="0"/>
                <w:caps w:val="0"/>
                <w:color w:val="32343A"/>
                <w:spacing w:val="0"/>
                <w:sz w:val="22"/>
                <w:szCs w:val="22"/>
              </w:rPr>
            </w:pPr>
            <w:r>
              <w:rPr>
                <w:rFonts w:hint="default" w:ascii="Trebuchet MS" w:hAnsi="Trebuchet MS" w:eastAsia="Helvetica" w:cs="Trebuchet MS"/>
                <w:b w:val="0"/>
                <w:bCs w:val="0"/>
                <w:i w:val="0"/>
                <w:iCs w:val="0"/>
                <w:caps w:val="0"/>
                <w:color w:val="32343A"/>
                <w:spacing w:val="0"/>
                <w:sz w:val="22"/>
                <w:szCs w:val="22"/>
                <w:shd w:val="clear" w:fill="FFFFFF"/>
              </w:rPr>
              <w:t>JetStream 24-Port Gigabit L2+ Managed Switch with 4 10GE SFP+ Slots</w:t>
            </w:r>
          </w:p>
          <w:p>
            <w:pPr>
              <w:pStyle w:val="223"/>
              <w:numPr>
                <w:ilvl w:val="0"/>
                <w:numId w:val="0"/>
              </w:numPr>
              <w:ind w:leftChars="0" w:right="0" w:rightChars="0"/>
              <w:rPr>
                <w:sz w:val="22"/>
              </w:rPr>
            </w:pPr>
          </w:p>
        </w:tc>
        <w:tc>
          <w:tcPr>
            <w:tcW w:w="1701" w:type="dxa"/>
          </w:tcPr>
          <w:p>
            <w:pPr>
              <w:pStyle w:val="223"/>
              <w:spacing w:before="219"/>
              <w:ind w:left="311" w:right="302"/>
              <w:jc w:val="center"/>
              <w:rPr>
                <w:rFonts w:hint="default"/>
                <w:b/>
                <w:sz w:val="22"/>
                <w:lang w:val="fr-FR"/>
              </w:rPr>
            </w:pPr>
            <w:r>
              <w:rPr>
                <w:rFonts w:hint="default"/>
                <w:b/>
                <w:sz w:val="22"/>
                <w:lang w:val="fr-FR"/>
              </w:rPr>
              <w:t>332 744</w:t>
            </w:r>
          </w:p>
        </w:tc>
        <w:tc>
          <w:tcPr>
            <w:tcW w:w="709" w:type="dxa"/>
          </w:tcPr>
          <w:p>
            <w:pPr>
              <w:pStyle w:val="223"/>
              <w:spacing w:before="219"/>
              <w:ind w:left="11"/>
              <w:jc w:val="center"/>
              <w:rPr>
                <w:b/>
                <w:sz w:val="22"/>
              </w:rPr>
            </w:pPr>
            <w:r>
              <w:rPr>
                <w:b/>
                <w:w w:val="100"/>
                <w:sz w:val="22"/>
              </w:rPr>
              <w:t>1</w:t>
            </w:r>
          </w:p>
        </w:tc>
        <w:tc>
          <w:tcPr>
            <w:tcW w:w="1843" w:type="dxa"/>
          </w:tcPr>
          <w:p>
            <w:pPr>
              <w:pStyle w:val="223"/>
              <w:spacing w:before="219"/>
              <w:ind w:left="151" w:right="143"/>
              <w:jc w:val="center"/>
              <w:rPr>
                <w:rFonts w:hint="default"/>
                <w:b/>
                <w:sz w:val="22"/>
                <w:lang w:val="fr-FR"/>
              </w:rPr>
            </w:pPr>
            <w:r>
              <w:rPr>
                <w:rFonts w:hint="default"/>
                <w:b/>
                <w:sz w:val="22"/>
                <w:lang w:val="fr-FR"/>
              </w:rPr>
              <w:t>332 744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6" w:hRule="atLeast"/>
        </w:trPr>
        <w:tc>
          <w:tcPr>
            <w:tcW w:w="1696" w:type="dxa"/>
          </w:tcPr>
          <w:p>
            <w:pPr>
              <w:pStyle w:val="223"/>
              <w:spacing w:before="242"/>
              <w:ind w:left="107"/>
              <w:rPr>
                <w:sz w:val="24"/>
              </w:rPr>
            </w:pPr>
            <w:r>
              <w:rPr>
                <w:sz w:val="24"/>
              </w:rPr>
              <w:t>ER605</w:t>
            </w:r>
          </w:p>
        </w:tc>
        <w:tc>
          <w:tcPr>
            <w:tcW w:w="4678" w:type="dxa"/>
          </w:tcPr>
          <w:p>
            <w:pPr>
              <w:pStyle w:val="223"/>
              <w:spacing w:before="5"/>
              <w:rPr>
                <w:b/>
                <w:sz w:val="23"/>
              </w:rPr>
            </w:pPr>
          </w:p>
          <w:p>
            <w:pPr>
              <w:pStyle w:val="223"/>
              <w:ind w:left="107"/>
              <w:rPr>
                <w:b/>
                <w:bCs/>
                <w:sz w:val="22"/>
              </w:rPr>
            </w:pPr>
            <w:r>
              <w:rPr>
                <w:b/>
                <w:bCs/>
                <w:sz w:val="22"/>
              </w:rPr>
              <w:t>Routeur</w:t>
            </w:r>
          </w:p>
          <w:p>
            <w:pPr>
              <w:pStyle w:val="223"/>
              <w:ind w:left="107"/>
              <w:rPr>
                <w:sz w:val="22"/>
              </w:rPr>
            </w:pPr>
          </w:p>
          <w:p>
            <w:pPr>
              <w:pStyle w:val="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180" w:beforeAutospacing="0" w:after="0" w:afterAutospacing="0" w:line="15" w:lineRule="atLeast"/>
              <w:ind w:left="420" w:leftChars="0" w:right="0" w:hanging="420" w:firstLineChars="0"/>
              <w:rPr>
                <w:rFonts w:hint="default" w:ascii="Trebuchet MS" w:hAnsi="Trebuchet MS" w:eastAsia="Helvetica" w:cs="Trebuchet MS"/>
                <w:b w:val="0"/>
                <w:bCs w:val="0"/>
                <w:i w:val="0"/>
                <w:iCs w:val="0"/>
                <w:caps w:val="0"/>
                <w:color w:val="32343A"/>
                <w:spacing w:val="0"/>
                <w:sz w:val="22"/>
                <w:szCs w:val="22"/>
              </w:rPr>
            </w:pPr>
            <w:r>
              <w:rPr>
                <w:rFonts w:hint="default" w:ascii="Trebuchet MS" w:hAnsi="Trebuchet MS" w:eastAsia="Helvetica" w:cs="Trebuchet MS"/>
                <w:b w:val="0"/>
                <w:bCs w:val="0"/>
                <w:i w:val="0"/>
                <w:iCs w:val="0"/>
                <w:caps w:val="0"/>
                <w:color w:val="32343A"/>
                <w:spacing w:val="0"/>
                <w:sz w:val="22"/>
                <w:szCs w:val="22"/>
                <w:shd w:val="clear" w:fill="FFFFFF"/>
              </w:rPr>
              <w:t>Omada Gigabit VPN Router</w:t>
            </w:r>
          </w:p>
          <w:p>
            <w:pPr>
              <w:pStyle w:val="223"/>
              <w:ind w:left="107"/>
              <w:rPr>
                <w:sz w:val="22"/>
              </w:rPr>
            </w:pPr>
          </w:p>
        </w:tc>
        <w:tc>
          <w:tcPr>
            <w:tcW w:w="1701" w:type="dxa"/>
          </w:tcPr>
          <w:p>
            <w:pPr>
              <w:pStyle w:val="223"/>
              <w:spacing w:before="9"/>
              <w:rPr>
                <w:b/>
                <w:sz w:val="21"/>
              </w:rPr>
            </w:pPr>
          </w:p>
          <w:p>
            <w:pPr>
              <w:pStyle w:val="223"/>
              <w:ind w:left="311" w:right="302"/>
              <w:jc w:val="center"/>
              <w:rPr>
                <w:rFonts w:hint="default"/>
                <w:b/>
                <w:sz w:val="22"/>
                <w:lang w:val="fr-FR"/>
              </w:rPr>
            </w:pPr>
            <w:r>
              <w:rPr>
                <w:rFonts w:hint="default"/>
                <w:b/>
                <w:sz w:val="22"/>
                <w:lang w:val="fr-FR"/>
              </w:rPr>
              <w:t>73 071</w:t>
            </w:r>
          </w:p>
        </w:tc>
        <w:tc>
          <w:tcPr>
            <w:tcW w:w="709" w:type="dxa"/>
          </w:tcPr>
          <w:p>
            <w:pPr>
              <w:pStyle w:val="223"/>
              <w:spacing w:before="9"/>
              <w:rPr>
                <w:b/>
                <w:sz w:val="21"/>
              </w:rPr>
            </w:pPr>
          </w:p>
          <w:p>
            <w:pPr>
              <w:pStyle w:val="223"/>
              <w:ind w:left="11"/>
              <w:jc w:val="center"/>
              <w:rPr>
                <w:b/>
                <w:sz w:val="22"/>
              </w:rPr>
            </w:pPr>
            <w:r>
              <w:rPr>
                <w:b/>
                <w:w w:val="100"/>
                <w:sz w:val="22"/>
              </w:rPr>
              <w:t>1</w:t>
            </w:r>
          </w:p>
        </w:tc>
        <w:tc>
          <w:tcPr>
            <w:tcW w:w="1843" w:type="dxa"/>
          </w:tcPr>
          <w:p>
            <w:pPr>
              <w:pStyle w:val="223"/>
              <w:spacing w:before="9"/>
              <w:rPr>
                <w:b/>
                <w:sz w:val="21"/>
              </w:rPr>
            </w:pPr>
          </w:p>
          <w:p>
            <w:pPr>
              <w:pStyle w:val="223"/>
              <w:ind w:left="151" w:right="141"/>
              <w:jc w:val="center"/>
              <w:rPr>
                <w:rFonts w:hint="default"/>
                <w:b/>
                <w:sz w:val="22"/>
                <w:lang w:val="fr-FR"/>
              </w:rPr>
            </w:pPr>
            <w:r>
              <w:rPr>
                <w:rFonts w:hint="default"/>
                <w:b/>
                <w:sz w:val="22"/>
                <w:lang w:val="fr-FR"/>
              </w:rPr>
              <w:t>73 071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6" w:hRule="atLeast"/>
        </w:trPr>
        <w:tc>
          <w:tcPr>
            <w:tcW w:w="1696" w:type="dxa"/>
          </w:tcPr>
          <w:p>
            <w:pPr>
              <w:pStyle w:val="223"/>
              <w:spacing w:before="8"/>
              <w:rPr>
                <w:b/>
                <w:sz w:val="24"/>
              </w:rPr>
            </w:pPr>
          </w:p>
          <w:p>
            <w:pPr>
              <w:pStyle w:val="223"/>
              <w:ind w:left="107"/>
              <w:rPr>
                <w:sz w:val="24"/>
              </w:rPr>
            </w:pPr>
            <w:r>
              <w:rPr>
                <w:sz w:val="24"/>
              </w:rPr>
              <w:t>B084Z65B2T</w:t>
            </w:r>
          </w:p>
        </w:tc>
        <w:tc>
          <w:tcPr>
            <w:tcW w:w="4678" w:type="dxa"/>
          </w:tcPr>
          <w:p>
            <w:pPr>
              <w:pStyle w:val="223"/>
              <w:spacing w:before="4"/>
              <w:rPr>
                <w:b/>
                <w:bCs w:val="0"/>
                <w:sz w:val="27"/>
              </w:rPr>
            </w:pPr>
          </w:p>
          <w:p>
            <w:pPr>
              <w:pStyle w:val="223"/>
              <w:ind w:left="107"/>
              <w:rPr>
                <w:b/>
                <w:bCs w:val="0"/>
                <w:sz w:val="22"/>
              </w:rPr>
            </w:pPr>
            <w:r>
              <w:rPr>
                <w:b/>
                <w:bCs w:val="0"/>
                <w:sz w:val="22"/>
              </w:rPr>
              <w:t>Câble réseau</w:t>
            </w:r>
          </w:p>
          <w:p>
            <w:pPr>
              <w:pStyle w:val="223"/>
              <w:ind w:left="107"/>
              <w:rPr>
                <w:b w:val="0"/>
                <w:bCs w:val="0"/>
                <w:sz w:val="22"/>
              </w:rPr>
            </w:pPr>
          </w:p>
          <w:p>
            <w:pPr>
              <w:pStyle w:val="223"/>
              <w:numPr>
                <w:ilvl w:val="0"/>
                <w:numId w:val="16"/>
              </w:numPr>
              <w:ind w:left="420" w:leftChars="0" w:hanging="420" w:firstLineChars="0"/>
              <w:rPr>
                <w:sz w:val="22"/>
              </w:rPr>
            </w:pPr>
            <w:r>
              <w:rPr>
                <w:rFonts w:hint="default"/>
                <w:b w:val="0"/>
                <w:bCs w:val="0"/>
                <w:sz w:val="22"/>
              </w:rPr>
              <w:t>30m RJ-45 Câble de réseau Câble patch CAT7 Noir S/UTP Ethernet DSL LAN CAT.7</w:t>
            </w:r>
          </w:p>
        </w:tc>
        <w:tc>
          <w:tcPr>
            <w:tcW w:w="1701" w:type="dxa"/>
          </w:tcPr>
          <w:p>
            <w:pPr>
              <w:pStyle w:val="223"/>
              <w:spacing w:before="8"/>
              <w:rPr>
                <w:b/>
                <w:sz w:val="25"/>
              </w:rPr>
            </w:pPr>
          </w:p>
          <w:p>
            <w:pPr>
              <w:pStyle w:val="223"/>
              <w:ind w:left="311" w:right="302"/>
              <w:jc w:val="center"/>
              <w:rPr>
                <w:rFonts w:hint="default"/>
                <w:b/>
                <w:sz w:val="22"/>
                <w:lang w:val="fr-FR"/>
              </w:rPr>
            </w:pPr>
            <w:r>
              <w:rPr>
                <w:rFonts w:hint="default"/>
                <w:b/>
                <w:sz w:val="22"/>
                <w:lang w:val="fr-FR"/>
              </w:rPr>
              <w:t>55 593</w:t>
            </w:r>
          </w:p>
        </w:tc>
        <w:tc>
          <w:tcPr>
            <w:tcW w:w="709" w:type="dxa"/>
          </w:tcPr>
          <w:p>
            <w:pPr>
              <w:pStyle w:val="223"/>
              <w:spacing w:before="8"/>
              <w:rPr>
                <w:b/>
                <w:sz w:val="25"/>
              </w:rPr>
            </w:pPr>
          </w:p>
          <w:p>
            <w:pPr>
              <w:pStyle w:val="223"/>
              <w:ind w:left="11"/>
              <w:jc w:val="center"/>
              <w:rPr>
                <w:b/>
                <w:sz w:val="22"/>
              </w:rPr>
            </w:pPr>
            <w:r>
              <w:rPr>
                <w:b/>
                <w:w w:val="100"/>
                <w:sz w:val="22"/>
              </w:rPr>
              <w:t>2</w:t>
            </w:r>
          </w:p>
        </w:tc>
        <w:tc>
          <w:tcPr>
            <w:tcW w:w="1843" w:type="dxa"/>
          </w:tcPr>
          <w:p>
            <w:pPr>
              <w:pStyle w:val="223"/>
              <w:spacing w:before="8"/>
              <w:rPr>
                <w:b/>
                <w:sz w:val="25"/>
              </w:rPr>
            </w:pPr>
          </w:p>
          <w:p>
            <w:pPr>
              <w:pStyle w:val="223"/>
              <w:ind w:left="151" w:right="141"/>
              <w:jc w:val="center"/>
              <w:rPr>
                <w:rFonts w:hint="default"/>
                <w:b/>
                <w:sz w:val="22"/>
                <w:lang w:val="fr-FR"/>
              </w:rPr>
            </w:pPr>
            <w:r>
              <w:rPr>
                <w:rFonts w:hint="default"/>
                <w:b/>
                <w:sz w:val="22"/>
                <w:lang w:val="fr-FR"/>
              </w:rPr>
              <w:t>111 186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1" w:hRule="atLeast"/>
        </w:trPr>
        <w:tc>
          <w:tcPr>
            <w:tcW w:w="1696" w:type="dxa"/>
          </w:tcPr>
          <w:p>
            <w:pPr>
              <w:pStyle w:val="223"/>
              <w:rPr>
                <w:b/>
                <w:sz w:val="24"/>
              </w:rPr>
            </w:pPr>
          </w:p>
          <w:p>
            <w:pPr>
              <w:pStyle w:val="223"/>
              <w:ind w:left="107"/>
              <w:rPr>
                <w:sz w:val="24"/>
              </w:rPr>
            </w:pPr>
            <w:r>
              <w:rPr>
                <w:sz w:val="24"/>
              </w:rPr>
              <w:t>664 177</w:t>
            </w:r>
          </w:p>
        </w:tc>
        <w:tc>
          <w:tcPr>
            <w:tcW w:w="4678" w:type="dxa"/>
          </w:tcPr>
          <w:p>
            <w:pPr>
              <w:pStyle w:val="223"/>
              <w:spacing w:before="7"/>
              <w:rPr>
                <w:b/>
                <w:sz w:val="26"/>
              </w:rPr>
            </w:pPr>
          </w:p>
          <w:p>
            <w:pPr>
              <w:pStyle w:val="223"/>
              <w:spacing w:before="1"/>
              <w:ind w:left="107"/>
              <w:rPr>
                <w:b/>
                <w:bCs/>
                <w:sz w:val="22"/>
              </w:rPr>
            </w:pPr>
            <w:r>
              <w:rPr>
                <w:b/>
                <w:bCs/>
                <w:sz w:val="22"/>
              </w:rPr>
              <w:t>Prise murale</w:t>
            </w:r>
          </w:p>
          <w:p>
            <w:pPr>
              <w:pStyle w:val="223"/>
              <w:spacing w:before="1"/>
              <w:ind w:left="107"/>
              <w:rPr>
                <w:sz w:val="22"/>
              </w:rPr>
            </w:pPr>
          </w:p>
          <w:p>
            <w:pPr>
              <w:pStyle w:val="223"/>
              <w:numPr>
                <w:ilvl w:val="0"/>
                <w:numId w:val="16"/>
              </w:numPr>
              <w:spacing w:before="1"/>
              <w:ind w:left="420" w:leftChars="0" w:hanging="420" w:firstLineChars="0"/>
              <w:rPr>
                <w:sz w:val="28"/>
                <w:szCs w:val="28"/>
              </w:rPr>
            </w:pPr>
            <w:r>
              <w:rPr>
                <w:rFonts w:hint="default" w:ascii="Trebuchet MS" w:hAnsi="Trebuchet MS" w:eastAsia="SimSun" w:cs="Trebuchet MS"/>
                <w:b w:val="0"/>
                <w:bCs w:val="0"/>
                <w:i w:val="0"/>
                <w:iCs w:val="0"/>
                <w:caps w:val="0"/>
                <w:color w:val="333333"/>
                <w:spacing w:val="0"/>
                <w:sz w:val="22"/>
                <w:szCs w:val="22"/>
                <w:shd w:val="clear" w:fill="FFFFFF"/>
              </w:rPr>
              <w:t>Prise rj45 legrand niloé one - cat 5e - ftp - pur</w:t>
            </w:r>
          </w:p>
        </w:tc>
        <w:tc>
          <w:tcPr>
            <w:tcW w:w="1701" w:type="dxa"/>
          </w:tcPr>
          <w:p>
            <w:pPr>
              <w:pStyle w:val="223"/>
              <w:rPr>
                <w:b/>
                <w:sz w:val="25"/>
              </w:rPr>
            </w:pPr>
          </w:p>
          <w:p>
            <w:pPr>
              <w:pStyle w:val="223"/>
              <w:ind w:left="311" w:right="302"/>
              <w:jc w:val="center"/>
              <w:rPr>
                <w:rFonts w:hint="default"/>
                <w:b/>
                <w:sz w:val="22"/>
                <w:lang w:val="fr-FR"/>
              </w:rPr>
            </w:pPr>
            <w:r>
              <w:rPr>
                <w:rFonts w:hint="default"/>
                <w:b/>
                <w:sz w:val="22"/>
                <w:lang w:val="fr-FR"/>
              </w:rPr>
              <w:t>18 694</w:t>
            </w:r>
          </w:p>
        </w:tc>
        <w:tc>
          <w:tcPr>
            <w:tcW w:w="709" w:type="dxa"/>
          </w:tcPr>
          <w:p>
            <w:pPr>
              <w:pStyle w:val="223"/>
              <w:rPr>
                <w:b/>
                <w:sz w:val="25"/>
              </w:rPr>
            </w:pPr>
          </w:p>
          <w:p>
            <w:pPr>
              <w:pStyle w:val="223"/>
              <w:ind w:left="11"/>
              <w:jc w:val="center"/>
              <w:rPr>
                <w:b/>
                <w:sz w:val="22"/>
              </w:rPr>
            </w:pPr>
            <w:r>
              <w:rPr>
                <w:b/>
                <w:w w:val="100"/>
                <w:sz w:val="22"/>
              </w:rPr>
              <w:t>6</w:t>
            </w:r>
          </w:p>
        </w:tc>
        <w:tc>
          <w:tcPr>
            <w:tcW w:w="1843" w:type="dxa"/>
          </w:tcPr>
          <w:p>
            <w:pPr>
              <w:pStyle w:val="223"/>
              <w:rPr>
                <w:b/>
                <w:sz w:val="25"/>
              </w:rPr>
            </w:pPr>
          </w:p>
          <w:p>
            <w:pPr>
              <w:pStyle w:val="223"/>
              <w:ind w:left="151" w:right="141"/>
              <w:jc w:val="center"/>
              <w:rPr>
                <w:rFonts w:hint="default"/>
                <w:b/>
                <w:sz w:val="22"/>
                <w:lang w:val="fr-FR"/>
              </w:rPr>
            </w:pPr>
            <w:r>
              <w:rPr>
                <w:rFonts w:hint="default"/>
                <w:b/>
                <w:sz w:val="22"/>
                <w:lang w:val="fr-FR"/>
              </w:rPr>
              <w:t>39 354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0" w:hRule="atLeast"/>
        </w:trPr>
        <w:tc>
          <w:tcPr>
            <w:tcW w:w="1696" w:type="dxa"/>
          </w:tcPr>
          <w:p>
            <w:pPr>
              <w:pStyle w:val="223"/>
              <w:spacing w:before="230"/>
              <w:ind w:left="107"/>
              <w:rPr>
                <w:sz w:val="24"/>
              </w:rPr>
            </w:pPr>
            <w:r>
              <w:rPr>
                <w:sz w:val="24"/>
              </w:rPr>
              <w:t>SH-RJ45A</w:t>
            </w:r>
          </w:p>
        </w:tc>
        <w:tc>
          <w:tcPr>
            <w:tcW w:w="4678" w:type="dxa"/>
          </w:tcPr>
          <w:p>
            <w:pPr>
              <w:pStyle w:val="223"/>
              <w:spacing w:before="5"/>
              <w:rPr>
                <w:b/>
                <w:sz w:val="22"/>
              </w:rPr>
            </w:pPr>
          </w:p>
          <w:p>
            <w:pPr>
              <w:pStyle w:val="223"/>
              <w:ind w:left="107"/>
              <w:rPr>
                <w:b/>
                <w:bCs/>
                <w:sz w:val="22"/>
              </w:rPr>
            </w:pPr>
            <w:r>
              <w:rPr>
                <w:b/>
                <w:bCs/>
                <w:sz w:val="22"/>
              </w:rPr>
              <w:t>Câble console</w:t>
            </w:r>
          </w:p>
          <w:p>
            <w:pPr>
              <w:pStyle w:val="223"/>
              <w:ind w:left="107"/>
              <w:rPr>
                <w:sz w:val="22"/>
              </w:rPr>
            </w:pPr>
          </w:p>
          <w:p>
            <w:pPr>
              <w:pStyle w:val="2"/>
              <w:keepNext w:val="0"/>
              <w:keepLines w:val="0"/>
              <w:widowControl/>
              <w:numPr>
                <w:ilvl w:val="0"/>
                <w:numId w:val="16"/>
              </w:numPr>
              <w:suppressLineNumbers w:val="0"/>
              <w:shd w:val="clear" w:fill="FFFFFF"/>
              <w:spacing w:before="0" w:beforeAutospacing="0" w:after="0" w:afterAutospacing="0" w:line="375" w:lineRule="atLeast"/>
              <w:ind w:left="420" w:leftChars="0" w:right="0" w:hanging="420" w:firstLineChars="0"/>
              <w:jc w:val="center"/>
              <w:rPr>
                <w:sz w:val="22"/>
              </w:rPr>
            </w:pPr>
            <w:r>
              <w:rPr>
                <w:rFonts w:hint="default" w:ascii="Trebuchet MS" w:hAnsi="Trebuchet MS" w:eastAsia="sans-serif" w:cs="Trebuchet MS"/>
                <w:b w:val="0"/>
                <w:bCs w:val="0"/>
                <w:i w:val="0"/>
                <w:iCs w:val="0"/>
                <w:caps w:val="0"/>
                <w:color w:val="222222"/>
                <w:spacing w:val="0"/>
                <w:sz w:val="22"/>
                <w:szCs w:val="22"/>
                <w:shd w:val="clear" w:fill="FFFFFF"/>
              </w:rPr>
              <w:t>Câble de Console USB vers RJ45 avec Puce FTDI pour routeurs/commutateurs Cisco NETGEAR, Prise en Charge de Windows Linux Mac OS</w:t>
            </w:r>
          </w:p>
        </w:tc>
        <w:tc>
          <w:tcPr>
            <w:tcW w:w="1701" w:type="dxa"/>
          </w:tcPr>
          <w:p>
            <w:pPr>
              <w:pStyle w:val="223"/>
              <w:spacing w:before="9"/>
              <w:rPr>
                <w:b/>
                <w:sz w:val="20"/>
              </w:rPr>
            </w:pPr>
          </w:p>
          <w:p>
            <w:pPr>
              <w:pStyle w:val="223"/>
              <w:ind w:left="311" w:right="302"/>
              <w:jc w:val="center"/>
              <w:rPr>
                <w:rFonts w:hint="default"/>
                <w:b/>
                <w:sz w:val="22"/>
                <w:lang w:val="fr-FR"/>
              </w:rPr>
            </w:pPr>
            <w:r>
              <w:rPr>
                <w:rFonts w:hint="default"/>
                <w:b/>
                <w:sz w:val="22"/>
                <w:lang w:val="fr-FR"/>
              </w:rPr>
              <w:t>42 655</w:t>
            </w:r>
          </w:p>
        </w:tc>
        <w:tc>
          <w:tcPr>
            <w:tcW w:w="709" w:type="dxa"/>
          </w:tcPr>
          <w:p>
            <w:pPr>
              <w:pStyle w:val="223"/>
              <w:spacing w:before="9"/>
              <w:rPr>
                <w:b/>
                <w:sz w:val="20"/>
              </w:rPr>
            </w:pPr>
          </w:p>
          <w:p>
            <w:pPr>
              <w:pStyle w:val="223"/>
              <w:ind w:left="11"/>
              <w:jc w:val="center"/>
              <w:rPr>
                <w:b/>
                <w:sz w:val="22"/>
              </w:rPr>
            </w:pPr>
            <w:r>
              <w:rPr>
                <w:b/>
                <w:w w:val="100"/>
                <w:sz w:val="22"/>
              </w:rPr>
              <w:t>2</w:t>
            </w:r>
          </w:p>
        </w:tc>
        <w:tc>
          <w:tcPr>
            <w:tcW w:w="1843" w:type="dxa"/>
          </w:tcPr>
          <w:p>
            <w:pPr>
              <w:pStyle w:val="223"/>
              <w:spacing w:before="9"/>
              <w:rPr>
                <w:b/>
                <w:sz w:val="20"/>
              </w:rPr>
            </w:pPr>
          </w:p>
          <w:p>
            <w:pPr>
              <w:pStyle w:val="223"/>
              <w:ind w:left="151" w:right="141"/>
              <w:jc w:val="center"/>
              <w:rPr>
                <w:rFonts w:hint="default"/>
                <w:b/>
                <w:sz w:val="22"/>
                <w:lang w:val="fr-FR"/>
              </w:rPr>
            </w:pPr>
            <w:r>
              <w:rPr>
                <w:rFonts w:hint="default"/>
                <w:b/>
                <w:sz w:val="22"/>
                <w:lang w:val="fr-FR"/>
              </w:rPr>
              <w:t>85 310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2" w:hRule="atLeast"/>
        </w:trPr>
        <w:tc>
          <w:tcPr>
            <w:tcW w:w="1696" w:type="dxa"/>
          </w:tcPr>
          <w:p>
            <w:pPr>
              <w:pStyle w:val="223"/>
              <w:spacing w:before="2"/>
              <w:rPr>
                <w:b/>
                <w:sz w:val="22"/>
              </w:rPr>
            </w:pPr>
          </w:p>
          <w:p>
            <w:pPr>
              <w:pStyle w:val="223"/>
              <w:ind w:left="107"/>
              <w:rPr>
                <w:sz w:val="24"/>
              </w:rPr>
            </w:pPr>
            <w:r>
              <w:rPr>
                <w:sz w:val="24"/>
              </w:rPr>
              <w:t>RK1833BKM</w:t>
            </w:r>
          </w:p>
        </w:tc>
        <w:tc>
          <w:tcPr>
            <w:tcW w:w="4678" w:type="dxa"/>
          </w:tcPr>
          <w:p>
            <w:pPr>
              <w:pStyle w:val="223"/>
              <w:spacing w:before="9"/>
              <w:rPr>
                <w:b/>
                <w:sz w:val="24"/>
              </w:rPr>
            </w:pPr>
          </w:p>
          <w:p>
            <w:pPr>
              <w:pStyle w:val="223"/>
              <w:spacing w:before="1"/>
              <w:ind w:left="107"/>
              <w:rPr>
                <w:b/>
                <w:bCs/>
                <w:sz w:val="22"/>
              </w:rPr>
            </w:pPr>
            <w:r>
              <w:rPr>
                <w:b/>
                <w:bCs/>
                <w:sz w:val="22"/>
              </w:rPr>
              <w:t>Rack Serveur</w:t>
            </w:r>
          </w:p>
          <w:p>
            <w:pPr>
              <w:pStyle w:val="223"/>
              <w:spacing w:before="1"/>
              <w:ind w:left="107"/>
              <w:rPr>
                <w:sz w:val="22"/>
              </w:rPr>
            </w:pPr>
          </w:p>
          <w:p>
            <w:pPr>
              <w:pStyle w:val="223"/>
              <w:numPr>
                <w:ilvl w:val="0"/>
                <w:numId w:val="16"/>
              </w:numPr>
              <w:spacing w:before="1"/>
              <w:ind w:left="420" w:leftChars="0" w:hanging="420" w:firstLineChars="0"/>
              <w:rPr>
                <w:sz w:val="22"/>
              </w:rPr>
            </w:pPr>
            <w:r>
              <w:rPr>
                <w:rFonts w:hint="default" w:eastAsia="SimSun" w:cs="Trebuchet MS"/>
                <w:sz w:val="22"/>
                <w:szCs w:val="22"/>
                <w:lang w:val="fr-FR"/>
              </w:rPr>
              <w:t>a</w:t>
            </w:r>
            <w:r>
              <w:rPr>
                <w:rFonts w:hint="default" w:ascii="Trebuchet MS" w:hAnsi="Trebuchet MS" w:eastAsia="SimSun" w:cs="Trebuchet MS"/>
                <w:sz w:val="22"/>
                <w:szCs w:val="22"/>
              </w:rPr>
              <w:t>rmoire Rack Serveur 18U 19" - Profondeur Réglable (5-76,2cm/2-30") pour Équipement Réseau avec Roulettes, Gestion des Câbles et Verrouillage Dell PowerEdge HP ProLiant ThinkServer</w:t>
            </w:r>
          </w:p>
        </w:tc>
        <w:tc>
          <w:tcPr>
            <w:tcW w:w="1701" w:type="dxa"/>
          </w:tcPr>
          <w:p>
            <w:pPr>
              <w:pStyle w:val="223"/>
              <w:spacing w:before="2"/>
              <w:rPr>
                <w:b/>
                <w:sz w:val="23"/>
              </w:rPr>
            </w:pPr>
          </w:p>
          <w:p>
            <w:pPr>
              <w:pStyle w:val="223"/>
              <w:ind w:left="311" w:right="302"/>
              <w:jc w:val="center"/>
              <w:rPr>
                <w:rFonts w:hint="default"/>
                <w:b/>
                <w:sz w:val="22"/>
                <w:lang w:val="fr-FR"/>
              </w:rPr>
            </w:pPr>
            <w:r>
              <w:rPr>
                <w:rFonts w:hint="default"/>
                <w:b/>
                <w:sz w:val="22"/>
                <w:lang w:val="fr-FR"/>
              </w:rPr>
              <w:t>1 138 140</w:t>
            </w:r>
          </w:p>
        </w:tc>
        <w:tc>
          <w:tcPr>
            <w:tcW w:w="709" w:type="dxa"/>
          </w:tcPr>
          <w:p>
            <w:pPr>
              <w:pStyle w:val="223"/>
              <w:spacing w:before="2"/>
              <w:rPr>
                <w:b/>
                <w:sz w:val="23"/>
              </w:rPr>
            </w:pPr>
          </w:p>
          <w:p>
            <w:pPr>
              <w:pStyle w:val="223"/>
              <w:ind w:left="11"/>
              <w:jc w:val="center"/>
              <w:rPr>
                <w:b/>
                <w:sz w:val="22"/>
              </w:rPr>
            </w:pPr>
            <w:r>
              <w:rPr>
                <w:b/>
                <w:w w:val="100"/>
                <w:sz w:val="22"/>
              </w:rPr>
              <w:t>1</w:t>
            </w:r>
          </w:p>
        </w:tc>
        <w:tc>
          <w:tcPr>
            <w:tcW w:w="1843" w:type="dxa"/>
          </w:tcPr>
          <w:p>
            <w:pPr>
              <w:pStyle w:val="223"/>
              <w:spacing w:before="2"/>
              <w:rPr>
                <w:b/>
                <w:sz w:val="23"/>
              </w:rPr>
            </w:pPr>
          </w:p>
          <w:p>
            <w:pPr>
              <w:pStyle w:val="223"/>
              <w:ind w:left="151" w:right="143"/>
              <w:jc w:val="center"/>
              <w:rPr>
                <w:rFonts w:hint="default"/>
                <w:b/>
                <w:sz w:val="22"/>
                <w:lang w:val="fr-FR"/>
              </w:rPr>
            </w:pPr>
            <w:r>
              <w:rPr>
                <w:rFonts w:hint="default"/>
                <w:b/>
                <w:sz w:val="22"/>
                <w:lang w:val="fr-FR"/>
              </w:rPr>
              <w:t>1 138 140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5" w:hRule="atLeast"/>
        </w:trPr>
        <w:tc>
          <w:tcPr>
            <w:tcW w:w="1696" w:type="dxa"/>
          </w:tcPr>
          <w:p>
            <w:pPr>
              <w:pStyle w:val="223"/>
              <w:spacing w:before="112" w:line="276" w:lineRule="auto"/>
              <w:ind w:left="107" w:right="643"/>
              <w:rPr>
                <w:sz w:val="24"/>
              </w:rPr>
            </w:pPr>
            <w:r>
              <w:rPr>
                <w:sz w:val="24"/>
              </w:rPr>
              <w:t>Logitech MK235</w:t>
            </w:r>
          </w:p>
        </w:tc>
        <w:tc>
          <w:tcPr>
            <w:tcW w:w="4678" w:type="dxa"/>
          </w:tcPr>
          <w:p>
            <w:pPr>
              <w:pStyle w:val="223"/>
              <w:spacing w:before="2"/>
              <w:rPr>
                <w:b/>
                <w:sz w:val="26"/>
              </w:rPr>
            </w:pPr>
          </w:p>
          <w:p>
            <w:pPr>
              <w:pStyle w:val="223"/>
              <w:ind w:left="107"/>
              <w:rPr>
                <w:b/>
                <w:bCs/>
                <w:sz w:val="22"/>
              </w:rPr>
            </w:pPr>
            <w:r>
              <w:rPr>
                <w:b/>
                <w:bCs/>
                <w:sz w:val="22"/>
              </w:rPr>
              <w:t>Clavier et Souris</w:t>
            </w:r>
          </w:p>
          <w:p>
            <w:pPr>
              <w:pStyle w:val="223"/>
              <w:ind w:left="107"/>
              <w:rPr>
                <w:sz w:val="22"/>
              </w:rPr>
            </w:pPr>
          </w:p>
          <w:p>
            <w:pPr>
              <w:pStyle w:val="3"/>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405" w:afterAutospacing="0" w:line="15" w:lineRule="atLeast"/>
              <w:ind w:left="420" w:leftChars="0" w:right="0" w:hanging="420" w:firstLineChars="0"/>
              <w:jc w:val="center"/>
              <w:rPr>
                <w:sz w:val="22"/>
              </w:rPr>
            </w:pPr>
            <w:r>
              <w:rPr>
                <w:rFonts w:hint="default" w:ascii="Trebuchet MS" w:hAnsi="Trebuchet MS" w:eastAsia="Helvetica" w:cs="Trebuchet MS"/>
                <w:b w:val="0"/>
                <w:bCs w:val="0"/>
                <w:i w:val="0"/>
                <w:iCs w:val="0"/>
                <w:caps/>
                <w:color w:val="2F3132"/>
                <w:spacing w:val="0"/>
                <w:sz w:val="22"/>
                <w:szCs w:val="22"/>
                <w:shd w:val="clear" w:fill="FFFFFF"/>
              </w:rPr>
              <w:t>MK235 WIRELESS KEYBOARD AND MOUSE</w:t>
            </w:r>
            <w:r>
              <w:rPr>
                <w:rFonts w:hint="default" w:ascii="Trebuchet MS" w:hAnsi="Trebuchet MS" w:eastAsia="Helvetica" w:cs="Trebuchet MS"/>
                <w:b w:val="0"/>
                <w:bCs w:val="0"/>
                <w:i w:val="0"/>
                <w:iCs w:val="0"/>
                <w:caps/>
                <w:color w:val="2F3132"/>
                <w:spacing w:val="0"/>
                <w:sz w:val="22"/>
                <w:szCs w:val="22"/>
                <w:shd w:val="clear" w:fill="FFFFFF"/>
                <w:lang w:val="fr-FR"/>
              </w:rPr>
              <w:t xml:space="preserve"> </w:t>
            </w:r>
            <w:r>
              <w:rPr>
                <w:rFonts w:hint="default" w:ascii="Trebuchet MS" w:hAnsi="Trebuchet MS" w:eastAsia="Helvetica" w:cs="Trebuchet MS"/>
                <w:b w:val="0"/>
                <w:bCs w:val="0"/>
                <w:i w:val="0"/>
                <w:iCs w:val="0"/>
                <w:caps/>
                <w:color w:val="2F3132"/>
                <w:spacing w:val="0"/>
                <w:sz w:val="22"/>
                <w:szCs w:val="22"/>
                <w:shd w:val="clear" w:fill="FFFFFF"/>
              </w:rPr>
              <w:t>COMBO</w:t>
            </w:r>
          </w:p>
        </w:tc>
        <w:tc>
          <w:tcPr>
            <w:tcW w:w="1701" w:type="dxa"/>
          </w:tcPr>
          <w:p>
            <w:pPr>
              <w:pStyle w:val="223"/>
              <w:spacing w:before="6"/>
              <w:rPr>
                <w:b/>
                <w:sz w:val="24"/>
              </w:rPr>
            </w:pPr>
          </w:p>
          <w:p>
            <w:pPr>
              <w:pStyle w:val="223"/>
              <w:ind w:left="311" w:right="302"/>
              <w:jc w:val="center"/>
              <w:rPr>
                <w:rFonts w:hint="default"/>
                <w:b/>
                <w:sz w:val="22"/>
                <w:lang w:val="fr-FR"/>
              </w:rPr>
            </w:pPr>
            <w:r>
              <w:rPr>
                <w:rFonts w:hint="default"/>
                <w:b/>
                <w:sz w:val="22"/>
                <w:lang w:val="fr-FR"/>
              </w:rPr>
              <w:t>51 311</w:t>
            </w:r>
          </w:p>
        </w:tc>
        <w:tc>
          <w:tcPr>
            <w:tcW w:w="709" w:type="dxa"/>
          </w:tcPr>
          <w:p>
            <w:pPr>
              <w:pStyle w:val="223"/>
              <w:spacing w:before="6"/>
              <w:rPr>
                <w:b/>
                <w:sz w:val="24"/>
              </w:rPr>
            </w:pPr>
          </w:p>
          <w:p>
            <w:pPr>
              <w:pStyle w:val="223"/>
              <w:ind w:left="11"/>
              <w:jc w:val="center"/>
              <w:rPr>
                <w:b/>
                <w:sz w:val="22"/>
              </w:rPr>
            </w:pPr>
            <w:r>
              <w:rPr>
                <w:b/>
                <w:w w:val="100"/>
                <w:sz w:val="22"/>
              </w:rPr>
              <w:t>2</w:t>
            </w:r>
          </w:p>
        </w:tc>
        <w:tc>
          <w:tcPr>
            <w:tcW w:w="1843" w:type="dxa"/>
          </w:tcPr>
          <w:p>
            <w:pPr>
              <w:pStyle w:val="223"/>
              <w:spacing w:before="6"/>
              <w:rPr>
                <w:b/>
                <w:sz w:val="24"/>
              </w:rPr>
            </w:pPr>
          </w:p>
          <w:p>
            <w:pPr>
              <w:pStyle w:val="223"/>
              <w:ind w:left="151" w:right="141"/>
              <w:jc w:val="center"/>
              <w:rPr>
                <w:rFonts w:hint="default"/>
                <w:b/>
                <w:sz w:val="22"/>
                <w:lang w:val="fr-FR"/>
              </w:rPr>
            </w:pPr>
            <w:r>
              <w:rPr>
                <w:rFonts w:hint="default"/>
                <w:b/>
                <w:sz w:val="22"/>
                <w:lang w:val="fr-FR"/>
              </w:rPr>
              <w:t>102 621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5" w:hRule="atLeast"/>
        </w:trPr>
        <w:tc>
          <w:tcPr>
            <w:tcW w:w="1696" w:type="dxa"/>
          </w:tcPr>
          <w:p>
            <w:pPr>
              <w:pStyle w:val="223"/>
              <w:spacing w:before="3"/>
              <w:rPr>
                <w:b/>
                <w:sz w:val="27"/>
              </w:rPr>
            </w:pPr>
          </w:p>
          <w:p>
            <w:pPr>
              <w:pStyle w:val="223"/>
              <w:ind w:left="107"/>
              <w:rPr>
                <w:sz w:val="24"/>
              </w:rPr>
            </w:pPr>
            <w:r>
              <w:rPr>
                <w:sz w:val="24"/>
              </w:rPr>
              <w:t>B096MXR34N</w:t>
            </w:r>
          </w:p>
        </w:tc>
        <w:tc>
          <w:tcPr>
            <w:tcW w:w="4678" w:type="dxa"/>
          </w:tcPr>
          <w:p>
            <w:pPr>
              <w:pStyle w:val="223"/>
              <w:spacing w:before="10"/>
              <w:rPr>
                <w:b/>
                <w:sz w:val="29"/>
              </w:rPr>
            </w:pPr>
          </w:p>
          <w:p>
            <w:pPr>
              <w:pStyle w:val="223"/>
              <w:ind w:left="107"/>
              <w:rPr>
                <w:sz w:val="22"/>
              </w:rPr>
            </w:pPr>
            <w:r>
              <w:rPr>
                <w:sz w:val="22"/>
              </w:rPr>
              <w:t>Poste Dell</w:t>
            </w:r>
          </w:p>
          <w:p>
            <w:pPr>
              <w:pStyle w:val="223"/>
              <w:ind w:left="107"/>
              <w:rPr>
                <w:sz w:val="22"/>
              </w:rPr>
            </w:pPr>
          </w:p>
          <w:p>
            <w:pPr>
              <w:pStyle w:val="2"/>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420" w:leftChars="0" w:right="0" w:hanging="420" w:firstLineChars="0"/>
              <w:rPr>
                <w:rFonts w:hint="default" w:ascii="Trebuchet MS" w:hAnsi="Trebuchet MS" w:eastAsia="Arial" w:cs="Trebuchet MS"/>
                <w:b w:val="0"/>
                <w:bCs w:val="0"/>
                <w:i w:val="0"/>
                <w:iCs w:val="0"/>
                <w:caps w:val="0"/>
                <w:color w:val="0F1111"/>
                <w:spacing w:val="0"/>
                <w:sz w:val="22"/>
                <w:szCs w:val="22"/>
              </w:rPr>
            </w:pPr>
            <w:r>
              <w:rPr>
                <w:rFonts w:hint="default" w:ascii="Trebuchet MS" w:hAnsi="Trebuchet MS" w:eastAsia="Arial" w:cs="Trebuchet MS"/>
                <w:b w:val="0"/>
                <w:bCs w:val="0"/>
                <w:i w:val="0"/>
                <w:iCs w:val="0"/>
                <w:caps w:val="0"/>
                <w:color w:val="0F1111"/>
                <w:spacing w:val="0"/>
                <w:sz w:val="22"/>
                <w:szCs w:val="22"/>
                <w:shd w:val="clear" w:fill="FFFFFF"/>
              </w:rPr>
              <w:t>Dell SE2422HX - 23.8-inch FHD (1920 x 1080) 16:9 Monitor with Comfortview (TUV-Certified), 75Hz Refresh Rate, 16.7 Million Colors, Anti-Glare with 3H Hardness, Black</w:t>
            </w:r>
          </w:p>
          <w:p>
            <w:pPr>
              <w:pStyle w:val="223"/>
              <w:ind w:left="107"/>
              <w:rPr>
                <w:sz w:val="22"/>
              </w:rPr>
            </w:pPr>
          </w:p>
        </w:tc>
        <w:tc>
          <w:tcPr>
            <w:tcW w:w="1701" w:type="dxa"/>
          </w:tcPr>
          <w:p>
            <w:pPr>
              <w:pStyle w:val="223"/>
              <w:spacing w:before="5"/>
              <w:rPr>
                <w:b/>
                <w:sz w:val="28"/>
              </w:rPr>
            </w:pPr>
          </w:p>
          <w:p>
            <w:pPr>
              <w:pStyle w:val="223"/>
              <w:ind w:left="311" w:right="302"/>
              <w:jc w:val="center"/>
              <w:rPr>
                <w:rFonts w:hint="default"/>
                <w:b/>
                <w:sz w:val="22"/>
                <w:lang w:val="fr-FR"/>
              </w:rPr>
            </w:pPr>
            <w:r>
              <w:rPr>
                <w:rFonts w:hint="default"/>
                <w:b/>
                <w:sz w:val="22"/>
                <w:lang w:val="fr-FR"/>
              </w:rPr>
              <w:t>288 378</w:t>
            </w:r>
          </w:p>
        </w:tc>
        <w:tc>
          <w:tcPr>
            <w:tcW w:w="709" w:type="dxa"/>
          </w:tcPr>
          <w:p>
            <w:pPr>
              <w:pStyle w:val="223"/>
              <w:spacing w:before="5"/>
              <w:rPr>
                <w:b/>
                <w:sz w:val="28"/>
              </w:rPr>
            </w:pPr>
          </w:p>
          <w:p>
            <w:pPr>
              <w:pStyle w:val="223"/>
              <w:ind w:left="11"/>
              <w:jc w:val="center"/>
              <w:rPr>
                <w:b/>
                <w:sz w:val="22"/>
              </w:rPr>
            </w:pPr>
            <w:r>
              <w:rPr>
                <w:b/>
                <w:w w:val="100"/>
                <w:sz w:val="22"/>
              </w:rPr>
              <w:t>2</w:t>
            </w:r>
          </w:p>
        </w:tc>
        <w:tc>
          <w:tcPr>
            <w:tcW w:w="1843" w:type="dxa"/>
          </w:tcPr>
          <w:p>
            <w:pPr>
              <w:pStyle w:val="223"/>
              <w:spacing w:before="5"/>
              <w:rPr>
                <w:b/>
                <w:sz w:val="28"/>
              </w:rPr>
            </w:pPr>
          </w:p>
          <w:p>
            <w:pPr>
              <w:pStyle w:val="223"/>
              <w:ind w:left="151" w:right="143"/>
              <w:jc w:val="center"/>
              <w:rPr>
                <w:rFonts w:hint="default"/>
                <w:b/>
                <w:sz w:val="22"/>
                <w:lang w:val="fr-FR"/>
              </w:rPr>
            </w:pPr>
            <w:r>
              <w:rPr>
                <w:rFonts w:hint="default"/>
                <w:b/>
                <w:sz w:val="22"/>
                <w:lang w:val="fr-FR"/>
              </w:rPr>
              <w:t>576 757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4" w:hRule="atLeast"/>
        </w:trPr>
        <w:tc>
          <w:tcPr>
            <w:tcW w:w="1696" w:type="dxa"/>
          </w:tcPr>
          <w:p>
            <w:pPr>
              <w:pStyle w:val="223"/>
              <w:spacing w:before="2"/>
              <w:rPr>
                <w:b/>
                <w:sz w:val="22"/>
              </w:rPr>
            </w:pPr>
          </w:p>
          <w:p>
            <w:pPr>
              <w:pStyle w:val="223"/>
              <w:ind w:left="107"/>
              <w:rPr>
                <w:sz w:val="24"/>
              </w:rPr>
            </w:pPr>
            <w:r>
              <w:rPr>
                <w:sz w:val="24"/>
              </w:rPr>
              <w:t>ELP1200FR</w:t>
            </w:r>
          </w:p>
        </w:tc>
        <w:tc>
          <w:tcPr>
            <w:tcW w:w="4678" w:type="dxa"/>
          </w:tcPr>
          <w:p>
            <w:pPr>
              <w:pStyle w:val="223"/>
              <w:spacing w:before="9"/>
              <w:rPr>
                <w:b/>
                <w:sz w:val="24"/>
              </w:rPr>
            </w:pPr>
          </w:p>
          <w:p>
            <w:pPr>
              <w:pStyle w:val="223"/>
              <w:spacing w:before="1"/>
              <w:ind w:left="107"/>
              <w:rPr>
                <w:sz w:val="22"/>
              </w:rPr>
            </w:pPr>
            <w:r>
              <w:rPr>
                <w:sz w:val="22"/>
              </w:rPr>
              <w:t>Onduleur</w:t>
            </w:r>
          </w:p>
          <w:p>
            <w:pPr>
              <w:pStyle w:val="223"/>
              <w:numPr>
                <w:ilvl w:val="0"/>
                <w:numId w:val="0"/>
              </w:numPr>
              <w:spacing w:before="1"/>
              <w:ind w:leftChars="0" w:right="0" w:rightChars="0"/>
              <w:rPr>
                <w:sz w:val="22"/>
              </w:rPr>
            </w:pPr>
          </w:p>
          <w:p>
            <w:pPr>
              <w:pStyle w:val="223"/>
              <w:numPr>
                <w:ilvl w:val="0"/>
                <w:numId w:val="16"/>
              </w:numPr>
              <w:spacing w:before="1"/>
              <w:ind w:left="420" w:leftChars="0" w:hanging="420" w:firstLineChars="0"/>
              <w:rPr>
                <w:sz w:val="22"/>
              </w:rPr>
            </w:pPr>
            <w:r>
              <w:rPr>
                <w:rFonts w:hint="default" w:ascii="Trebuchet MS" w:hAnsi="Trebuchet MS" w:eastAsia="SimSun" w:cs="Trebuchet MS"/>
                <w:i w:val="0"/>
                <w:iCs w:val="0"/>
                <w:caps w:val="0"/>
                <w:color w:val="000000"/>
                <w:spacing w:val="0"/>
                <w:sz w:val="22"/>
                <w:szCs w:val="22"/>
                <w:shd w:val="clear" w:fill="FFFFFF"/>
              </w:rPr>
              <w:t>Eaton UPS Companion sur CD ROM (arrêt en toute sécurité du système, mesure de la consommation et paramétrage de l’onduleur)</w:t>
            </w:r>
          </w:p>
        </w:tc>
        <w:tc>
          <w:tcPr>
            <w:tcW w:w="1701" w:type="dxa"/>
          </w:tcPr>
          <w:p>
            <w:pPr>
              <w:pStyle w:val="223"/>
              <w:spacing w:before="2"/>
              <w:rPr>
                <w:b/>
                <w:sz w:val="23"/>
              </w:rPr>
            </w:pPr>
          </w:p>
          <w:p>
            <w:pPr>
              <w:pStyle w:val="223"/>
              <w:ind w:left="311" w:right="302"/>
              <w:jc w:val="center"/>
              <w:rPr>
                <w:rFonts w:hint="default"/>
                <w:b/>
                <w:sz w:val="22"/>
                <w:lang w:val="fr-FR"/>
              </w:rPr>
            </w:pPr>
            <w:r>
              <w:rPr>
                <w:rFonts w:hint="default"/>
                <w:b/>
                <w:sz w:val="22"/>
                <w:lang w:val="fr-FR"/>
              </w:rPr>
              <w:t>704 741</w:t>
            </w:r>
          </w:p>
        </w:tc>
        <w:tc>
          <w:tcPr>
            <w:tcW w:w="709" w:type="dxa"/>
          </w:tcPr>
          <w:p>
            <w:pPr>
              <w:pStyle w:val="223"/>
              <w:spacing w:before="2"/>
              <w:rPr>
                <w:b/>
                <w:sz w:val="23"/>
              </w:rPr>
            </w:pPr>
          </w:p>
          <w:p>
            <w:pPr>
              <w:pStyle w:val="223"/>
              <w:ind w:left="11"/>
              <w:jc w:val="center"/>
              <w:rPr>
                <w:b/>
                <w:sz w:val="22"/>
              </w:rPr>
            </w:pPr>
            <w:r>
              <w:rPr>
                <w:b/>
                <w:w w:val="100"/>
                <w:sz w:val="22"/>
              </w:rPr>
              <w:t>1</w:t>
            </w:r>
          </w:p>
        </w:tc>
        <w:tc>
          <w:tcPr>
            <w:tcW w:w="1843" w:type="dxa"/>
          </w:tcPr>
          <w:p>
            <w:pPr>
              <w:pStyle w:val="223"/>
              <w:spacing w:before="2"/>
              <w:rPr>
                <w:b/>
                <w:sz w:val="23"/>
              </w:rPr>
            </w:pPr>
          </w:p>
          <w:p>
            <w:pPr>
              <w:pStyle w:val="223"/>
              <w:ind w:left="151" w:right="143"/>
              <w:jc w:val="center"/>
              <w:rPr>
                <w:rFonts w:hint="default"/>
                <w:b/>
                <w:sz w:val="22"/>
                <w:lang w:val="fr-FR"/>
              </w:rPr>
            </w:pPr>
            <w:r>
              <w:rPr>
                <w:rFonts w:hint="default"/>
                <w:b/>
                <w:sz w:val="22"/>
                <w:lang w:val="fr-FR"/>
              </w:rPr>
              <w:t>704 741</w:t>
            </w:r>
          </w:p>
        </w:tc>
      </w:tr>
    </w:tbl>
    <w:p>
      <w:pPr>
        <w:spacing w:after="0"/>
        <w:jc w:val="center"/>
        <w:rPr>
          <w:sz w:val="22"/>
        </w:rPr>
        <w:sectPr>
          <w:pgSz w:w="11910" w:h="16840"/>
          <w:pgMar w:top="460" w:right="520" w:bottom="280" w:left="420" w:header="720" w:footer="720" w:gutter="0"/>
          <w:pgBorders>
            <w:top w:val="none" w:sz="0" w:space="0"/>
            <w:left w:val="none" w:sz="0" w:space="0"/>
            <w:bottom w:val="none" w:sz="0" w:space="0"/>
            <w:right w:val="none" w:sz="0" w:space="0"/>
          </w:pgBorders>
          <w:cols w:space="720" w:num="1"/>
        </w:sectPr>
      </w:pPr>
    </w:p>
    <w:tbl>
      <w:tblPr>
        <w:tblStyle w:val="12"/>
        <w:tblW w:w="0" w:type="auto"/>
        <w:tblInd w:w="2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6"/>
        <w:gridCol w:w="4678"/>
        <w:gridCol w:w="1701"/>
        <w:gridCol w:w="709"/>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0" w:hRule="atLeast"/>
        </w:trPr>
        <w:tc>
          <w:tcPr>
            <w:tcW w:w="1696" w:type="dxa"/>
          </w:tcPr>
          <w:p>
            <w:pPr>
              <w:pStyle w:val="223"/>
              <w:spacing w:before="9"/>
              <w:rPr>
                <w:b/>
                <w:sz w:val="22"/>
              </w:rPr>
            </w:pPr>
          </w:p>
          <w:p>
            <w:pPr>
              <w:pStyle w:val="223"/>
              <w:ind w:left="107"/>
              <w:rPr>
                <w:sz w:val="24"/>
              </w:rPr>
            </w:pPr>
            <w:r>
              <w:rPr>
                <w:sz w:val="24"/>
              </w:rPr>
              <w:t>B07TWJCW6H</w:t>
            </w:r>
          </w:p>
        </w:tc>
        <w:tc>
          <w:tcPr>
            <w:tcW w:w="4678" w:type="dxa"/>
          </w:tcPr>
          <w:p>
            <w:pPr>
              <w:pStyle w:val="223"/>
              <w:spacing w:before="5"/>
              <w:rPr>
                <w:b/>
                <w:sz w:val="25"/>
              </w:rPr>
            </w:pPr>
          </w:p>
          <w:p>
            <w:pPr>
              <w:pStyle w:val="223"/>
              <w:ind w:left="107"/>
              <w:rPr>
                <w:sz w:val="22"/>
              </w:rPr>
            </w:pPr>
            <w:r>
              <w:rPr>
                <w:sz w:val="22"/>
              </w:rPr>
              <w:t>Unité centrale</w:t>
            </w:r>
          </w:p>
        </w:tc>
        <w:tc>
          <w:tcPr>
            <w:tcW w:w="1701" w:type="dxa"/>
          </w:tcPr>
          <w:p>
            <w:pPr>
              <w:pStyle w:val="223"/>
              <w:spacing w:before="9"/>
              <w:rPr>
                <w:b/>
                <w:sz w:val="23"/>
              </w:rPr>
            </w:pPr>
          </w:p>
          <w:p>
            <w:pPr>
              <w:pStyle w:val="223"/>
              <w:ind w:left="311" w:right="302"/>
              <w:jc w:val="center"/>
              <w:rPr>
                <w:rFonts w:hint="default"/>
                <w:b/>
                <w:sz w:val="22"/>
                <w:lang w:val="fr-FR"/>
              </w:rPr>
            </w:pPr>
            <w:r>
              <w:rPr>
                <w:rFonts w:hint="default"/>
                <w:b/>
                <w:sz w:val="22"/>
                <w:lang w:val="fr-FR"/>
              </w:rPr>
              <w:t>426 912</w:t>
            </w:r>
          </w:p>
        </w:tc>
        <w:tc>
          <w:tcPr>
            <w:tcW w:w="709" w:type="dxa"/>
          </w:tcPr>
          <w:p>
            <w:pPr>
              <w:pStyle w:val="223"/>
              <w:spacing w:before="9"/>
              <w:rPr>
                <w:b/>
                <w:sz w:val="23"/>
              </w:rPr>
            </w:pPr>
          </w:p>
          <w:p>
            <w:pPr>
              <w:pStyle w:val="223"/>
              <w:ind w:left="11"/>
              <w:jc w:val="center"/>
              <w:rPr>
                <w:b/>
                <w:sz w:val="22"/>
              </w:rPr>
            </w:pPr>
            <w:r>
              <w:rPr>
                <w:b/>
                <w:w w:val="100"/>
                <w:sz w:val="22"/>
              </w:rPr>
              <w:t>2</w:t>
            </w:r>
          </w:p>
        </w:tc>
        <w:tc>
          <w:tcPr>
            <w:tcW w:w="1843" w:type="dxa"/>
          </w:tcPr>
          <w:p>
            <w:pPr>
              <w:pStyle w:val="223"/>
              <w:spacing w:before="9"/>
              <w:rPr>
                <w:b/>
                <w:sz w:val="23"/>
              </w:rPr>
            </w:pPr>
          </w:p>
          <w:p>
            <w:pPr>
              <w:pStyle w:val="223"/>
              <w:ind w:left="151" w:right="143"/>
              <w:jc w:val="center"/>
              <w:rPr>
                <w:rFonts w:hint="default"/>
                <w:b/>
                <w:sz w:val="22"/>
                <w:lang w:val="fr-FR"/>
              </w:rPr>
            </w:pPr>
            <w:r>
              <w:rPr>
                <w:rFonts w:hint="default"/>
                <w:b/>
                <w:sz w:val="22"/>
                <w:lang w:val="fr-FR"/>
              </w:rPr>
              <w:t>853 823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696" w:type="dxa"/>
          </w:tcPr>
          <w:p>
            <w:pPr>
              <w:pStyle w:val="223"/>
              <w:spacing w:before="249"/>
              <w:ind w:left="107"/>
              <w:rPr>
                <w:sz w:val="24"/>
              </w:rPr>
            </w:pPr>
            <w:r>
              <w:rPr>
                <w:sz w:val="24"/>
              </w:rPr>
              <w:t>PAE11230</w:t>
            </w:r>
          </w:p>
        </w:tc>
        <w:tc>
          <w:tcPr>
            <w:tcW w:w="4678" w:type="dxa"/>
          </w:tcPr>
          <w:p>
            <w:pPr>
              <w:pStyle w:val="223"/>
              <w:rPr>
                <w:b/>
                <w:sz w:val="24"/>
              </w:rPr>
            </w:pPr>
          </w:p>
          <w:p>
            <w:pPr>
              <w:pStyle w:val="223"/>
              <w:spacing w:before="1"/>
              <w:ind w:left="107"/>
              <w:rPr>
                <w:sz w:val="22"/>
              </w:rPr>
            </w:pPr>
            <w:r>
              <w:rPr>
                <w:sz w:val="22"/>
              </w:rPr>
              <w:t>Licence PRTG</w:t>
            </w:r>
          </w:p>
        </w:tc>
        <w:tc>
          <w:tcPr>
            <w:tcW w:w="1701" w:type="dxa"/>
          </w:tcPr>
          <w:p>
            <w:pPr>
              <w:pStyle w:val="223"/>
              <w:spacing w:before="4"/>
              <w:rPr>
                <w:b/>
                <w:sz w:val="22"/>
              </w:rPr>
            </w:pPr>
          </w:p>
          <w:p>
            <w:pPr>
              <w:pStyle w:val="223"/>
              <w:spacing w:before="1"/>
              <w:ind w:left="314" w:right="302"/>
              <w:jc w:val="center"/>
              <w:rPr>
                <w:b/>
                <w:sz w:val="22"/>
              </w:rPr>
            </w:pPr>
            <w:r>
              <w:rPr>
                <w:b/>
                <w:sz w:val="22"/>
              </w:rPr>
              <w:t>1 760 985</w:t>
            </w:r>
          </w:p>
        </w:tc>
        <w:tc>
          <w:tcPr>
            <w:tcW w:w="709" w:type="dxa"/>
          </w:tcPr>
          <w:p>
            <w:pPr>
              <w:pStyle w:val="223"/>
              <w:spacing w:before="4"/>
              <w:rPr>
                <w:b/>
                <w:sz w:val="22"/>
              </w:rPr>
            </w:pPr>
          </w:p>
          <w:p>
            <w:pPr>
              <w:pStyle w:val="223"/>
              <w:spacing w:before="1"/>
              <w:ind w:left="11"/>
              <w:jc w:val="center"/>
              <w:rPr>
                <w:b/>
                <w:sz w:val="22"/>
              </w:rPr>
            </w:pPr>
            <w:r>
              <w:rPr>
                <w:b/>
                <w:w w:val="100"/>
                <w:sz w:val="22"/>
              </w:rPr>
              <w:t>1</w:t>
            </w:r>
          </w:p>
        </w:tc>
        <w:tc>
          <w:tcPr>
            <w:tcW w:w="1843" w:type="dxa"/>
          </w:tcPr>
          <w:p>
            <w:pPr>
              <w:pStyle w:val="223"/>
              <w:spacing w:before="4"/>
              <w:rPr>
                <w:b/>
                <w:sz w:val="22"/>
              </w:rPr>
            </w:pPr>
          </w:p>
          <w:p>
            <w:pPr>
              <w:pStyle w:val="223"/>
              <w:spacing w:before="1"/>
              <w:ind w:left="151" w:right="138"/>
              <w:jc w:val="center"/>
              <w:rPr>
                <w:b/>
                <w:sz w:val="22"/>
              </w:rPr>
            </w:pPr>
            <w:r>
              <w:rPr>
                <w:b/>
                <w:sz w:val="22"/>
              </w:rPr>
              <w:t>1 760 985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5" w:hRule="atLeast"/>
        </w:trPr>
        <w:tc>
          <w:tcPr>
            <w:tcW w:w="1696" w:type="dxa"/>
          </w:tcPr>
          <w:p>
            <w:pPr>
              <w:pStyle w:val="223"/>
              <w:spacing w:before="243"/>
              <w:ind w:left="107"/>
              <w:rPr>
                <w:sz w:val="24"/>
              </w:rPr>
            </w:pPr>
            <w:r>
              <w:rPr>
                <w:sz w:val="24"/>
              </w:rPr>
              <w:t>P71-08671</w:t>
            </w:r>
          </w:p>
        </w:tc>
        <w:tc>
          <w:tcPr>
            <w:tcW w:w="4678" w:type="dxa"/>
          </w:tcPr>
          <w:p>
            <w:pPr>
              <w:pStyle w:val="223"/>
              <w:spacing w:before="7"/>
              <w:rPr>
                <w:b/>
                <w:sz w:val="23"/>
              </w:rPr>
            </w:pPr>
          </w:p>
          <w:p>
            <w:pPr>
              <w:pStyle w:val="223"/>
              <w:ind w:left="107"/>
              <w:rPr>
                <w:sz w:val="22"/>
              </w:rPr>
            </w:pPr>
            <w:r>
              <w:rPr>
                <w:sz w:val="22"/>
              </w:rPr>
              <w:t>Licence Windows Server 2016</w:t>
            </w:r>
          </w:p>
          <w:p>
            <w:pPr>
              <w:pStyle w:val="223"/>
              <w:ind w:left="107"/>
              <w:rPr>
                <w:sz w:val="22"/>
              </w:rPr>
            </w:pPr>
          </w:p>
        </w:tc>
        <w:tc>
          <w:tcPr>
            <w:tcW w:w="1701" w:type="dxa"/>
          </w:tcPr>
          <w:p>
            <w:pPr>
              <w:pStyle w:val="223"/>
              <w:spacing w:before="11"/>
              <w:rPr>
                <w:b/>
                <w:sz w:val="21"/>
              </w:rPr>
            </w:pPr>
          </w:p>
          <w:p>
            <w:pPr>
              <w:pStyle w:val="223"/>
              <w:ind w:left="311" w:right="302"/>
              <w:jc w:val="center"/>
              <w:rPr>
                <w:b/>
                <w:sz w:val="22"/>
              </w:rPr>
            </w:pPr>
            <w:r>
              <w:rPr>
                <w:b/>
                <w:sz w:val="22"/>
              </w:rPr>
              <w:t>15 805</w:t>
            </w:r>
          </w:p>
        </w:tc>
        <w:tc>
          <w:tcPr>
            <w:tcW w:w="709" w:type="dxa"/>
          </w:tcPr>
          <w:p>
            <w:pPr>
              <w:pStyle w:val="223"/>
              <w:spacing w:before="11"/>
              <w:rPr>
                <w:b/>
                <w:sz w:val="21"/>
              </w:rPr>
            </w:pPr>
          </w:p>
          <w:p>
            <w:pPr>
              <w:pStyle w:val="223"/>
              <w:ind w:left="11"/>
              <w:jc w:val="center"/>
              <w:rPr>
                <w:b/>
                <w:sz w:val="22"/>
              </w:rPr>
            </w:pPr>
            <w:r>
              <w:rPr>
                <w:b/>
                <w:w w:val="100"/>
                <w:sz w:val="22"/>
              </w:rPr>
              <w:t>2</w:t>
            </w:r>
          </w:p>
        </w:tc>
        <w:tc>
          <w:tcPr>
            <w:tcW w:w="1843" w:type="dxa"/>
          </w:tcPr>
          <w:p>
            <w:pPr>
              <w:pStyle w:val="223"/>
              <w:spacing w:before="7"/>
              <w:rPr>
                <w:b/>
                <w:sz w:val="23"/>
              </w:rPr>
            </w:pPr>
          </w:p>
          <w:p>
            <w:pPr>
              <w:pStyle w:val="223"/>
              <w:ind w:left="151" w:right="141"/>
              <w:jc w:val="center"/>
              <w:rPr>
                <w:b/>
                <w:sz w:val="22"/>
              </w:rPr>
            </w:pPr>
            <w:r>
              <w:rPr>
                <w:b/>
                <w:sz w:val="22"/>
              </w:rPr>
              <w:t>31 610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5" w:hRule="atLeast"/>
        </w:trPr>
        <w:tc>
          <w:tcPr>
            <w:tcW w:w="1696" w:type="dxa"/>
          </w:tcPr>
          <w:p>
            <w:pPr>
              <w:pStyle w:val="223"/>
              <w:rPr>
                <w:rFonts w:hint="default" w:ascii="Times New Roman"/>
                <w:sz w:val="22"/>
                <w:lang w:val="fr-FR"/>
              </w:rPr>
            </w:pPr>
            <w:r>
              <w:rPr>
                <w:rFonts w:hint="default" w:ascii="Trebuchet MS" w:hAnsi="Trebuchet MS" w:cs="Trebuchet MS"/>
                <w:sz w:val="22"/>
                <w:lang w:val="fr-FR"/>
              </w:rPr>
              <w:t>Kiwi Syslog Server</w:t>
            </w:r>
          </w:p>
        </w:tc>
        <w:tc>
          <w:tcPr>
            <w:tcW w:w="4678" w:type="dxa"/>
          </w:tcPr>
          <w:p>
            <w:pPr>
              <w:pStyle w:val="223"/>
              <w:spacing w:before="4"/>
              <w:rPr>
                <w:b/>
                <w:sz w:val="22"/>
              </w:rPr>
            </w:pPr>
          </w:p>
          <w:p>
            <w:pPr>
              <w:pStyle w:val="223"/>
              <w:ind w:left="107"/>
              <w:rPr>
                <w:sz w:val="22"/>
              </w:rPr>
            </w:pPr>
            <w:r>
              <w:rPr>
                <w:sz w:val="22"/>
              </w:rPr>
              <w:t>Licence Kiwi Syslog Server</w:t>
            </w:r>
          </w:p>
        </w:tc>
        <w:tc>
          <w:tcPr>
            <w:tcW w:w="1701" w:type="dxa"/>
          </w:tcPr>
          <w:p>
            <w:pPr>
              <w:pStyle w:val="223"/>
              <w:spacing w:before="8"/>
              <w:rPr>
                <w:b/>
                <w:sz w:val="20"/>
              </w:rPr>
            </w:pPr>
          </w:p>
          <w:p>
            <w:pPr>
              <w:pStyle w:val="223"/>
              <w:ind w:left="311" w:right="302"/>
              <w:jc w:val="center"/>
              <w:rPr>
                <w:b/>
                <w:sz w:val="22"/>
              </w:rPr>
            </w:pPr>
            <w:r>
              <w:rPr>
                <w:b/>
                <w:sz w:val="22"/>
              </w:rPr>
              <w:t>183 880</w:t>
            </w:r>
          </w:p>
        </w:tc>
        <w:tc>
          <w:tcPr>
            <w:tcW w:w="709" w:type="dxa"/>
          </w:tcPr>
          <w:p>
            <w:pPr>
              <w:pStyle w:val="223"/>
              <w:spacing w:before="8"/>
              <w:rPr>
                <w:b/>
                <w:sz w:val="20"/>
              </w:rPr>
            </w:pPr>
          </w:p>
          <w:p>
            <w:pPr>
              <w:pStyle w:val="223"/>
              <w:ind w:left="11"/>
              <w:jc w:val="center"/>
              <w:rPr>
                <w:b/>
                <w:sz w:val="22"/>
              </w:rPr>
            </w:pPr>
            <w:r>
              <w:rPr>
                <w:b/>
                <w:w w:val="100"/>
                <w:sz w:val="22"/>
              </w:rPr>
              <w:t>1</w:t>
            </w:r>
          </w:p>
        </w:tc>
        <w:tc>
          <w:tcPr>
            <w:tcW w:w="1843" w:type="dxa"/>
          </w:tcPr>
          <w:p>
            <w:pPr>
              <w:pStyle w:val="223"/>
              <w:spacing w:before="8"/>
              <w:rPr>
                <w:b/>
                <w:sz w:val="20"/>
              </w:rPr>
            </w:pPr>
          </w:p>
          <w:p>
            <w:pPr>
              <w:pStyle w:val="223"/>
              <w:ind w:left="151" w:right="143"/>
              <w:jc w:val="center"/>
              <w:rPr>
                <w:b/>
                <w:sz w:val="22"/>
              </w:rPr>
            </w:pPr>
            <w:r>
              <w:rPr>
                <w:b/>
                <w:sz w:val="22"/>
              </w:rPr>
              <w:t>183 880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1" w:hRule="atLeast"/>
        </w:trPr>
        <w:tc>
          <w:tcPr>
            <w:tcW w:w="1696" w:type="dxa"/>
          </w:tcPr>
          <w:p>
            <w:pPr>
              <w:pStyle w:val="223"/>
              <w:ind w:firstLine="110" w:firstLineChars="50"/>
              <w:rPr>
                <w:rFonts w:hint="default" w:ascii="Trebuchet MS" w:hAnsi="Trebuchet MS" w:cs="Trebuchet MS"/>
                <w:sz w:val="22"/>
                <w:lang w:val="fr-FR"/>
              </w:rPr>
            </w:pPr>
            <w:r>
              <w:rPr>
                <w:rFonts w:hint="default" w:ascii="Trebuchet MS" w:hAnsi="Trebuchet MS" w:cs="Trebuchet MS"/>
                <w:sz w:val="22"/>
                <w:lang w:val="fr-FR"/>
              </w:rPr>
              <w:t>PP</w:t>
            </w:r>
            <w:r>
              <w:rPr>
                <w:rFonts w:hint="default" w:cs="Trebuchet MS"/>
                <w:sz w:val="22"/>
                <w:lang w:val="fr-FR"/>
              </w:rPr>
              <w:t>R</w:t>
            </w:r>
            <w:r>
              <w:rPr>
                <w:rFonts w:hint="default" w:ascii="Trebuchet MS" w:hAnsi="Trebuchet MS" w:cs="Trebuchet MS"/>
                <w:sz w:val="22"/>
                <w:lang w:val="fr-FR"/>
              </w:rPr>
              <w:t>-300</w:t>
            </w:r>
          </w:p>
        </w:tc>
        <w:tc>
          <w:tcPr>
            <w:tcW w:w="4678" w:type="dxa"/>
          </w:tcPr>
          <w:p>
            <w:pPr>
              <w:pStyle w:val="223"/>
              <w:numPr>
                <w:ilvl w:val="0"/>
                <w:numId w:val="0"/>
              </w:numPr>
              <w:tabs>
                <w:tab w:val="left" w:pos="827"/>
                <w:tab w:val="left" w:pos="828"/>
              </w:tabs>
              <w:spacing w:before="0" w:after="0" w:line="255" w:lineRule="exact"/>
              <w:ind w:right="0" w:rightChars="0" w:firstLine="110" w:firstLineChars="50"/>
              <w:jc w:val="left"/>
              <w:rPr>
                <w:rFonts w:hint="default" w:ascii="Trebuchet MS" w:hAnsi="Trebuchet MS" w:cs="Trebuchet MS"/>
                <w:sz w:val="22"/>
                <w:lang w:val="fr-FR"/>
              </w:rPr>
            </w:pPr>
            <w:r>
              <w:rPr>
                <w:rFonts w:hint="default" w:ascii="Trebuchet MS" w:hAnsi="Trebuchet MS" w:cs="Trebuchet MS"/>
                <w:b/>
                <w:bCs/>
                <w:sz w:val="22"/>
                <w:lang w:val="fr-FR"/>
              </w:rPr>
              <w:t>Prestation</w:t>
            </w:r>
          </w:p>
        </w:tc>
        <w:tc>
          <w:tcPr>
            <w:tcW w:w="1701" w:type="dxa"/>
          </w:tcPr>
          <w:p>
            <w:pPr>
              <w:pStyle w:val="223"/>
              <w:jc w:val="center"/>
              <w:rPr>
                <w:rFonts w:hint="default" w:ascii="Trebuchet MS" w:hAnsi="Trebuchet MS" w:cs="Trebuchet MS"/>
                <w:sz w:val="22"/>
                <w:lang w:val="fr-FR"/>
              </w:rPr>
            </w:pPr>
            <w:r>
              <w:rPr>
                <w:rFonts w:hint="default" w:ascii="Trebuchet MS" w:hAnsi="Trebuchet MS" w:cs="Trebuchet MS"/>
                <w:b/>
                <w:bCs/>
                <w:sz w:val="22"/>
                <w:lang w:val="fr-FR"/>
              </w:rPr>
              <w:t>3 000 000</w:t>
            </w:r>
          </w:p>
        </w:tc>
        <w:tc>
          <w:tcPr>
            <w:tcW w:w="709" w:type="dxa"/>
          </w:tcPr>
          <w:p>
            <w:pPr>
              <w:pStyle w:val="223"/>
              <w:jc w:val="center"/>
              <w:rPr>
                <w:rFonts w:hint="default" w:ascii="Trebuchet MS" w:hAnsi="Trebuchet MS" w:cs="Trebuchet MS"/>
                <w:sz w:val="22"/>
                <w:lang w:val="fr-FR"/>
              </w:rPr>
            </w:pPr>
            <w:r>
              <w:rPr>
                <w:rFonts w:hint="default" w:ascii="Trebuchet MS" w:hAnsi="Trebuchet MS" w:cs="Trebuchet MS"/>
                <w:b/>
                <w:bCs/>
                <w:sz w:val="22"/>
                <w:lang w:val="fr-FR"/>
              </w:rPr>
              <w:t>1</w:t>
            </w:r>
          </w:p>
        </w:tc>
        <w:tc>
          <w:tcPr>
            <w:tcW w:w="1843" w:type="dxa"/>
          </w:tcPr>
          <w:p>
            <w:pPr>
              <w:pStyle w:val="223"/>
              <w:jc w:val="center"/>
              <w:rPr>
                <w:rFonts w:hint="default" w:ascii="Trebuchet MS" w:hAnsi="Trebuchet MS" w:cs="Trebuchet MS"/>
                <w:b/>
                <w:bCs/>
                <w:sz w:val="22"/>
                <w:lang w:val="fr-FR"/>
              </w:rPr>
            </w:pPr>
            <w:r>
              <w:rPr>
                <w:rFonts w:hint="default" w:ascii="Trebuchet MS" w:hAnsi="Trebuchet MS" w:cs="Trebuchet MS"/>
                <w:b/>
                <w:bCs/>
                <w:sz w:val="22"/>
                <w:lang w:val="fr-FR"/>
              </w:rPr>
              <w:t>3 000 000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01" w:hRule="atLeast"/>
        </w:trPr>
        <w:tc>
          <w:tcPr>
            <w:tcW w:w="1696" w:type="dxa"/>
          </w:tcPr>
          <w:p>
            <w:pPr>
              <w:pStyle w:val="223"/>
              <w:rPr>
                <w:rFonts w:ascii="Times New Roman"/>
                <w:sz w:val="22"/>
              </w:rPr>
            </w:pPr>
          </w:p>
        </w:tc>
        <w:tc>
          <w:tcPr>
            <w:tcW w:w="4678" w:type="dxa"/>
          </w:tcPr>
          <w:p>
            <w:pPr>
              <w:pStyle w:val="223"/>
              <w:spacing w:before="91"/>
              <w:ind w:left="107"/>
              <w:rPr>
                <w:rFonts w:hint="default"/>
                <w:b/>
                <w:sz w:val="22"/>
                <w:lang w:val="fr-FR"/>
              </w:rPr>
            </w:pPr>
            <w:r>
              <w:rPr>
                <w:b/>
                <w:sz w:val="22"/>
                <w:u w:val="thick"/>
              </w:rPr>
              <w:t>CONDITIONS DE</w:t>
            </w:r>
            <w:r>
              <w:rPr>
                <w:rFonts w:hint="default"/>
                <w:b/>
                <w:sz w:val="22"/>
                <w:u w:val="thick"/>
                <w:lang w:val="fr-FR"/>
              </w:rPr>
              <w:t xml:space="preserve"> VENTE</w:t>
            </w:r>
          </w:p>
          <w:p>
            <w:pPr>
              <w:pStyle w:val="223"/>
              <w:numPr>
                <w:ilvl w:val="0"/>
                <w:numId w:val="17"/>
              </w:numPr>
              <w:tabs>
                <w:tab w:val="left" w:pos="610"/>
              </w:tabs>
              <w:spacing w:before="1" w:after="0" w:line="269" w:lineRule="exact"/>
              <w:ind w:left="609" w:right="0" w:hanging="361"/>
              <w:jc w:val="both"/>
              <w:rPr>
                <w:sz w:val="22"/>
              </w:rPr>
            </w:pPr>
            <w:r>
              <w:rPr>
                <w:sz w:val="22"/>
              </w:rPr>
              <w:t>Délai de livraison : 3</w:t>
            </w:r>
            <w:r>
              <w:rPr>
                <w:spacing w:val="-7"/>
                <w:sz w:val="22"/>
              </w:rPr>
              <w:t xml:space="preserve"> </w:t>
            </w:r>
            <w:r>
              <w:rPr>
                <w:sz w:val="22"/>
              </w:rPr>
              <w:t>semaines</w:t>
            </w:r>
          </w:p>
          <w:p>
            <w:pPr>
              <w:pStyle w:val="223"/>
              <w:numPr>
                <w:ilvl w:val="0"/>
                <w:numId w:val="17"/>
              </w:numPr>
              <w:tabs>
                <w:tab w:val="left" w:pos="610"/>
              </w:tabs>
              <w:spacing w:before="0" w:after="0" w:line="240" w:lineRule="auto"/>
              <w:ind w:left="609" w:right="136" w:hanging="360"/>
              <w:jc w:val="both"/>
              <w:rPr>
                <w:sz w:val="22"/>
              </w:rPr>
            </w:pPr>
            <w:r>
              <w:rPr>
                <w:sz w:val="22"/>
              </w:rPr>
              <w:t>Mode de règlement : virement bancaire sur le compte IPNET EXPERTS N°65 390 200 101 ouvert à</w:t>
            </w:r>
            <w:r>
              <w:rPr>
                <w:spacing w:val="-5"/>
                <w:sz w:val="22"/>
              </w:rPr>
              <w:t xml:space="preserve"> </w:t>
            </w:r>
            <w:r>
              <w:rPr>
                <w:sz w:val="22"/>
              </w:rPr>
              <w:t>ORABANK</w:t>
            </w:r>
          </w:p>
          <w:p>
            <w:pPr>
              <w:pStyle w:val="223"/>
              <w:numPr>
                <w:ilvl w:val="0"/>
                <w:numId w:val="0"/>
              </w:numPr>
              <w:tabs>
                <w:tab w:val="left" w:pos="827"/>
                <w:tab w:val="left" w:pos="828"/>
              </w:tabs>
              <w:spacing w:before="0" w:after="0" w:line="254" w:lineRule="exact"/>
              <w:ind w:right="0" w:rightChars="0" w:firstLine="880" w:firstLineChars="400"/>
              <w:jc w:val="left"/>
              <w:rPr>
                <w:sz w:val="22"/>
              </w:rPr>
            </w:pPr>
            <w:r>
              <w:rPr>
                <w:rFonts w:hint="default"/>
                <w:sz w:val="22"/>
                <w:lang w:val="fr-FR"/>
              </w:rPr>
              <w:t xml:space="preserve">- </w:t>
            </w:r>
            <w:r>
              <w:rPr>
                <w:sz w:val="22"/>
              </w:rPr>
              <w:t>75 % à la</w:t>
            </w:r>
            <w:r>
              <w:rPr>
                <w:spacing w:val="-7"/>
                <w:sz w:val="22"/>
              </w:rPr>
              <w:t xml:space="preserve"> </w:t>
            </w:r>
            <w:r>
              <w:rPr>
                <w:sz w:val="22"/>
              </w:rPr>
              <w:t>commande</w:t>
            </w:r>
          </w:p>
          <w:p>
            <w:pPr>
              <w:pStyle w:val="223"/>
              <w:numPr>
                <w:ilvl w:val="0"/>
                <w:numId w:val="0"/>
              </w:numPr>
              <w:tabs>
                <w:tab w:val="left" w:pos="827"/>
                <w:tab w:val="left" w:pos="828"/>
              </w:tabs>
              <w:spacing w:before="0" w:after="0" w:line="255" w:lineRule="exact"/>
              <w:ind w:right="0" w:rightChars="0" w:firstLine="880" w:firstLineChars="400"/>
              <w:jc w:val="left"/>
              <w:rPr>
                <w:sz w:val="22"/>
              </w:rPr>
            </w:pPr>
            <w:r>
              <w:rPr>
                <w:rFonts w:hint="default"/>
                <w:sz w:val="22"/>
                <w:lang w:val="fr-FR"/>
              </w:rPr>
              <w:t xml:space="preserve">- </w:t>
            </w:r>
            <w:r>
              <w:rPr>
                <w:sz w:val="22"/>
              </w:rPr>
              <w:t>25 % à la</w:t>
            </w:r>
            <w:r>
              <w:rPr>
                <w:spacing w:val="-7"/>
                <w:sz w:val="22"/>
              </w:rPr>
              <w:t xml:space="preserve"> </w:t>
            </w:r>
            <w:r>
              <w:rPr>
                <w:sz w:val="22"/>
              </w:rPr>
              <w:t>livraison</w:t>
            </w:r>
          </w:p>
        </w:tc>
        <w:tc>
          <w:tcPr>
            <w:tcW w:w="1701" w:type="dxa"/>
          </w:tcPr>
          <w:p>
            <w:pPr>
              <w:pStyle w:val="223"/>
              <w:rPr>
                <w:rFonts w:ascii="Times New Roman"/>
                <w:sz w:val="22"/>
              </w:rPr>
            </w:pPr>
          </w:p>
        </w:tc>
        <w:tc>
          <w:tcPr>
            <w:tcW w:w="709" w:type="dxa"/>
          </w:tcPr>
          <w:p>
            <w:pPr>
              <w:pStyle w:val="223"/>
              <w:rPr>
                <w:rFonts w:ascii="Times New Roman"/>
                <w:sz w:val="22"/>
              </w:rPr>
            </w:pPr>
          </w:p>
        </w:tc>
        <w:tc>
          <w:tcPr>
            <w:tcW w:w="1843" w:type="dxa"/>
          </w:tcPr>
          <w:p>
            <w:pPr>
              <w:pStyle w:val="223"/>
              <w:rPr>
                <w:rFonts w:ascii="Times New Roman"/>
                <w:sz w:val="22"/>
              </w:rPr>
            </w:pPr>
          </w:p>
        </w:tc>
      </w:tr>
    </w:tbl>
    <w:p>
      <w:pPr>
        <w:pStyle w:val="14"/>
        <w:rPr>
          <w:sz w:val="20"/>
        </w:rPr>
      </w:pPr>
    </w:p>
    <w:tbl>
      <w:tblPr>
        <w:tblStyle w:val="12"/>
        <w:tblW w:w="0" w:type="auto"/>
        <w:tblInd w:w="43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6"/>
        <w:gridCol w:w="2268"/>
        <w:gridCol w:w="19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2126" w:type="dxa"/>
            <w:shd w:val="clear" w:color="auto" w:fill="A4A4A4"/>
          </w:tcPr>
          <w:p>
            <w:pPr>
              <w:pStyle w:val="223"/>
              <w:spacing w:before="60"/>
              <w:ind w:left="496"/>
              <w:rPr>
                <w:b/>
                <w:sz w:val="24"/>
              </w:rPr>
            </w:pPr>
            <w:r>
              <w:rPr>
                <w:b/>
                <w:sz w:val="24"/>
              </w:rPr>
              <w:t>TOTAL HT</w:t>
            </w:r>
          </w:p>
        </w:tc>
        <w:tc>
          <w:tcPr>
            <w:tcW w:w="2268" w:type="dxa"/>
            <w:shd w:val="clear" w:color="auto" w:fill="A4A4A4"/>
          </w:tcPr>
          <w:p>
            <w:pPr>
              <w:pStyle w:val="223"/>
              <w:spacing w:before="60"/>
              <w:ind w:left="468" w:right="461"/>
              <w:jc w:val="center"/>
              <w:rPr>
                <w:b/>
                <w:sz w:val="24"/>
              </w:rPr>
            </w:pPr>
            <w:r>
              <w:rPr>
                <w:b/>
                <w:sz w:val="24"/>
              </w:rPr>
              <w:t>TVA (18%)</w:t>
            </w:r>
          </w:p>
        </w:tc>
        <w:tc>
          <w:tcPr>
            <w:tcW w:w="1984" w:type="dxa"/>
            <w:shd w:val="clear" w:color="auto" w:fill="A4A4A4"/>
          </w:tcPr>
          <w:p>
            <w:pPr>
              <w:pStyle w:val="223"/>
              <w:spacing w:before="60"/>
              <w:ind w:left="221" w:right="212"/>
              <w:jc w:val="center"/>
              <w:rPr>
                <w:b/>
                <w:sz w:val="24"/>
              </w:rPr>
            </w:pPr>
            <w:r>
              <w:rPr>
                <w:b/>
                <w:sz w:val="24"/>
              </w:rPr>
              <w:t>TOTAL TTC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5" w:hRule="atLeast"/>
        </w:trPr>
        <w:tc>
          <w:tcPr>
            <w:tcW w:w="2126" w:type="dxa"/>
          </w:tcPr>
          <w:p>
            <w:pPr>
              <w:pStyle w:val="223"/>
              <w:spacing w:before="73"/>
              <w:ind w:left="496"/>
              <w:rPr>
                <w:rFonts w:hint="default"/>
                <w:b/>
                <w:sz w:val="24"/>
                <w:lang w:val="fr-FR"/>
              </w:rPr>
            </w:pPr>
            <w:r>
              <w:rPr>
                <w:rFonts w:hint="default"/>
                <w:b/>
                <w:sz w:val="24"/>
                <w:lang w:val="fr-FR"/>
              </w:rPr>
              <w:t>11 535 537</w:t>
            </w:r>
          </w:p>
        </w:tc>
        <w:tc>
          <w:tcPr>
            <w:tcW w:w="2268" w:type="dxa"/>
          </w:tcPr>
          <w:p>
            <w:pPr>
              <w:pStyle w:val="223"/>
              <w:spacing w:before="73"/>
              <w:ind w:left="470" w:right="461"/>
              <w:jc w:val="center"/>
              <w:rPr>
                <w:rFonts w:hint="default"/>
                <w:b/>
                <w:sz w:val="24"/>
                <w:lang w:val="fr-FR"/>
              </w:rPr>
            </w:pPr>
            <w:r>
              <w:rPr>
                <w:rFonts w:hint="default"/>
                <w:b/>
                <w:sz w:val="24"/>
                <w:lang w:val="fr-FR"/>
              </w:rPr>
              <w:t>2 076 397</w:t>
            </w:r>
          </w:p>
        </w:tc>
        <w:tc>
          <w:tcPr>
            <w:tcW w:w="1984" w:type="dxa"/>
          </w:tcPr>
          <w:p>
            <w:pPr>
              <w:pStyle w:val="223"/>
              <w:spacing w:before="73"/>
              <w:ind w:left="222" w:right="212"/>
              <w:jc w:val="center"/>
              <w:rPr>
                <w:rFonts w:hint="default"/>
                <w:b/>
                <w:sz w:val="24"/>
                <w:lang w:val="fr-FR"/>
              </w:rPr>
            </w:pPr>
            <w:r>
              <w:rPr>
                <w:rFonts w:hint="default"/>
                <w:b/>
                <w:sz w:val="24"/>
                <w:lang w:val="fr-FR"/>
              </w:rPr>
              <w:t>13 611 933</w:t>
            </w:r>
          </w:p>
        </w:tc>
      </w:tr>
    </w:tbl>
    <w:p>
      <w:pPr>
        <w:pStyle w:val="14"/>
        <w:spacing w:before="11"/>
        <w:rPr>
          <w:sz w:val="12"/>
        </w:rPr>
      </w:pPr>
    </w:p>
    <w:p>
      <w:pPr>
        <w:spacing w:before="100" w:line="259" w:lineRule="auto"/>
        <w:ind w:left="232" w:right="594" w:firstLine="0"/>
        <w:jc w:val="left"/>
        <w:rPr>
          <w:b/>
          <w:sz w:val="24"/>
        </w:rPr>
      </w:pPr>
      <w:r>
        <w:rPr>
          <w:i/>
          <w:sz w:val="24"/>
        </w:rPr>
        <w:t xml:space="preserve">Arrêté la présente facture pro forma à la somme de </w:t>
      </w:r>
      <w:r>
        <w:rPr>
          <w:b/>
          <w:sz w:val="24"/>
        </w:rPr>
        <w:t xml:space="preserve">: </w:t>
      </w:r>
      <w:r>
        <w:rPr>
          <w:rFonts w:hint="default"/>
          <w:b/>
          <w:sz w:val="24"/>
          <w:lang w:val="fr-FR"/>
        </w:rPr>
        <w:t>Treize</w:t>
      </w:r>
      <w:r>
        <w:rPr>
          <w:b/>
          <w:sz w:val="24"/>
        </w:rPr>
        <w:t xml:space="preserve"> millions </w:t>
      </w:r>
      <w:r>
        <w:rPr>
          <w:rFonts w:hint="default"/>
          <w:b/>
          <w:sz w:val="24"/>
          <w:lang w:val="fr-FR"/>
        </w:rPr>
        <w:t>six</w:t>
      </w:r>
      <w:r>
        <w:rPr>
          <w:b/>
          <w:sz w:val="24"/>
        </w:rPr>
        <w:t xml:space="preserve"> cent onze mille</w:t>
      </w:r>
      <w:r>
        <w:rPr>
          <w:rFonts w:hint="default"/>
          <w:b/>
          <w:sz w:val="24"/>
          <w:lang w:val="fr-FR"/>
        </w:rPr>
        <w:t xml:space="preserve"> neuf</w:t>
      </w:r>
      <w:r>
        <w:rPr>
          <w:b/>
          <w:sz w:val="24"/>
        </w:rPr>
        <w:t xml:space="preserve"> cent trente-</w:t>
      </w:r>
      <w:r>
        <w:rPr>
          <w:rFonts w:hint="default"/>
          <w:b/>
          <w:sz w:val="24"/>
          <w:lang w:val="fr-FR"/>
        </w:rPr>
        <w:t>trois</w:t>
      </w:r>
      <w:r>
        <w:rPr>
          <w:b/>
          <w:sz w:val="24"/>
        </w:rPr>
        <w:t xml:space="preserve"> Francs CFA TTC.</w:t>
      </w:r>
    </w:p>
    <w:p>
      <w:pPr>
        <w:pStyle w:val="14"/>
        <w:spacing w:before="4"/>
        <w:rPr>
          <w:sz w:val="34"/>
        </w:rPr>
      </w:pPr>
    </w:p>
    <w:p>
      <w:pPr>
        <w:pStyle w:val="14"/>
        <w:ind w:left="6324"/>
      </w:pPr>
      <w:r>
        <w:t>Lomé, le 27 - 01 - 2022</w:t>
      </w:r>
    </w:p>
    <w:p>
      <w:pPr>
        <w:pStyle w:val="14"/>
      </w:pPr>
    </w:p>
    <w:p>
      <w:pPr>
        <w:pStyle w:val="14"/>
        <w:ind w:left="6324"/>
        <w:rPr>
          <w:sz w:val="40"/>
        </w:rPr>
      </w:pPr>
      <w:r>
        <w:t>Le Directeur Général</w:t>
      </w:r>
    </w:p>
    <w:p>
      <w:pPr>
        <w:pStyle w:val="14"/>
        <w:ind w:left="6324"/>
        <w:rPr>
          <w:rFonts w:hint="default"/>
          <w:lang w:val="fr-FR"/>
        </w:rPr>
      </w:pPr>
      <w:r>
        <w:rPr>
          <w:rFonts w:hint="default"/>
          <w:u w:val="thick"/>
          <w:lang w:val="fr-FR"/>
        </w:rPr>
        <w:t>Amos K .KOUGBLENOU</w:t>
      </w:r>
    </w:p>
    <w:p>
      <w:pPr>
        <w:pStyle w:val="75"/>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70528" behindDoc="0" locked="0" layoutInCell="1" allowOverlap="1">
                <wp:simplePos x="0" y="0"/>
                <wp:positionH relativeFrom="page">
                  <wp:align>left</wp:align>
                </wp:positionH>
                <wp:positionV relativeFrom="paragraph">
                  <wp:posOffset>2414270</wp:posOffset>
                </wp:positionV>
                <wp:extent cx="4542790" cy="1417955"/>
                <wp:effectExtent l="38100" t="38100" r="29210" b="86995"/>
                <wp:wrapNone/>
                <wp:docPr id="12" name="Pentagone 10"/>
                <wp:cNvGraphicFramePr/>
                <a:graphic xmlns:a="http://schemas.openxmlformats.org/drawingml/2006/main">
                  <a:graphicData uri="http://schemas.microsoft.com/office/word/2010/wordprocessingShape">
                    <wps:wsp>
                      <wps:cNvSpPr/>
                      <wps:spPr>
                        <a:xfrm>
                          <a:off x="0" y="0"/>
                          <a:ext cx="4542790" cy="141795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VIII : MANUEL DE DEPLOIEMENT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top:190.1pt;height:111.65pt;width:357.7pt;mso-position-horizontal:left;mso-position-horizontal-relative:page;z-index:251670528;v-text-anchor:middle;mso-width-relative:page;mso-height-relative:page;" fillcolor="#F2F2F2 [3052]" filled="t" stroked="f" coordsize="21600,21600" o:gfxdata="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QlHebtoAAAAIAQAADwAAAAAAAAABACAAAAAiAAAAZHJzL2Rvd25yZXYu&#10;eG1sUEsBAhQAFAAAAAgAh07iQLkfT9DdAgAAzQUAAA4AAAAAAAAAAQAgAAAAKQEAAGRycy9lMm9E&#10;b2MueG1sUEsFBgAAAAAGAAYAWQEAAHgGA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VIII : MANUEL DE DEPLOIEMENT</w:t>
                      </w:r>
                    </w:p>
                  </w:txbxContent>
                </v:textbox>
              </v:shape>
            </w:pict>
          </mc:Fallback>
        </mc:AlternateContent>
      </w:r>
    </w:p>
    <w:p>
      <w:pPr>
        <w:rPr>
          <w:rFonts w:hint="default" w:ascii="Trebuchet MS" w:hAnsi="Trebuchet MS" w:cs="Trebuchet MS"/>
        </w:rPr>
      </w:pPr>
      <w:r>
        <w:rPr>
          <w:rFonts w:hint="default" w:ascii="Trebuchet MS" w:hAnsi="Trebuchet MS" w:cs="Trebuchet MS"/>
        </w:rPr>
        <w:tab/>
      </w:r>
    </w:p>
    <w:sdt>
      <w:sdtPr>
        <w:rPr>
          <w:rFonts w:hint="default" w:ascii="Trebuchet MS" w:hAnsi="Trebuchet MS" w:eastAsia="SimSun" w:cs="Trebuchet MS"/>
          <w:sz w:val="21"/>
          <w:szCs w:val="22"/>
          <w:lang w:val="fr-FR" w:eastAsia="en-US" w:bidi="ar-SA"/>
        </w:rPr>
        <w:id w:val="147469560"/>
        <w15:color w:val="DBDBDB"/>
        <w:docPartObj>
          <w:docPartGallery w:val="Table of Contents"/>
          <w:docPartUnique/>
        </w:docPartObj>
      </w:sdtPr>
      <w:sdtEndPr>
        <w:rPr>
          <w:rFonts w:hint="default" w:ascii="Trebuchet MS" w:hAnsi="Trebuchet MS" w:eastAsia="SimSun" w:cs="Trebuchet MS"/>
          <w:sz w:val="21"/>
          <w:szCs w:val="22"/>
          <w:lang w:val="fr-FR" w:eastAsia="en-US" w:bidi="ar-SA"/>
        </w:rPr>
      </w:sdtEndPr>
      <w:sdtContent>
        <w:p>
          <w:pPr>
            <w:spacing w:before="0" w:beforeLines="0" w:after="0" w:afterLines="0" w:line="240" w:lineRule="auto"/>
            <w:ind w:left="0" w:leftChars="0" w:right="0" w:rightChars="0" w:firstLine="0" w:firstLineChars="0"/>
            <w:jc w:val="center"/>
            <w:rPr>
              <w:rFonts w:hint="default" w:ascii="Trebuchet MS" w:hAnsi="Trebuchet MS" w:cs="Trebuchet MS"/>
              <w:b/>
              <w:bCs/>
              <w:u w:val="single"/>
            </w:rPr>
          </w:pPr>
          <w:r>
            <w:rPr>
              <w:rFonts w:hint="default" w:ascii="Trebuchet MS" w:hAnsi="Trebuchet MS" w:eastAsia="SimSun" w:cs="Trebuchet MS"/>
              <w:b/>
              <w:bCs/>
              <w:sz w:val="21"/>
              <w:u w:val="single"/>
            </w:rPr>
            <w:t>Table des matières</w:t>
          </w:r>
        </w:p>
        <w:p>
          <w:pPr>
            <w:pStyle w:val="47"/>
            <w:tabs>
              <w:tab w:val="right" w:leader="dot" w:pos="9072"/>
              <w:tab w:val="clear" w:pos="8630"/>
            </w:tabs>
            <w:rPr>
              <w:rFonts w:hint="default" w:ascii="Trebuchet MS" w:hAnsi="Trebuchet MS" w:cs="Trebuchet MS"/>
              <w:color w:val="auto"/>
            </w:rPr>
          </w:pPr>
          <w:r>
            <w:rPr>
              <w:rFonts w:hint="default" w:ascii="Trebuchet MS" w:hAnsi="Trebuchet MS" w:cs="Trebuchet MS"/>
              <w:color w:val="auto"/>
            </w:rPr>
            <w:fldChar w:fldCharType="begin"/>
          </w:r>
          <w:r>
            <w:rPr>
              <w:rFonts w:hint="default" w:ascii="Trebuchet MS" w:hAnsi="Trebuchet MS" w:cs="Trebuchet MS"/>
              <w:color w:val="auto"/>
            </w:rPr>
            <w:instrText xml:space="preserve">TOC \o "1-1" \h \u </w:instrText>
          </w:r>
          <w:r>
            <w:rPr>
              <w:rFonts w:hint="default" w:ascii="Trebuchet MS" w:hAnsi="Trebuchet MS" w:cs="Trebuchet MS"/>
              <w:color w:val="auto"/>
            </w:rPr>
            <w:fldChar w:fldCharType="separate"/>
          </w:r>
          <w:r>
            <w:rPr>
              <w:rFonts w:hint="default" w:ascii="Trebuchet MS" w:hAnsi="Trebuchet MS" w:cs="Trebuchet MS"/>
              <w:color w:val="auto"/>
            </w:rPr>
            <w:fldChar w:fldCharType="begin"/>
          </w:r>
          <w:r>
            <w:rPr>
              <w:rFonts w:hint="default" w:ascii="Trebuchet MS" w:hAnsi="Trebuchet MS" w:cs="Trebuchet MS"/>
              <w:color w:val="auto"/>
            </w:rPr>
            <w:instrText xml:space="preserve"> HYPERLINK \l _Toc5749 </w:instrText>
          </w:r>
          <w:r>
            <w:rPr>
              <w:rFonts w:hint="default" w:ascii="Trebuchet MS" w:hAnsi="Trebuchet MS" w:cs="Trebuchet MS"/>
              <w:color w:val="auto"/>
            </w:rPr>
            <w:fldChar w:fldCharType="separate"/>
          </w:r>
          <w:r>
            <w:rPr>
              <w:rFonts w:hint="default" w:ascii="Trebuchet MS" w:hAnsi="Trebuchet MS" w:cs="Trebuchet MS"/>
              <w:color w:val="auto"/>
              <w:lang w:val="en-US"/>
            </w:rPr>
            <w:t>PROTOCOLES</w:t>
          </w:r>
          <w:r>
            <w:rPr>
              <w:rFonts w:hint="default" w:ascii="Trebuchet MS" w:hAnsi="Trebuchet MS" w:cs="Trebuchet MS"/>
              <w:color w:val="auto"/>
            </w:rPr>
            <w:tab/>
          </w:r>
          <w:r>
            <w:rPr>
              <w:rFonts w:hint="default" w:ascii="Trebuchet MS" w:hAnsi="Trebuchet MS" w:cs="Trebuchet MS"/>
              <w:color w:val="auto"/>
            </w:rPr>
            <w:fldChar w:fldCharType="begin"/>
          </w:r>
          <w:r>
            <w:rPr>
              <w:rFonts w:hint="default" w:ascii="Trebuchet MS" w:hAnsi="Trebuchet MS" w:cs="Trebuchet MS"/>
              <w:color w:val="auto"/>
            </w:rPr>
            <w:instrText xml:space="preserve"> PAGEREF _Toc5749 \h </w:instrText>
          </w:r>
          <w:r>
            <w:rPr>
              <w:rFonts w:hint="default" w:ascii="Trebuchet MS" w:hAnsi="Trebuchet MS" w:cs="Trebuchet MS"/>
              <w:color w:val="auto"/>
            </w:rPr>
            <w:fldChar w:fldCharType="separate"/>
          </w:r>
          <w:r>
            <w:rPr>
              <w:rFonts w:hint="default" w:ascii="Trebuchet MS" w:hAnsi="Trebuchet MS" w:cs="Trebuchet MS"/>
              <w:color w:val="auto"/>
            </w:rPr>
            <w:t>3</w:t>
          </w:r>
          <w:r>
            <w:rPr>
              <w:rFonts w:hint="default" w:ascii="Trebuchet MS" w:hAnsi="Trebuchet MS" w:cs="Trebuchet MS"/>
              <w:color w:val="auto"/>
            </w:rPr>
            <w:fldChar w:fldCharType="end"/>
          </w:r>
          <w:r>
            <w:rPr>
              <w:rFonts w:hint="default" w:ascii="Trebuchet MS" w:hAnsi="Trebuchet MS" w:cs="Trebuchet MS"/>
              <w:color w:val="auto"/>
            </w:rPr>
            <w:fldChar w:fldCharType="end"/>
          </w:r>
        </w:p>
        <w:p>
          <w:pPr>
            <w:pStyle w:val="47"/>
            <w:tabs>
              <w:tab w:val="right" w:leader="dot" w:pos="9072"/>
              <w:tab w:val="clear" w:pos="8630"/>
            </w:tabs>
            <w:rPr>
              <w:rFonts w:hint="default" w:ascii="Trebuchet MS" w:hAnsi="Trebuchet MS" w:cs="Trebuchet MS"/>
              <w:color w:val="auto"/>
            </w:rPr>
          </w:pPr>
          <w:r>
            <w:rPr>
              <w:rFonts w:hint="default" w:ascii="Trebuchet MS" w:hAnsi="Trebuchet MS" w:cs="Trebuchet MS"/>
              <w:color w:val="auto"/>
            </w:rPr>
            <w:fldChar w:fldCharType="begin"/>
          </w:r>
          <w:r>
            <w:rPr>
              <w:rFonts w:hint="default" w:ascii="Trebuchet MS" w:hAnsi="Trebuchet MS" w:cs="Trebuchet MS"/>
              <w:color w:val="auto"/>
            </w:rPr>
            <w:instrText xml:space="preserve"> HYPERLINK \l _Toc30861 </w:instrText>
          </w:r>
          <w:r>
            <w:rPr>
              <w:rFonts w:hint="default" w:ascii="Trebuchet MS" w:hAnsi="Trebuchet MS" w:cs="Trebuchet MS"/>
              <w:color w:val="auto"/>
            </w:rPr>
            <w:fldChar w:fldCharType="separate"/>
          </w:r>
          <w:r>
            <w:rPr>
              <w:rFonts w:hint="default" w:ascii="Trebuchet MS" w:hAnsi="Trebuchet MS" w:cs="Trebuchet MS"/>
              <w:color w:val="auto"/>
            </w:rPr>
            <w:t>SNMP (Simple Network Management Protocol)</w:t>
          </w:r>
          <w:r>
            <w:rPr>
              <w:rFonts w:hint="default" w:ascii="Trebuchet MS" w:hAnsi="Trebuchet MS" w:cs="Trebuchet MS"/>
              <w:color w:val="auto"/>
            </w:rPr>
            <w:tab/>
          </w:r>
          <w:r>
            <w:rPr>
              <w:rFonts w:hint="default" w:ascii="Trebuchet MS" w:hAnsi="Trebuchet MS" w:cs="Trebuchet MS"/>
              <w:color w:val="auto"/>
            </w:rPr>
            <w:fldChar w:fldCharType="begin"/>
          </w:r>
          <w:r>
            <w:rPr>
              <w:rFonts w:hint="default" w:ascii="Trebuchet MS" w:hAnsi="Trebuchet MS" w:cs="Trebuchet MS"/>
              <w:color w:val="auto"/>
            </w:rPr>
            <w:instrText xml:space="preserve"> PAGEREF _Toc30861 \h </w:instrText>
          </w:r>
          <w:r>
            <w:rPr>
              <w:rFonts w:hint="default" w:ascii="Trebuchet MS" w:hAnsi="Trebuchet MS" w:cs="Trebuchet MS"/>
              <w:color w:val="auto"/>
            </w:rPr>
            <w:fldChar w:fldCharType="separate"/>
          </w:r>
          <w:r>
            <w:rPr>
              <w:rFonts w:hint="default" w:ascii="Trebuchet MS" w:hAnsi="Trebuchet MS" w:cs="Trebuchet MS"/>
              <w:color w:val="auto"/>
            </w:rPr>
            <w:t>3</w:t>
          </w:r>
          <w:r>
            <w:rPr>
              <w:rFonts w:hint="default" w:ascii="Trebuchet MS" w:hAnsi="Trebuchet MS" w:cs="Trebuchet MS"/>
              <w:color w:val="auto"/>
            </w:rPr>
            <w:fldChar w:fldCharType="end"/>
          </w:r>
          <w:r>
            <w:rPr>
              <w:rFonts w:hint="default" w:ascii="Trebuchet MS" w:hAnsi="Trebuchet MS" w:cs="Trebuchet MS"/>
              <w:color w:val="auto"/>
            </w:rPr>
            <w:fldChar w:fldCharType="end"/>
          </w:r>
        </w:p>
        <w:p>
          <w:pPr>
            <w:pStyle w:val="47"/>
            <w:tabs>
              <w:tab w:val="right" w:leader="dot" w:pos="9072"/>
              <w:tab w:val="clear" w:pos="8630"/>
            </w:tabs>
            <w:rPr>
              <w:rFonts w:hint="default" w:ascii="Trebuchet MS" w:hAnsi="Trebuchet MS" w:cs="Trebuchet MS"/>
              <w:color w:val="auto"/>
            </w:rPr>
          </w:pPr>
          <w:r>
            <w:rPr>
              <w:rFonts w:hint="default" w:ascii="Trebuchet MS" w:hAnsi="Trebuchet MS" w:cs="Trebuchet MS"/>
              <w:color w:val="auto"/>
            </w:rPr>
            <w:fldChar w:fldCharType="begin"/>
          </w:r>
          <w:r>
            <w:rPr>
              <w:rFonts w:hint="default" w:ascii="Trebuchet MS" w:hAnsi="Trebuchet MS" w:cs="Trebuchet MS"/>
              <w:color w:val="auto"/>
            </w:rPr>
            <w:instrText xml:space="preserve"> HYPERLINK \l _Toc20607 </w:instrText>
          </w:r>
          <w:r>
            <w:rPr>
              <w:rFonts w:hint="default" w:ascii="Trebuchet MS" w:hAnsi="Trebuchet MS" w:cs="Trebuchet MS"/>
              <w:color w:val="auto"/>
            </w:rPr>
            <w:fldChar w:fldCharType="separate"/>
          </w:r>
          <w:r>
            <w:rPr>
              <w:rFonts w:hint="default" w:ascii="Trebuchet MS" w:hAnsi="Trebuchet MS" w:cs="Trebuchet MS"/>
              <w:color w:val="auto"/>
            </w:rPr>
            <w:t>SYSLOG (System Logging)</w:t>
          </w:r>
          <w:r>
            <w:rPr>
              <w:rFonts w:hint="default" w:ascii="Trebuchet MS" w:hAnsi="Trebuchet MS" w:cs="Trebuchet MS"/>
              <w:color w:val="auto"/>
            </w:rPr>
            <w:tab/>
          </w:r>
          <w:r>
            <w:rPr>
              <w:rFonts w:hint="default" w:ascii="Trebuchet MS" w:hAnsi="Trebuchet MS" w:cs="Trebuchet MS"/>
              <w:color w:val="auto"/>
            </w:rPr>
            <w:fldChar w:fldCharType="begin"/>
          </w:r>
          <w:r>
            <w:rPr>
              <w:rFonts w:hint="default" w:ascii="Trebuchet MS" w:hAnsi="Trebuchet MS" w:cs="Trebuchet MS"/>
              <w:color w:val="auto"/>
            </w:rPr>
            <w:instrText xml:space="preserve"> PAGEREF _Toc20607 \h </w:instrText>
          </w:r>
          <w:r>
            <w:rPr>
              <w:rFonts w:hint="default" w:ascii="Trebuchet MS" w:hAnsi="Trebuchet MS" w:cs="Trebuchet MS"/>
              <w:color w:val="auto"/>
            </w:rPr>
            <w:fldChar w:fldCharType="separate"/>
          </w:r>
          <w:r>
            <w:rPr>
              <w:rFonts w:hint="default" w:ascii="Trebuchet MS" w:hAnsi="Trebuchet MS" w:cs="Trebuchet MS"/>
              <w:color w:val="auto"/>
            </w:rPr>
            <w:t>4</w:t>
          </w:r>
          <w:r>
            <w:rPr>
              <w:rFonts w:hint="default" w:ascii="Trebuchet MS" w:hAnsi="Trebuchet MS" w:cs="Trebuchet MS"/>
              <w:color w:val="auto"/>
            </w:rPr>
            <w:fldChar w:fldCharType="end"/>
          </w:r>
          <w:r>
            <w:rPr>
              <w:rFonts w:hint="default" w:ascii="Trebuchet MS" w:hAnsi="Trebuchet MS" w:cs="Trebuchet MS"/>
              <w:color w:val="auto"/>
            </w:rPr>
            <w:fldChar w:fldCharType="end"/>
          </w:r>
        </w:p>
        <w:p>
          <w:pPr>
            <w:pStyle w:val="47"/>
            <w:tabs>
              <w:tab w:val="right" w:leader="dot" w:pos="9072"/>
              <w:tab w:val="clear" w:pos="8630"/>
            </w:tabs>
            <w:rPr>
              <w:rFonts w:hint="default" w:ascii="Trebuchet MS" w:hAnsi="Trebuchet MS" w:cs="Trebuchet MS"/>
              <w:color w:val="auto"/>
            </w:rPr>
          </w:pPr>
          <w:r>
            <w:rPr>
              <w:rFonts w:hint="default" w:ascii="Trebuchet MS" w:hAnsi="Trebuchet MS" w:cs="Trebuchet MS"/>
              <w:color w:val="auto"/>
            </w:rPr>
            <w:fldChar w:fldCharType="begin"/>
          </w:r>
          <w:r>
            <w:rPr>
              <w:rFonts w:hint="default" w:ascii="Trebuchet MS" w:hAnsi="Trebuchet MS" w:cs="Trebuchet MS"/>
              <w:color w:val="auto"/>
            </w:rPr>
            <w:instrText xml:space="preserve"> HYPERLINK \l _Toc31909 </w:instrText>
          </w:r>
          <w:r>
            <w:rPr>
              <w:rFonts w:hint="default" w:ascii="Trebuchet MS" w:hAnsi="Trebuchet MS" w:cs="Trebuchet MS"/>
              <w:color w:val="auto"/>
            </w:rPr>
            <w:fldChar w:fldCharType="separate"/>
          </w:r>
          <w:r>
            <w:rPr>
              <w:rFonts w:hint="default" w:ascii="Trebuchet MS" w:hAnsi="Trebuchet MS" w:cs="Trebuchet MS"/>
              <w:color w:val="auto"/>
            </w:rPr>
            <w:t>CONFIGURATIONS</w:t>
          </w:r>
          <w:r>
            <w:rPr>
              <w:rFonts w:hint="default" w:ascii="Trebuchet MS" w:hAnsi="Trebuchet MS" w:cs="Trebuchet MS"/>
              <w:color w:val="auto"/>
            </w:rPr>
            <w:tab/>
          </w:r>
          <w:r>
            <w:rPr>
              <w:rFonts w:hint="default" w:ascii="Trebuchet MS" w:hAnsi="Trebuchet MS" w:cs="Trebuchet MS"/>
              <w:color w:val="auto"/>
            </w:rPr>
            <w:fldChar w:fldCharType="begin"/>
          </w:r>
          <w:r>
            <w:rPr>
              <w:rFonts w:hint="default" w:ascii="Trebuchet MS" w:hAnsi="Trebuchet MS" w:cs="Trebuchet MS"/>
              <w:color w:val="auto"/>
            </w:rPr>
            <w:instrText xml:space="preserve"> PAGEREF _Toc31909 \h </w:instrText>
          </w:r>
          <w:r>
            <w:rPr>
              <w:rFonts w:hint="default" w:ascii="Trebuchet MS" w:hAnsi="Trebuchet MS" w:cs="Trebuchet MS"/>
              <w:color w:val="auto"/>
            </w:rPr>
            <w:fldChar w:fldCharType="separate"/>
          </w:r>
          <w:r>
            <w:rPr>
              <w:rFonts w:hint="default" w:ascii="Trebuchet MS" w:hAnsi="Trebuchet MS" w:cs="Trebuchet MS"/>
              <w:color w:val="auto"/>
            </w:rPr>
            <w:t>6</w:t>
          </w:r>
          <w:r>
            <w:rPr>
              <w:rFonts w:hint="default" w:ascii="Trebuchet MS" w:hAnsi="Trebuchet MS" w:cs="Trebuchet MS"/>
              <w:color w:val="auto"/>
            </w:rPr>
            <w:fldChar w:fldCharType="end"/>
          </w:r>
          <w:r>
            <w:rPr>
              <w:rFonts w:hint="default" w:ascii="Trebuchet MS" w:hAnsi="Trebuchet MS" w:cs="Trebuchet MS"/>
              <w:color w:val="auto"/>
            </w:rPr>
            <w:fldChar w:fldCharType="end"/>
          </w:r>
        </w:p>
        <w:p>
          <w:pPr>
            <w:rPr>
              <w:rFonts w:hint="default" w:ascii="Trebuchet MS" w:hAnsi="Trebuchet MS" w:cs="Trebuchet MS"/>
            </w:rPr>
          </w:pPr>
          <w:r>
            <w:rPr>
              <w:rFonts w:hint="default" w:ascii="Trebuchet MS" w:hAnsi="Trebuchet MS" w:cs="Trebuchet MS"/>
              <w:color w:val="auto"/>
            </w:rPr>
            <w:fldChar w:fldCharType="end"/>
          </w:r>
        </w:p>
      </w:sdtContent>
    </w:sdt>
    <w:p>
      <w:pPr>
        <w:rPr>
          <w:rFonts w:hint="default" w:ascii="Trebuchet MS" w:hAnsi="Trebuchet MS" w:cs="Trebuchet MS"/>
          <w:b/>
          <w:bCs/>
          <w:sz w:val="24"/>
          <w:szCs w:val="24"/>
        </w:rPr>
      </w:pPr>
      <w:r>
        <w:rPr>
          <w:rFonts w:hint="default" w:ascii="Trebuchet MS" w:hAnsi="Trebuchet MS" w:cs="Trebuchet MS"/>
        </w:rPr>
        <w:tab/>
      </w:r>
      <w:r>
        <w:rPr>
          <w:rFonts w:hint="default" w:ascii="Trebuchet MS" w:hAnsi="Trebuchet MS" w:cs="Trebuchet MS"/>
        </w:rPr>
        <w:tab/>
      </w:r>
      <w:r>
        <w:rPr>
          <w:rFonts w:hint="default" w:ascii="Trebuchet MS" w:hAnsi="Trebuchet MS" w:cs="Trebuchet MS"/>
        </w:rPr>
        <w:tab/>
      </w:r>
    </w:p>
    <w:p>
      <w:pPr>
        <w:rPr>
          <w:rFonts w:hint="default" w:ascii="Trebuchet MS" w:hAnsi="Trebuchet MS" w:cs="Trebuchet MS"/>
          <w:sz w:val="24"/>
          <w:szCs w:val="24"/>
        </w:rPr>
      </w:pPr>
    </w:p>
    <w:p>
      <w:pPr>
        <w:rPr>
          <w:rFonts w:hint="default" w:ascii="Trebuchet MS" w:hAnsi="Trebuchet MS" w:cs="Trebuchet MS"/>
          <w:sz w:val="24"/>
          <w:szCs w:val="24"/>
        </w:rPr>
      </w:pPr>
    </w:p>
    <w:p>
      <w:pPr>
        <w:rPr>
          <w:rFonts w:hint="default" w:ascii="Trebuchet MS" w:hAnsi="Trebuchet MS" w:cs="Trebuchet MS"/>
          <w:b/>
          <w:sz w:val="56"/>
          <w:szCs w:val="56"/>
          <w:u w:val="single"/>
        </w:rPr>
      </w:pPr>
      <w:r>
        <w:rPr>
          <w:rFonts w:hint="default" w:ascii="Trebuchet MS" w:hAnsi="Trebuchet MS" w:cs="Trebuchet MS"/>
          <w:sz w:val="24"/>
          <w:szCs w:val="24"/>
          <w:lang w:eastAsia="fr-FR"/>
        </w:rPr>
        <mc:AlternateContent>
          <mc:Choice Requires="wps">
            <w:drawing>
              <wp:anchor distT="0" distB="0" distL="114300" distR="114300" simplePos="0" relativeHeight="251672576" behindDoc="1" locked="0" layoutInCell="1" allowOverlap="1">
                <wp:simplePos x="0" y="0"/>
                <wp:positionH relativeFrom="column">
                  <wp:posOffset>962025</wp:posOffset>
                </wp:positionH>
                <wp:positionV relativeFrom="paragraph">
                  <wp:posOffset>241300</wp:posOffset>
                </wp:positionV>
                <wp:extent cx="5777230" cy="666750"/>
                <wp:effectExtent l="0" t="0" r="13970" b="0"/>
                <wp:wrapNone/>
                <wp:docPr id="472" name="Forme libre 11"/>
                <wp:cNvGraphicFramePr/>
                <a:graphic xmlns:a="http://schemas.openxmlformats.org/drawingml/2006/main">
                  <a:graphicData uri="http://schemas.microsoft.com/office/word/2010/wordprocessingShape">
                    <wps:wsp>
                      <wps:cNvSpPr/>
                      <wps:spPr bwMode="auto">
                        <a:xfrm>
                          <a:off x="0" y="0"/>
                          <a:ext cx="5777382"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a:graphicData>
                </a:graphic>
              </wp:anchor>
            </w:drawing>
          </mc:Choice>
          <mc:Fallback>
            <w:pict>
              <v:shape id="Forme libre 11" o:spid="_x0000_s1026" o:spt="100" style="position:absolute;left:0pt;margin-left:75.75pt;margin-top:19pt;height:52.5pt;width:454.9pt;z-index:-251643904;v-text-anchor:bottom;mso-width-relative:page;mso-height-relative:page;" fillcolor="#FFFFFF [3212]" filled="t" stroked="f" coordsize="607,66" o:gfxdata="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AOKRN/b&#10;AAAACwEAAA8AAAAAAAAAAQAgAAAAIgAAAGRycy9kb3ducmV2LnhtbFBLAQIUABQAAAAIAIdO4kDU&#10;qOm7cwMAAFkJAAAOAAAAAAAAAAEAIAAAACoBAABkcnMvZTJvRG9jLnhtbFBLBQYAAAAABgAGAFkB&#10;AAAPBwAAAAA=&#10;" path="m607,0c450,44,300,57,176,57c109,57,49,53,0,48c66,58,152,66,251,66c358,66,480,56,607,27c607,0,607,0,607,0e">
                <v:path o:connectlocs="5777382,0;1675155,575935;0,484998;2388999,666873;5777382,272811;5777382,0" o:connectangles="0,0,0,0,0,0"/>
                <v:fill on="t" opacity="19660f" focussize="0,0"/>
                <v:stroke on="f"/>
                <v:imagedata o:title=""/>
                <o:lock v:ext="edit" aspectratio="f"/>
              </v:shape>
            </w:pict>
          </mc:Fallback>
        </mc:AlternateContent>
      </w: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r>
        <w:rPr>
          <w:rFonts w:hint="default" w:ascii="Trebuchet MS" w:hAnsi="Trebuchet MS" w:cs="Trebuchet MS"/>
        </w:rPr>
        <w:tab/>
      </w:r>
      <w:r>
        <w:rPr>
          <w:rFonts w:hint="default" w:ascii="Trebuchet MS" w:hAnsi="Trebuchet MS" w:cs="Trebuchet MS"/>
        </w:rPr>
        <w:tab/>
      </w: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jc w:val="center"/>
        <w:rPr>
          <w:rStyle w:val="224"/>
          <w:rFonts w:hint="default" w:ascii="Trebuchet MS" w:hAnsi="Trebuchet MS" w:cs="Trebuchet MS"/>
          <w:u w:val="single"/>
          <w:lang w:val="en-US"/>
        </w:rPr>
      </w:pPr>
      <w:bookmarkStart w:id="3" w:name="_Toc5749"/>
    </w:p>
    <w:p>
      <w:pPr>
        <w:jc w:val="center"/>
        <w:rPr>
          <w:rStyle w:val="224"/>
          <w:rFonts w:hint="default" w:ascii="Trebuchet MS" w:hAnsi="Trebuchet MS" w:cs="Trebuchet MS"/>
          <w:u w:val="single"/>
          <w:lang w:val="en-US"/>
        </w:rPr>
      </w:pPr>
    </w:p>
    <w:p>
      <w:pPr>
        <w:jc w:val="center"/>
        <w:rPr>
          <w:rStyle w:val="224"/>
          <w:rFonts w:hint="default" w:ascii="Trebuchet MS" w:hAnsi="Trebuchet MS" w:cs="Trebuchet MS"/>
          <w:lang w:val="en-US"/>
        </w:rPr>
      </w:pPr>
      <w:r>
        <w:rPr>
          <w:rStyle w:val="224"/>
          <w:rFonts w:hint="default" w:ascii="Trebuchet MS" w:hAnsi="Trebuchet MS" w:cs="Trebuchet MS"/>
          <w:u w:val="single"/>
          <w:lang w:val="en-US"/>
        </w:rPr>
        <w:t>PROTOCOLES</w:t>
      </w:r>
    </w:p>
    <w:bookmarkEnd w:id="3"/>
    <w:p>
      <w:pPr>
        <w:rPr>
          <w:rStyle w:val="224"/>
          <w:rFonts w:hint="default" w:ascii="Trebuchet MS" w:hAnsi="Trebuchet MS" w:cs="Trebuchet MS"/>
        </w:rPr>
      </w:pPr>
    </w:p>
    <w:p>
      <w:pPr>
        <w:jc w:val="center"/>
        <w:rPr>
          <w:rFonts w:hint="default" w:ascii="Trebuchet MS" w:hAnsi="Trebuchet MS" w:cs="Trebuchet MS"/>
          <w:b/>
          <w:bCs/>
          <w:sz w:val="32"/>
          <w:szCs w:val="32"/>
        </w:rPr>
      </w:pPr>
      <w:bookmarkStart w:id="4" w:name="_Toc30861"/>
      <w:r>
        <w:rPr>
          <w:rStyle w:val="224"/>
          <w:rFonts w:hint="default" w:ascii="Trebuchet MS" w:hAnsi="Trebuchet MS" w:cs="Trebuchet MS"/>
          <w:sz w:val="32"/>
          <w:szCs w:val="32"/>
          <w:u w:val="single"/>
        </w:rPr>
        <w:t>SNMP</w:t>
      </w:r>
      <w:r>
        <w:rPr>
          <w:rStyle w:val="224"/>
          <w:rFonts w:hint="default" w:ascii="Trebuchet MS" w:hAnsi="Trebuchet MS" w:cs="Trebuchet MS"/>
          <w:sz w:val="32"/>
          <w:szCs w:val="32"/>
        </w:rPr>
        <w:t xml:space="preserve"> (Simple Network Management Protocol)</w:t>
      </w:r>
      <w:bookmarkEnd w:id="4"/>
    </w:p>
    <w:p>
      <w:pPr>
        <w:rPr>
          <w:rFonts w:hint="default" w:ascii="Trebuchet MS" w:hAnsi="Trebuchet MS" w:cs="Trebuchet MS"/>
          <w:b/>
          <w:bCs/>
          <w:sz w:val="34"/>
          <w:szCs w:val="34"/>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SNMP est un protocole de communication qui permet aux administrateurs réseau de gérer les équipements du réseau, de superviser et de diagnostiquer des problèmes réseaux et matériels à distance. Ce protocole utilise des protocoles intermédiaires comme :</w:t>
      </w:r>
    </w:p>
    <w:p>
      <w:pPr>
        <w:numPr>
          <w:ilvl w:val="0"/>
          <w:numId w:val="18"/>
        </w:numPr>
        <w:rPr>
          <w:rFonts w:hint="default" w:ascii="Trebuchet MS" w:hAnsi="Trebuchet MS" w:eastAsia="SimSun" w:cs="Trebuchet MS"/>
          <w:sz w:val="28"/>
          <w:szCs w:val="28"/>
          <w:shd w:val="clear" w:color="auto" w:fill="FFFFFF"/>
        </w:rPr>
      </w:pPr>
      <w:r>
        <w:rPr>
          <w:rStyle w:val="225"/>
          <w:rFonts w:hint="default" w:ascii="Trebuchet MS" w:hAnsi="Trebuchet MS" w:cs="Trebuchet MS"/>
        </w:rPr>
        <w:t>UDP</w:t>
      </w:r>
      <w:r>
        <w:rPr>
          <w:rFonts w:hint="default" w:ascii="Trebuchet MS" w:hAnsi="Trebuchet MS" w:eastAsia="SimSun" w:cs="Trebuchet MS"/>
          <w:sz w:val="28"/>
          <w:szCs w:val="28"/>
          <w:shd w:val="clear" w:color="auto" w:fill="FFFFFF"/>
        </w:rPr>
        <w:t>, User Datagram Protocol, assure le transport des données sans contrôle et internet.</w:t>
      </w:r>
    </w:p>
    <w:p>
      <w:pPr>
        <w:numPr>
          <w:ilvl w:val="0"/>
          <w:numId w:val="18"/>
        </w:numPr>
        <w:rPr>
          <w:rFonts w:hint="default" w:ascii="Trebuchet MS" w:hAnsi="Trebuchet MS" w:eastAsia="SimSun" w:cs="Trebuchet MS"/>
          <w:sz w:val="28"/>
          <w:szCs w:val="28"/>
          <w:shd w:val="clear" w:color="auto" w:fill="FFFFFF"/>
        </w:rPr>
      </w:pPr>
      <w:r>
        <w:rPr>
          <w:rStyle w:val="225"/>
          <w:rFonts w:hint="default" w:ascii="Trebuchet MS" w:hAnsi="Trebuchet MS" w:cs="Trebuchet MS"/>
        </w:rPr>
        <w:t>TCP</w:t>
      </w:r>
      <w:r>
        <w:rPr>
          <w:rFonts w:hint="default" w:ascii="Trebuchet MS" w:hAnsi="Trebuchet MS" w:eastAsia="SimSun" w:cs="Trebuchet MS"/>
          <w:sz w:val="28"/>
          <w:szCs w:val="28"/>
          <w:shd w:val="clear" w:color="auto" w:fill="FFFFFF"/>
        </w:rPr>
        <w:t>, Transport Control Protocol, assure le transport des données avec contrôle et internet.</w:t>
      </w:r>
    </w:p>
    <w:p>
      <w:pPr>
        <w:numPr>
          <w:ilvl w:val="0"/>
          <w:numId w:val="18"/>
        </w:numPr>
        <w:rPr>
          <w:rFonts w:hint="default" w:ascii="Trebuchet MS" w:hAnsi="Trebuchet MS" w:eastAsia="SimSun" w:cs="Trebuchet MS"/>
          <w:sz w:val="28"/>
          <w:szCs w:val="28"/>
          <w:shd w:val="clear" w:color="auto" w:fill="FFFFFF"/>
        </w:rPr>
      </w:pPr>
      <w:r>
        <w:rPr>
          <w:rStyle w:val="225"/>
          <w:rFonts w:hint="default" w:ascii="Trebuchet MS" w:hAnsi="Trebuchet MS" w:cs="Trebuchet MS"/>
        </w:rPr>
        <w:t>NTP</w:t>
      </w:r>
      <w:r>
        <w:rPr>
          <w:rFonts w:hint="default" w:ascii="Trebuchet MS" w:hAnsi="Trebuchet MS" w:eastAsia="SimSun" w:cs="Trebuchet MS"/>
          <w:sz w:val="28"/>
          <w:szCs w:val="28"/>
          <w:shd w:val="clear" w:color="auto" w:fill="FFFFFF"/>
        </w:rPr>
        <w:t>, Network Time Protocol, un protocole de s</w:t>
      </w:r>
      <w:r>
        <w:rPr>
          <w:rFonts w:hint="default" w:ascii="Trebuchet MS" w:hAnsi="Trebuchet MS" w:eastAsia="SimSun" w:cs="Trebuchet MS"/>
          <w:sz w:val="28"/>
          <w:szCs w:val="28"/>
          <w:shd w:val="clear" w:color="auto" w:fill="FFFFFF"/>
          <w:lang w:val="fr-FR"/>
        </w:rPr>
        <w:t>y</w:t>
      </w:r>
      <w:r>
        <w:rPr>
          <w:rFonts w:hint="default" w:ascii="Trebuchet MS" w:hAnsi="Trebuchet MS" w:eastAsia="SimSun" w:cs="Trebuchet MS"/>
          <w:sz w:val="28"/>
          <w:szCs w:val="28"/>
          <w:shd w:val="clear" w:color="auto" w:fill="FFFFFF"/>
        </w:rPr>
        <w:t>nchronisation de l’horloge local favorisant le timing en temps réel des messages générés.</w:t>
      </w:r>
    </w:p>
    <w:p>
      <w:pPr>
        <w:numPr>
          <w:ilvl w:val="0"/>
          <w:numId w:val="18"/>
        </w:numPr>
        <w:rPr>
          <w:rFonts w:hint="default" w:ascii="Trebuchet MS" w:hAnsi="Trebuchet MS" w:eastAsia="SimSun" w:cs="Trebuchet MS"/>
          <w:sz w:val="28"/>
          <w:szCs w:val="28"/>
          <w:shd w:val="clear" w:color="auto" w:fill="FFFFFF"/>
        </w:rPr>
      </w:pPr>
      <w:r>
        <w:rPr>
          <w:rStyle w:val="225"/>
          <w:rFonts w:hint="default" w:ascii="Trebuchet MS" w:hAnsi="Trebuchet MS" w:cs="Trebuchet MS"/>
        </w:rPr>
        <w:t>NETFLOW</w:t>
      </w:r>
      <w:r>
        <w:rPr>
          <w:rFonts w:hint="default" w:ascii="Trebuchet MS" w:hAnsi="Trebuchet MS" w:eastAsia="SimSun" w:cs="Trebuchet MS"/>
          <w:sz w:val="28"/>
          <w:szCs w:val="28"/>
          <w:shd w:val="clear" w:color="auto" w:fill="FFFFFF"/>
        </w:rPr>
        <w:t>, une architecture de surveillance des réseaux développée par Cisco Systems qui permet de collecter des informations sur les flux IP.</w:t>
      </w: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1"/>
          <w:szCs w:val="21"/>
          <w:shd w:val="clear" w:color="auto" w:fill="FFFFFF"/>
        </w:rPr>
      </w:pPr>
    </w:p>
    <w:p>
      <w:pPr>
        <w:jc w:val="center"/>
        <w:rPr>
          <w:rStyle w:val="224"/>
          <w:rFonts w:hint="default" w:ascii="Trebuchet MS" w:hAnsi="Trebuchet MS" w:cs="Trebuchet MS"/>
        </w:rPr>
      </w:pPr>
      <w:bookmarkStart w:id="5" w:name="_Toc20607"/>
      <w:r>
        <w:rPr>
          <w:rStyle w:val="224"/>
          <w:rFonts w:hint="default" w:ascii="Trebuchet MS" w:hAnsi="Trebuchet MS" w:cs="Trebuchet MS"/>
          <w:sz w:val="32"/>
          <w:szCs w:val="32"/>
          <w:u w:val="single"/>
        </w:rPr>
        <w:t>SYSLOG</w:t>
      </w:r>
      <w:r>
        <w:rPr>
          <w:rStyle w:val="224"/>
          <w:rFonts w:hint="default" w:ascii="Trebuchet MS" w:hAnsi="Trebuchet MS" w:cs="Trebuchet MS"/>
          <w:sz w:val="32"/>
          <w:szCs w:val="32"/>
        </w:rPr>
        <w:t xml:space="preserve"> (System Logging)</w:t>
      </w:r>
    </w:p>
    <w:bookmarkEnd w:id="5"/>
    <w:p>
      <w:pPr>
        <w:rPr>
          <w:rFonts w:hint="default" w:ascii="Trebuchet MS" w:hAnsi="Trebuchet MS" w:eastAsia="SimSun" w:cs="Trebuchet MS"/>
          <w:sz w:val="21"/>
          <w:szCs w:val="21"/>
          <w:shd w:val="clear" w:color="auto" w:fill="FFFFFF"/>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Syslog désigne un protocole standard qui sert à envoyer les fichiers du journal d’évènement à un serveur dédié serveur syslog. Il est composé d’une partie cliente qui émet des informations sur le réseau via le port 514. Le serveur collecte les informations et se charge de créer les journaux.</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708"/>
        <w:rPr>
          <w:rFonts w:hint="default" w:ascii="Trebuchet MS" w:hAnsi="Trebuchet MS" w:eastAsia="SimSun" w:cs="Trebuchet MS"/>
          <w:b/>
          <w:bCs/>
          <w:sz w:val="34"/>
          <w:szCs w:val="34"/>
          <w:u w:val="single"/>
          <w:shd w:val="clear" w:color="auto" w:fill="FFFFFF"/>
        </w:rPr>
      </w:pPr>
    </w:p>
    <w:p>
      <w:pPr>
        <w:ind w:left="1416" w:firstLine="1778" w:firstLineChars="521"/>
        <w:jc w:val="both"/>
        <w:rPr>
          <w:rFonts w:hint="default" w:ascii="Trebuchet MS" w:hAnsi="Trebuchet MS" w:eastAsia="SimSun" w:cs="Trebuchet MS"/>
          <w:b/>
          <w:bCs/>
          <w:sz w:val="34"/>
          <w:szCs w:val="34"/>
          <w:u w:val="single"/>
          <w:shd w:val="clear" w:color="auto" w:fill="FFFFFF"/>
        </w:rPr>
      </w:pPr>
      <w:r>
        <w:rPr>
          <w:rFonts w:hint="default" w:ascii="Trebuchet MS" w:hAnsi="Trebuchet MS" w:eastAsia="SimSun" w:cs="Trebuchet MS"/>
          <w:b/>
          <w:bCs/>
          <w:sz w:val="34"/>
          <w:szCs w:val="34"/>
          <w:u w:val="single"/>
          <w:shd w:val="clear" w:color="auto" w:fill="FFFFFF"/>
        </w:rPr>
        <w:t>ARCHITECTURE</w:t>
      </w:r>
    </w:p>
    <w:p>
      <w:pPr>
        <w:ind w:left="1416" w:firstLine="708"/>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r>
        <w:rPr>
          <w:rFonts w:hint="default" w:ascii="Trebuchet MS" w:hAnsi="Trebuchet MS" w:eastAsia="SimSun" w:cs="Trebuchet MS"/>
          <w:b/>
          <w:bCs/>
          <w:sz w:val="34"/>
          <w:szCs w:val="34"/>
          <w:u w:val="single"/>
          <w:shd w:val="clear" w:color="auto" w:fill="FFFFFF"/>
          <w:lang w:eastAsia="fr-FR"/>
        </w:rPr>
        <w:drawing>
          <wp:inline distT="0" distB="0" distL="114300" distR="114300">
            <wp:extent cx="5758180" cy="4862195"/>
            <wp:effectExtent l="0" t="0" r="13970" b="14605"/>
            <wp:docPr id="112" name="Picture 112" descr="Screenshot 2022-01-27 10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022-01-27 101054"/>
                    <pic:cNvPicPr>
                      <a:picLocks noChangeAspect="1"/>
                    </pic:cNvPicPr>
                  </pic:nvPicPr>
                  <pic:blipFill>
                    <a:blip r:embed="rId15"/>
                    <a:stretch>
                      <a:fillRect/>
                    </a:stretch>
                  </pic:blipFill>
                  <pic:spPr>
                    <a:xfrm>
                      <a:off x="0" y="0"/>
                      <a:ext cx="5758180" cy="4862195"/>
                    </a:xfrm>
                    <a:prstGeom prst="rect">
                      <a:avLst/>
                    </a:prstGeom>
                  </pic:spPr>
                </pic:pic>
              </a:graphicData>
            </a:graphic>
          </wp:inline>
        </w:drawing>
      </w: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numPr>
          <w:ilvl w:val="0"/>
          <w:numId w:val="0"/>
        </w:numPr>
        <w:spacing w:after="160" w:line="259" w:lineRule="auto"/>
        <w:rPr>
          <w:rFonts w:hint="default" w:ascii="Trebuchet MS" w:hAnsi="Trebuchet MS" w:eastAsia="SimSun" w:cs="Trebuchet MS"/>
          <w:b w:val="0"/>
          <w:bCs w:val="0"/>
          <w:sz w:val="24"/>
          <w:szCs w:val="24"/>
          <w:u w:val="none"/>
          <w:shd w:val="clear" w:color="auto" w:fill="FFFFFF"/>
          <w:lang w:val="fr-FR"/>
        </w:rPr>
      </w:pPr>
    </w:p>
    <w:p>
      <w:pPr>
        <w:rPr>
          <w:rFonts w:hint="default" w:ascii="Trebuchet MS" w:hAnsi="Trebuchet MS" w:eastAsia="SimSun" w:cs="Trebuchet MS"/>
          <w:b w:val="0"/>
          <w:bCs w:val="0"/>
          <w:sz w:val="24"/>
          <w:szCs w:val="24"/>
          <w:u w:val="none"/>
          <w:shd w:val="clear" w:color="auto" w:fill="FFFFFF"/>
          <w:lang w:val="fr-FR"/>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24"/>
          <w:szCs w:val="2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rPr>
          <w:rFonts w:hint="default" w:ascii="Trebuchet MS" w:hAnsi="Trebuchet MS" w:eastAsia="SimSun" w:cs="Trebuchet MS"/>
          <w:b/>
          <w:bCs/>
          <w:sz w:val="34"/>
          <w:szCs w:val="34"/>
          <w:u w:val="single"/>
          <w:shd w:val="clear" w:color="auto" w:fill="FFFFFF"/>
        </w:rPr>
      </w:pPr>
    </w:p>
    <w:p>
      <w:pPr>
        <w:pStyle w:val="2"/>
        <w:bidi w:val="0"/>
        <w:ind w:left="1416" w:leftChars="0" w:firstLine="1667" w:firstLineChars="521"/>
        <w:jc w:val="both"/>
        <w:rPr>
          <w:rFonts w:hint="default" w:ascii="Trebuchet MS" w:hAnsi="Trebuchet MS" w:eastAsia="SimSun" w:cs="Trebuchet MS"/>
          <w:b/>
          <w:bCs/>
          <w:sz w:val="34"/>
          <w:szCs w:val="34"/>
          <w:u w:val="single"/>
          <w:shd w:val="clear" w:color="auto" w:fill="FFFFFF"/>
        </w:rPr>
      </w:pPr>
      <w:bookmarkStart w:id="6" w:name="_Toc31909"/>
      <w:r>
        <w:rPr>
          <w:rFonts w:hint="default" w:ascii="Trebuchet MS" w:hAnsi="Trebuchet MS" w:cs="Trebuchet MS"/>
          <w:sz w:val="32"/>
          <w:szCs w:val="32"/>
        </w:rPr>
        <w:t>CONFIGURATIONS</w:t>
      </w:r>
      <w:bookmarkEnd w:id="6"/>
    </w:p>
    <w:p>
      <w:pPr>
        <w:rPr>
          <w:rStyle w:val="226"/>
          <w:rFonts w:hint="default" w:ascii="Trebuchet MS" w:hAnsi="Trebuchet MS" w:cs="Trebuchet MS"/>
          <w:u w:val="single"/>
          <w:lang w:val="fr-FR"/>
        </w:rPr>
      </w:pPr>
      <w:r>
        <w:rPr>
          <w:rFonts w:hint="default" w:ascii="Trebuchet MS" w:hAnsi="Trebuchet MS" w:eastAsia="SimSun" w:cs="Trebuchet MS"/>
          <w:b w:val="0"/>
          <w:bCs w:val="0"/>
          <w:sz w:val="34"/>
          <w:szCs w:val="34"/>
          <w:u w:val="none"/>
          <w:shd w:val="clear" w:color="auto" w:fill="FFFFFF"/>
          <w:lang w:val="fr-FR"/>
        </w:rPr>
        <w:tab/>
      </w:r>
      <w:r>
        <w:rPr>
          <w:rFonts w:hint="default" w:ascii="Trebuchet MS" w:hAnsi="Trebuchet MS" w:eastAsia="SimSun" w:cs="Trebuchet MS"/>
          <w:b w:val="0"/>
          <w:bCs w:val="0"/>
          <w:sz w:val="34"/>
          <w:szCs w:val="34"/>
          <w:u w:val="none"/>
          <w:shd w:val="clear" w:color="auto" w:fill="FFFFFF"/>
          <w:lang w:val="fr-FR"/>
        </w:rPr>
        <w:tab/>
      </w:r>
      <w:r>
        <w:rPr>
          <w:rStyle w:val="226"/>
          <w:rFonts w:hint="default" w:ascii="Trebuchet MS" w:hAnsi="Trebuchet MS" w:cs="Trebuchet MS"/>
          <w:u w:val="single"/>
          <w:lang w:val="fr-FR"/>
        </w:rPr>
        <w:t>Installation du serveur</w:t>
      </w:r>
    </w:p>
    <w:p>
      <w:pPr>
        <w:rPr>
          <w:rStyle w:val="226"/>
          <w:rFonts w:hint="default" w:ascii="Trebuchet MS" w:hAnsi="Trebuchet MS" w:cs="Trebuchet MS"/>
          <w:u w:val="single"/>
          <w:lang w:val="fr-FR"/>
        </w:rPr>
      </w:pPr>
    </w:p>
    <w:p>
      <w:pPr>
        <w:rPr>
          <w:rStyle w:val="226"/>
          <w:rFonts w:hint="default" w:ascii="Trebuchet MS" w:hAnsi="Trebuchet MS" w:cs="Trebuchet MS"/>
          <w:b w:val="0"/>
          <w:bCs w:val="0"/>
          <w:sz w:val="28"/>
          <w:szCs w:val="28"/>
          <w:u w:val="none"/>
          <w:lang w:val="fr-FR"/>
        </w:rPr>
      </w:pPr>
      <w:r>
        <w:rPr>
          <w:rStyle w:val="226"/>
          <w:rFonts w:hint="default" w:ascii="Trebuchet MS" w:hAnsi="Trebuchet MS" w:cs="Trebuchet MS"/>
          <w:b w:val="0"/>
          <w:bCs w:val="0"/>
          <w:sz w:val="28"/>
          <w:szCs w:val="28"/>
          <w:u w:val="none"/>
          <w:lang w:val="fr-FR"/>
        </w:rPr>
        <w:t>Tout d’abord installons notre logiciel de virtualisation (vmware)</w:t>
      </w:r>
    </w:p>
    <w:p>
      <w:pPr>
        <w:rPr>
          <w:rStyle w:val="30"/>
          <w:rFonts w:ascii="SimSun" w:hAnsi="SimSun" w:eastAsia="SimSun" w:cs="SimSun"/>
          <w:sz w:val="24"/>
          <w:szCs w:val="24"/>
        </w:rPr>
      </w:pPr>
      <w:r>
        <w:rPr>
          <w:rStyle w:val="226"/>
          <w:rFonts w:hint="default" w:ascii="Trebuchet MS" w:hAnsi="Trebuchet MS" w:cs="Trebuchet MS"/>
          <w:b w:val="0"/>
          <w:bCs w:val="0"/>
          <w:sz w:val="28"/>
          <w:szCs w:val="28"/>
          <w:u w:val="none"/>
          <w:lang w:val="fr-FR"/>
        </w:rPr>
        <w:t xml:space="preserve">Lien :   </w:t>
      </w:r>
      <w:r>
        <w:rPr>
          <w:rFonts w:ascii="SimSun" w:hAnsi="SimSun" w:eastAsia="SimSun" w:cs="SimSun"/>
          <w:sz w:val="24"/>
          <w:szCs w:val="24"/>
        </w:rPr>
        <w:fldChar w:fldCharType="begin"/>
      </w:r>
      <w:r>
        <w:rPr>
          <w:rFonts w:ascii="SimSun" w:hAnsi="SimSun" w:eastAsia="SimSun" w:cs="SimSun"/>
          <w:sz w:val="24"/>
          <w:szCs w:val="24"/>
        </w:rPr>
        <w:instrText xml:space="preserve"> HYPERLINK "https://www.bing.com/search?q=wvmware+workstation+16&amp;cvid=b1e5f81d3d6f4bc9bd0f0ea70cf5ab0c&amp;aqs=edge..69i57j0l8.16340j0j9&amp;FORM=ANAB01&amp;PC=U531" </w:instrText>
      </w:r>
      <w:r>
        <w:rPr>
          <w:rFonts w:ascii="SimSun" w:hAnsi="SimSun" w:eastAsia="SimSun" w:cs="SimSun"/>
          <w:sz w:val="24"/>
          <w:szCs w:val="24"/>
        </w:rPr>
        <w:fldChar w:fldCharType="separate"/>
      </w:r>
      <w:r>
        <w:rPr>
          <w:rStyle w:val="30"/>
          <w:rFonts w:ascii="SimSun" w:hAnsi="SimSun" w:eastAsia="SimSun" w:cs="SimSun"/>
          <w:sz w:val="24"/>
          <w:szCs w:val="24"/>
        </w:rPr>
        <w:t>wvmware workstation 16 - Rechercher(bing.com)</w:t>
      </w:r>
    </w:p>
    <w:p>
      <w:pPr>
        <w:rPr>
          <w:rStyle w:val="30"/>
          <w:rFonts w:hint="default" w:ascii="Trebuchet MS" w:hAnsi="Trebuchet MS" w:eastAsia="SimSun" w:cs="Trebuchet MS"/>
          <w:color w:val="auto"/>
          <w:sz w:val="28"/>
          <w:szCs w:val="28"/>
          <w:u w:val="none"/>
          <w:lang w:val="fr-FR"/>
        </w:rPr>
      </w:pPr>
      <w:r>
        <w:rPr>
          <w:rStyle w:val="30"/>
          <w:rFonts w:hint="default" w:ascii="Trebuchet MS" w:hAnsi="Trebuchet MS" w:eastAsia="SimSun" w:cs="Trebuchet MS"/>
          <w:color w:val="auto"/>
          <w:sz w:val="28"/>
          <w:szCs w:val="28"/>
          <w:u w:val="none"/>
          <w:lang w:val="fr-FR"/>
        </w:rPr>
        <w:t xml:space="preserve">Une fois le téléchargement fini, double cliqué sur le fichier </w:t>
      </w:r>
      <w:r>
        <w:rPr>
          <w:rStyle w:val="30"/>
          <w:rFonts w:hint="default" w:ascii="Trebuchet MS" w:hAnsi="Trebuchet MS" w:eastAsia="SimSun" w:cs="Trebuchet MS"/>
          <w:color w:val="0070C0"/>
          <w:sz w:val="28"/>
          <w:szCs w:val="28"/>
          <w:u w:val="none"/>
          <w:lang w:val="fr-FR"/>
        </w:rPr>
        <w:t>.exe</w:t>
      </w:r>
    </w:p>
    <w:p>
      <w:pPr>
        <w:rPr>
          <w:rStyle w:val="30"/>
          <w:rFonts w:ascii="SimSun" w:hAnsi="SimSun" w:eastAsia="SimSun" w:cs="SimSun"/>
          <w:sz w:val="24"/>
          <w:szCs w:val="24"/>
        </w:rPr>
      </w:pPr>
      <w:r>
        <w:drawing>
          <wp:anchor distT="0" distB="0" distL="114300" distR="114300" simplePos="0" relativeHeight="251703296" behindDoc="0" locked="0" layoutInCell="1" allowOverlap="1">
            <wp:simplePos x="0" y="0"/>
            <wp:positionH relativeFrom="margin">
              <wp:posOffset>220980</wp:posOffset>
            </wp:positionH>
            <wp:positionV relativeFrom="paragraph">
              <wp:posOffset>110490</wp:posOffset>
            </wp:positionV>
            <wp:extent cx="3947795" cy="2499995"/>
            <wp:effectExtent l="0" t="0" r="14605" b="14605"/>
            <wp:wrapSquare wrapText="bothSides"/>
            <wp:docPr id="64" name="image25.jpg" descr="Installer VMPlayer Workstation Player"/>
            <wp:cNvGraphicFramePr/>
            <a:graphic xmlns:a="http://schemas.openxmlformats.org/drawingml/2006/main">
              <a:graphicData uri="http://schemas.openxmlformats.org/drawingml/2006/picture">
                <pic:pic xmlns:pic="http://schemas.openxmlformats.org/drawingml/2006/picture">
                  <pic:nvPicPr>
                    <pic:cNvPr id="64" name="image25.jpg" descr="Installer VMPlayer Workstation Player"/>
                    <pic:cNvPicPr preferRelativeResize="0"/>
                  </pic:nvPicPr>
                  <pic:blipFill>
                    <a:blip r:embed="rId16"/>
                    <a:srcRect/>
                    <a:stretch>
                      <a:fillRect/>
                    </a:stretch>
                  </pic:blipFill>
                  <pic:spPr>
                    <a:xfrm>
                      <a:off x="0" y="0"/>
                      <a:ext cx="3947795" cy="2499995"/>
                    </a:xfrm>
                    <a:prstGeom prst="rect">
                      <a:avLst/>
                    </a:prstGeom>
                  </pic:spPr>
                </pic:pic>
              </a:graphicData>
            </a:graphic>
          </wp:anchor>
        </w:drawing>
      </w:r>
    </w:p>
    <w:p>
      <w:pPr>
        <w:rPr>
          <w:rStyle w:val="30"/>
          <w:rFonts w:hint="default" w:ascii="Trebuchet MS" w:hAnsi="Trebuchet MS" w:eastAsia="SimSun" w:cs="Trebuchet MS"/>
          <w:color w:val="auto"/>
          <w:sz w:val="24"/>
          <w:szCs w:val="24"/>
          <w:u w:val="none"/>
          <w:lang w:val="fr-FR"/>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r>
        <w:rPr>
          <w:sz w:val="24"/>
        </w:rPr>
        <mc:AlternateContent>
          <mc:Choice Requires="wps">
            <w:drawing>
              <wp:anchor distT="0" distB="0" distL="114300" distR="114300" simplePos="0" relativeHeight="251704320" behindDoc="0" locked="0" layoutInCell="1" allowOverlap="1">
                <wp:simplePos x="0" y="0"/>
                <wp:positionH relativeFrom="column">
                  <wp:posOffset>62230</wp:posOffset>
                </wp:positionH>
                <wp:positionV relativeFrom="paragraph">
                  <wp:posOffset>149860</wp:posOffset>
                </wp:positionV>
                <wp:extent cx="1400175" cy="601980"/>
                <wp:effectExtent l="1259840" t="9525" r="26035" b="17145"/>
                <wp:wrapNone/>
                <wp:docPr id="65" name="Line Callout 1 65"/>
                <wp:cNvGraphicFramePr/>
                <a:graphic xmlns:a="http://schemas.openxmlformats.org/drawingml/2006/main">
                  <a:graphicData uri="http://schemas.microsoft.com/office/word/2010/wordprocessingShape">
                    <wps:wsp>
                      <wps:cNvSpPr/>
                      <wps:spPr>
                        <a:xfrm>
                          <a:off x="3842385" y="6267450"/>
                          <a:ext cx="1400175" cy="601980"/>
                        </a:xfrm>
                        <a:prstGeom prst="borderCallout1">
                          <a:avLst>
                            <a:gd name="adj1" fmla="val 47257"/>
                            <a:gd name="adj2" fmla="val 4580"/>
                            <a:gd name="adj3" fmla="val 70253"/>
                            <a:gd name="adj4" fmla="val -89886"/>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4.9pt;margin-top:11.8pt;height:47.4pt;width:110.25pt;z-index:251704320;v-text-anchor:middle;mso-width-relative:page;mso-height-relative:page;" fillcolor="#000000 [3200]" filled="t" stroked="t" coordsize="21600,21600" o:gfxdata="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DsbpRm1QAAAAgBAAAPAAAAAAAAAAEAIAAAACIA&#10;AABkcnMvZG93bnJldi54bWxQSwECFAAUAAAACACHTuJAjFPw9bcCAADCBQAADgAAAAAAAAABACAA&#10;AAAkAQAAZHJzL2Uyb0RvYy54bWxQSwUGAAAAAAYABgBZAQAATQYAAAAA&#10;" adj="-19415,15175,989,10208">
                <v:fill on="t" focussize="0,0"/>
                <v:stroke weight="1.5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r>
        <w:rPr>
          <w:sz w:val="22"/>
        </w:rPr>
        <mc:AlternateContent>
          <mc:Choice Requires="wps">
            <w:drawing>
              <wp:anchor distT="0" distB="0" distL="114300" distR="114300" simplePos="0" relativeHeight="251705344" behindDoc="0" locked="0" layoutInCell="1" allowOverlap="1">
                <wp:simplePos x="0" y="0"/>
                <wp:positionH relativeFrom="column">
                  <wp:posOffset>4476115</wp:posOffset>
                </wp:positionH>
                <wp:positionV relativeFrom="paragraph">
                  <wp:posOffset>2186940</wp:posOffset>
                </wp:positionV>
                <wp:extent cx="1285875" cy="611505"/>
                <wp:effectExtent l="1585595" t="9525" r="24130" b="26670"/>
                <wp:wrapNone/>
                <wp:docPr id="71" name="Line Callout 1 71"/>
                <wp:cNvGraphicFramePr/>
                <a:graphic xmlns:a="http://schemas.openxmlformats.org/drawingml/2006/main">
                  <a:graphicData uri="http://schemas.microsoft.com/office/word/2010/wordprocessingShape">
                    <wps:wsp>
                      <wps:cNvSpPr/>
                      <wps:spPr>
                        <a:xfrm>
                          <a:off x="3737610" y="9519920"/>
                          <a:ext cx="1285875" cy="611505"/>
                        </a:xfrm>
                        <a:prstGeom prst="borderCallout1">
                          <a:avLst>
                            <a:gd name="adj1" fmla="val 46832"/>
                            <a:gd name="adj2" fmla="val 2024"/>
                            <a:gd name="adj3" fmla="val 57943"/>
                            <a:gd name="adj4" fmla="val -12325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52.45pt;margin-top:172.2pt;height:48.15pt;width:101.25pt;z-index:251705344;v-text-anchor:middle;mso-width-relative:page;mso-height-relative:page;" fillcolor="#000000 [3200]" filled="t" stroked="t" coordsize="21600,21600" o:gfxdata="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nJiRW2QAAAAsBAAAPAAAAAAAAAAEA&#10;IAAAACIAAABkcnMvZG93bnJldi54bWxQSwECFAAUAAAACACHTuJASJlvcbkCAADDBQAADgAAAAAA&#10;AAABACAAAAAoAQAAZHJzL2Uyb0RvYy54bWxQSwUGAAAAAAYABgBZAQAAUwYAAAAA&#10;" adj="-26624,12516,437,10116">
                <v:fill on="t" focussize="0,0"/>
                <v:stroke weight="1.5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4175125" cy="2726690"/>
            <wp:effectExtent l="0" t="0" r="15875" b="16510"/>
            <wp:docPr id="70" name="image21.jpg" descr="Installer VMPlayer Workstation Player"/>
            <wp:cNvGraphicFramePr/>
            <a:graphic xmlns:a="http://schemas.openxmlformats.org/drawingml/2006/main">
              <a:graphicData uri="http://schemas.openxmlformats.org/drawingml/2006/picture">
                <pic:pic xmlns:pic="http://schemas.openxmlformats.org/drawingml/2006/picture">
                  <pic:nvPicPr>
                    <pic:cNvPr id="70" name="image21.jpg" descr="Installer VMPlayer Workstation Player"/>
                    <pic:cNvPicPr preferRelativeResize="0"/>
                  </pic:nvPicPr>
                  <pic:blipFill>
                    <a:blip r:embed="rId17"/>
                    <a:srcRect/>
                    <a:stretch>
                      <a:fillRect/>
                    </a:stretch>
                  </pic:blipFill>
                  <pic:spPr>
                    <a:xfrm>
                      <a:off x="0" y="0"/>
                      <a:ext cx="4175125" cy="2726805"/>
                    </a:xfrm>
                    <a:prstGeom prst="rect">
                      <a:avLst/>
                    </a:prstGeom>
                  </pic:spPr>
                </pic:pic>
              </a:graphicData>
            </a:graphic>
          </wp:inline>
        </w:drawing>
      </w:r>
    </w:p>
    <w:p>
      <w:pPr>
        <w:rPr>
          <w:rStyle w:val="30"/>
          <w:rFonts w:ascii="SimSun" w:hAnsi="SimSun" w:eastAsia="SimSun" w:cs="SimSun"/>
          <w:sz w:val="24"/>
          <w:szCs w:val="24"/>
        </w:rPr>
      </w:pPr>
    </w:p>
    <w:p>
      <w:pPr>
        <w:rPr>
          <w:rStyle w:val="30"/>
          <w:rFonts w:ascii="SimSun" w:hAnsi="SimSun" w:eastAsia="SimSun" w:cs="SimSun"/>
          <w:sz w:val="24"/>
          <w:szCs w:val="24"/>
        </w:rPr>
      </w:pPr>
    </w:p>
    <w:p>
      <w:r>
        <w:rPr>
          <w:sz w:val="22"/>
        </w:rPr>
        <mc:AlternateContent>
          <mc:Choice Requires="wps">
            <w:drawing>
              <wp:anchor distT="0" distB="0" distL="114300" distR="114300" simplePos="0" relativeHeight="251706368" behindDoc="0" locked="0" layoutInCell="1" allowOverlap="1">
                <wp:simplePos x="0" y="0"/>
                <wp:positionH relativeFrom="column">
                  <wp:posOffset>4295140</wp:posOffset>
                </wp:positionH>
                <wp:positionV relativeFrom="paragraph">
                  <wp:posOffset>2272030</wp:posOffset>
                </wp:positionV>
                <wp:extent cx="1351915" cy="611505"/>
                <wp:effectExtent l="1557020" t="9525" r="24765" b="26670"/>
                <wp:wrapNone/>
                <wp:docPr id="91" name="Line Callout 1 91"/>
                <wp:cNvGraphicFramePr/>
                <a:graphic xmlns:a="http://schemas.openxmlformats.org/drawingml/2006/main">
                  <a:graphicData uri="http://schemas.microsoft.com/office/word/2010/wordprocessingShape">
                    <wps:wsp>
                      <wps:cNvSpPr/>
                      <wps:spPr>
                        <a:xfrm>
                          <a:off x="3632835" y="3562350"/>
                          <a:ext cx="1351915" cy="611505"/>
                        </a:xfrm>
                        <a:prstGeom prst="borderCallout1">
                          <a:avLst>
                            <a:gd name="adj1" fmla="val 49948"/>
                            <a:gd name="adj2" fmla="val 1550"/>
                            <a:gd name="adj3" fmla="val 68847"/>
                            <a:gd name="adj4" fmla="val -11512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38.2pt;margin-top:178.9pt;height:48.15pt;width:106.45pt;z-index:251706368;v-text-anchor:middle;mso-width-relative:page;mso-height-relative:page;" fillcolor="#000000 [3200]" filled="t" stroked="t" coordsize="21600,21600" o:gfxdata="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AWB0sQ2wAAAAsBAAAPAAAAAAAAAAEA&#10;IAAAACIAAABkcnMvZG93bnJldi54bWxQSwECFAAUAAAACACHTuJAv8yWz7cCAADDBQAADgAAAAAA&#10;AAABACAAAAAqAQAAZHJzL2Uyb0RvYy54bWxQSwUGAAAAAAYABgBZAQAAUwYAAAAA&#10;" adj="-24867,14871,335,10789">
                <v:fill on="t" focussize="0,0"/>
                <v:stroke weight="1.5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3658870" cy="2891790"/>
            <wp:effectExtent l="0" t="0" r="17780" b="3810"/>
            <wp:docPr id="90" name="image26.jpg" descr="Installer VMPlayer Workstation Player"/>
            <wp:cNvGraphicFramePr/>
            <a:graphic xmlns:a="http://schemas.openxmlformats.org/drawingml/2006/main">
              <a:graphicData uri="http://schemas.openxmlformats.org/drawingml/2006/picture">
                <pic:pic xmlns:pic="http://schemas.openxmlformats.org/drawingml/2006/picture">
                  <pic:nvPicPr>
                    <pic:cNvPr id="90" name="image26.jpg" descr="Installer VMPlayer Workstation Player"/>
                    <pic:cNvPicPr preferRelativeResize="0"/>
                  </pic:nvPicPr>
                  <pic:blipFill>
                    <a:blip r:embed="rId18"/>
                    <a:srcRect/>
                    <a:stretch>
                      <a:fillRect/>
                    </a:stretch>
                  </pic:blipFill>
                  <pic:spPr>
                    <a:xfrm>
                      <a:off x="0" y="0"/>
                      <a:ext cx="3659024" cy="2892107"/>
                    </a:xfrm>
                    <a:prstGeom prst="rect">
                      <a:avLst/>
                    </a:prstGeom>
                  </pic:spPr>
                </pic:pic>
              </a:graphicData>
            </a:graphic>
          </wp:inline>
        </w:drawing>
      </w:r>
    </w:p>
    <w:p/>
    <w:p/>
    <w:p>
      <w:r>
        <w:rPr>
          <w:sz w:val="22"/>
        </w:rPr>
        <mc:AlternateContent>
          <mc:Choice Requires="wps">
            <w:drawing>
              <wp:anchor distT="0" distB="0" distL="114300" distR="114300" simplePos="0" relativeHeight="251707392" behindDoc="0" locked="0" layoutInCell="1" allowOverlap="1">
                <wp:simplePos x="0" y="0"/>
                <wp:positionH relativeFrom="column">
                  <wp:posOffset>4371340</wp:posOffset>
                </wp:positionH>
                <wp:positionV relativeFrom="paragraph">
                  <wp:posOffset>2234565</wp:posOffset>
                </wp:positionV>
                <wp:extent cx="1343025" cy="611505"/>
                <wp:effectExtent l="1735455" t="9525" r="26670" b="26670"/>
                <wp:wrapNone/>
                <wp:docPr id="102" name="Line Callout 1 102"/>
                <wp:cNvGraphicFramePr/>
                <a:graphic xmlns:a="http://schemas.openxmlformats.org/drawingml/2006/main">
                  <a:graphicData uri="http://schemas.microsoft.com/office/word/2010/wordprocessingShape">
                    <wps:wsp>
                      <wps:cNvSpPr/>
                      <wps:spPr>
                        <a:xfrm>
                          <a:off x="4461510" y="6782435"/>
                          <a:ext cx="1343025" cy="611505"/>
                        </a:xfrm>
                        <a:prstGeom prst="borderCallout1">
                          <a:avLst>
                            <a:gd name="adj1" fmla="val 54620"/>
                            <a:gd name="adj2" fmla="val 898"/>
                            <a:gd name="adj3" fmla="val 87538"/>
                            <a:gd name="adj4" fmla="val -12912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44.2pt;margin-top:175.95pt;height:48.15pt;width:105.75pt;z-index:251707392;v-text-anchor:middle;mso-width-relative:page;mso-height-relative:page;" fillcolor="#000000 [3200]" filled="t" stroked="t" coordsize="21600,21600" o:gfxdata="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CpcnKPdAAAACwEAAA8AAAAA&#10;AAAAAQAgAAAAIgAAAGRycy9kb3ducmV2LnhtbFBLAQIUABQAAAAIAIdO4kADJKOUugIAAMQFAAAO&#10;AAAAAAAAAAEAIAAAACwBAABkcnMvZTJvRG9jLnhtbFBLBQYAAAAABgAGAFkBAABYBgAAAAA=&#10;" adj="-27891,18908,194,11798">
                <v:fill on="t" focussize="0,0"/>
                <v:stroke weight="1.5pt" color="#000000 [3200]" joinstyle="round"/>
                <v:imagedata o:title=""/>
                <o:lock v:ext="edit" aspectratio="f"/>
                <v:textbox>
                  <w:txbxContent>
                    <w:p>
                      <w:pPr>
                        <w:jc w:val="center"/>
                        <w:rPr>
                          <w:rFonts w:hint="default"/>
                          <w:lang w:val="fr-FR"/>
                        </w:rPr>
                      </w:pPr>
                      <w:r>
                        <w:rPr>
                          <w:rFonts w:hint="default"/>
                          <w:lang w:val="fr-FR"/>
                        </w:rPr>
                        <w:t>Cliquer sur Next</w:t>
                      </w:r>
                    </w:p>
                  </w:txbxContent>
                </v:textbox>
              </v:shape>
            </w:pict>
          </mc:Fallback>
        </mc:AlternateContent>
      </w:r>
      <w:r>
        <w:drawing>
          <wp:inline distT="0" distB="0" distL="0" distR="0">
            <wp:extent cx="3672205" cy="2960370"/>
            <wp:effectExtent l="0" t="0" r="4445" b="11430"/>
            <wp:docPr id="94" name="image33.jpg" descr="Installer VMPlayer Workstation Player"/>
            <wp:cNvGraphicFramePr/>
            <a:graphic xmlns:a="http://schemas.openxmlformats.org/drawingml/2006/main">
              <a:graphicData uri="http://schemas.openxmlformats.org/drawingml/2006/picture">
                <pic:pic xmlns:pic="http://schemas.openxmlformats.org/drawingml/2006/picture">
                  <pic:nvPicPr>
                    <pic:cNvPr id="94" name="image33.jpg" descr="Installer VMPlayer Workstation Player"/>
                    <pic:cNvPicPr preferRelativeResize="0"/>
                  </pic:nvPicPr>
                  <pic:blipFill>
                    <a:blip r:embed="rId19"/>
                    <a:srcRect/>
                    <a:stretch>
                      <a:fillRect/>
                    </a:stretch>
                  </pic:blipFill>
                  <pic:spPr>
                    <a:xfrm>
                      <a:off x="0" y="0"/>
                      <a:ext cx="3672205" cy="2960639"/>
                    </a:xfrm>
                    <a:prstGeom prst="rect">
                      <a:avLst/>
                    </a:prstGeom>
                  </pic:spPr>
                </pic:pic>
              </a:graphicData>
            </a:graphic>
          </wp:inline>
        </w:drawing>
      </w:r>
    </w:p>
    <w:p>
      <w:pPr>
        <w:rPr>
          <w:rStyle w:val="30"/>
          <w:rFonts w:hint="default" w:ascii="Trebuchet MS" w:hAnsi="Trebuchet MS" w:eastAsia="SimSun" w:cs="Trebuchet MS"/>
          <w:color w:val="auto"/>
          <w:sz w:val="28"/>
          <w:szCs w:val="28"/>
          <w:u w:val="none"/>
          <w:lang w:val="fr-FR"/>
        </w:rPr>
      </w:pPr>
      <w:r>
        <w:rPr>
          <w:rStyle w:val="30"/>
          <w:rFonts w:hint="default" w:ascii="Trebuchet MS" w:hAnsi="Trebuchet MS" w:eastAsia="SimSun" w:cs="Trebuchet MS"/>
          <w:color w:val="auto"/>
          <w:sz w:val="28"/>
          <w:szCs w:val="28"/>
          <w:u w:val="none"/>
          <w:lang w:val="fr-FR"/>
        </w:rPr>
        <w:t>Installation des fichiers de vmware</w:t>
      </w:r>
    </w:p>
    <w:p>
      <w:pPr>
        <w:rPr>
          <w:rStyle w:val="30"/>
          <w:rFonts w:hint="default" w:ascii="Trebuchet MS" w:hAnsi="Trebuchet MS" w:eastAsia="SimSun" w:cs="Trebuchet MS"/>
          <w:color w:val="auto"/>
          <w:sz w:val="28"/>
          <w:szCs w:val="28"/>
          <w:u w:val="none"/>
          <w:lang w:val="fr-FR"/>
        </w:rPr>
      </w:pPr>
      <w:r>
        <w:drawing>
          <wp:inline distT="0" distB="0" distL="0" distR="0">
            <wp:extent cx="3709670" cy="2251710"/>
            <wp:effectExtent l="0" t="0" r="5080" b="15240"/>
            <wp:docPr id="103" name="image37.jpg" descr="Installer VMPlayer Workstation Player"/>
            <wp:cNvGraphicFramePr/>
            <a:graphic xmlns:a="http://schemas.openxmlformats.org/drawingml/2006/main">
              <a:graphicData uri="http://schemas.openxmlformats.org/drawingml/2006/picture">
                <pic:pic xmlns:pic="http://schemas.openxmlformats.org/drawingml/2006/picture">
                  <pic:nvPicPr>
                    <pic:cNvPr id="103" name="image37.jpg" descr="Installer VMPlayer Workstation Player"/>
                    <pic:cNvPicPr preferRelativeResize="0"/>
                  </pic:nvPicPr>
                  <pic:blipFill>
                    <a:blip r:embed="rId20"/>
                    <a:srcRect/>
                    <a:stretch>
                      <a:fillRect/>
                    </a:stretch>
                  </pic:blipFill>
                  <pic:spPr>
                    <a:xfrm>
                      <a:off x="0" y="0"/>
                      <a:ext cx="3709988" cy="2251710"/>
                    </a:xfrm>
                    <a:prstGeom prst="rect">
                      <a:avLst/>
                    </a:prstGeom>
                  </pic:spPr>
                </pic:pic>
              </a:graphicData>
            </a:graphic>
          </wp:inline>
        </w:drawing>
      </w:r>
    </w:p>
    <w:p>
      <w:pPr>
        <w:rPr>
          <w:rStyle w:val="30"/>
          <w:rFonts w:ascii="SimSun" w:hAnsi="SimSun" w:eastAsia="SimSun" w:cs="SimSun"/>
          <w:sz w:val="24"/>
          <w:szCs w:val="24"/>
        </w:rPr>
      </w:pPr>
    </w:p>
    <w:p>
      <w:r>
        <w:rPr>
          <w:sz w:val="22"/>
        </w:rPr>
        <mc:AlternateContent>
          <mc:Choice Requires="wps">
            <w:drawing>
              <wp:anchor distT="0" distB="0" distL="114300" distR="114300" simplePos="0" relativeHeight="251708416" behindDoc="0" locked="0" layoutInCell="1" allowOverlap="1">
                <wp:simplePos x="0" y="0"/>
                <wp:positionH relativeFrom="column">
                  <wp:posOffset>2980690</wp:posOffset>
                </wp:positionH>
                <wp:positionV relativeFrom="paragraph">
                  <wp:posOffset>319405</wp:posOffset>
                </wp:positionV>
                <wp:extent cx="2323465" cy="713740"/>
                <wp:effectExtent l="1910080" t="9525" r="14605" b="19685"/>
                <wp:wrapNone/>
                <wp:docPr id="105" name="Line Callout 1 105"/>
                <wp:cNvGraphicFramePr/>
                <a:graphic xmlns:a="http://schemas.openxmlformats.org/drawingml/2006/main">
                  <a:graphicData uri="http://schemas.microsoft.com/office/word/2010/wordprocessingShape">
                    <wps:wsp>
                      <wps:cNvSpPr/>
                      <wps:spPr>
                        <a:xfrm>
                          <a:off x="2156460" y="1828165"/>
                          <a:ext cx="2323465" cy="713740"/>
                        </a:xfrm>
                        <a:prstGeom prst="borderCallout1">
                          <a:avLst>
                            <a:gd name="adj1" fmla="val 49466"/>
                            <a:gd name="adj2" fmla="val 1913"/>
                            <a:gd name="adj3" fmla="val 45818"/>
                            <a:gd name="adj4" fmla="val -82208"/>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Voici notre logiciel de virtualisation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34.7pt;margin-top:25.15pt;height:56.2pt;width:182.95pt;z-index:251708416;v-text-anchor:middle;mso-width-relative:page;mso-height-relative:page;" fillcolor="#000000 [3200]" filled="t" stroked="t" coordsize="21600,21600" o:gfxdata="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Qp0UA2AAAAAoBAAAPAAAAAAAAAAEAIAAA&#10;ACIAAABkcnMvZG93bnJldi54bWxQSwECFAAUAAAACACHTuJA91GXrbcCAADEBQAADgAAAAAAAAAB&#10;ACAAAAAnAQAAZHJzL2Uyb0RvYy54bWxQSwUGAAAAAAYABgBZAQAAUAYAAAAA&#10;" adj="-17757,9897,413,10685">
                <v:fill on="t" focussize="0,0"/>
                <v:stroke weight="1.5pt" color="#000000 [3200]" joinstyle="round"/>
                <v:imagedata o:title=""/>
                <o:lock v:ext="edit" aspectratio="f"/>
                <v:textbox>
                  <w:txbxContent>
                    <w:p>
                      <w:pPr>
                        <w:jc w:val="center"/>
                        <w:rPr>
                          <w:rFonts w:hint="default"/>
                          <w:lang w:val="fr-FR"/>
                        </w:rPr>
                      </w:pPr>
                      <w:r>
                        <w:rPr>
                          <w:rFonts w:hint="default"/>
                          <w:lang w:val="fr-FR"/>
                        </w:rPr>
                        <w:t>Voici notre logiciel de virtualisation</w:t>
                      </w:r>
                    </w:p>
                  </w:txbxContent>
                </v:textbox>
              </v:shape>
            </w:pict>
          </mc:Fallback>
        </mc:AlternateContent>
      </w:r>
      <w:r>
        <w:drawing>
          <wp:inline distT="0" distB="0" distL="114300" distR="114300">
            <wp:extent cx="2457450" cy="1438275"/>
            <wp:effectExtent l="0" t="0" r="0" b="9525"/>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pic:cNvPicPr>
                  </pic:nvPicPr>
                  <pic:blipFill>
                    <a:blip r:embed="rId21"/>
                    <a:stretch>
                      <a:fillRect/>
                    </a:stretch>
                  </pic:blipFill>
                  <pic:spPr>
                    <a:xfrm>
                      <a:off x="0" y="0"/>
                      <a:ext cx="2457450" cy="1438275"/>
                    </a:xfrm>
                    <a:prstGeom prst="rect">
                      <a:avLst/>
                    </a:prstGeom>
                    <a:noFill/>
                    <a:ln>
                      <a:noFill/>
                    </a:ln>
                  </pic:spPr>
                </pic:pic>
              </a:graphicData>
            </a:graphic>
          </wp:inline>
        </w:drawing>
      </w:r>
    </w:p>
    <w:p/>
    <w:p>
      <w:r>
        <w:rPr>
          <w:sz w:val="28"/>
        </w:rPr>
        <mc:AlternateContent>
          <mc:Choice Requires="wps">
            <w:drawing>
              <wp:anchor distT="0" distB="0" distL="114300" distR="114300" simplePos="0" relativeHeight="251709440" behindDoc="0" locked="0" layoutInCell="1" allowOverlap="1">
                <wp:simplePos x="0" y="0"/>
                <wp:positionH relativeFrom="column">
                  <wp:posOffset>3599815</wp:posOffset>
                </wp:positionH>
                <wp:positionV relativeFrom="paragraph">
                  <wp:posOffset>694055</wp:posOffset>
                </wp:positionV>
                <wp:extent cx="1818640" cy="2020570"/>
                <wp:effectExtent l="1748790" t="9525" r="13970" b="27305"/>
                <wp:wrapNone/>
                <wp:docPr id="107" name="Line Callout 1 107"/>
                <wp:cNvGraphicFramePr/>
                <a:graphic xmlns:a="http://schemas.openxmlformats.org/drawingml/2006/main">
                  <a:graphicData uri="http://schemas.microsoft.com/office/word/2010/wordprocessingShape">
                    <wps:wsp>
                      <wps:cNvSpPr/>
                      <wps:spPr>
                        <a:xfrm>
                          <a:off x="2346960" y="4499610"/>
                          <a:ext cx="1818640" cy="2020570"/>
                        </a:xfrm>
                        <a:prstGeom prst="borderCallout1">
                          <a:avLst>
                            <a:gd name="adj1" fmla="val 50817"/>
                            <a:gd name="adj2" fmla="val 558"/>
                            <a:gd name="adj3" fmla="val 11627"/>
                            <a:gd name="adj4" fmla="val -9594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ascii="Bahnschrift" w:hAnsi="Bahnschrift" w:eastAsia="Arial" w:cs="Arial"/>
                                <w:color w:val="FFFFFF" w:themeColor="background1"/>
                                <w:sz w:val="28"/>
                                <w:szCs w:val="28"/>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Puis indiquez que vous utilisez l'application de virtualisation à des fins non commerciales afin d'activer la licence</w:t>
                            </w:r>
                          </w:p>
                          <w:p>
                            <w:pPr>
                              <w:jc w:val="center"/>
                              <w:rPr>
                                <w:rFonts w:hint="default" w:ascii="Bahnschrift" w:hAnsi="Bahnschrift" w:eastAsia="Arial" w:cs="Arial"/>
                                <w:color w:val="FFFFFF" w:themeColor="background1"/>
                                <w:sz w:val="28"/>
                                <w:szCs w:val="28"/>
                                <w:highlight w:val="black"/>
                                <w:lang w:val="fr-FR"/>
                                <w14:textFill>
                                  <w14:solidFill>
                                    <w14:schemeClr w14:val="bg1"/>
                                  </w14:solidFill>
                                </w14:textFill>
                              </w:rPr>
                            </w:pPr>
                            <w:r>
                              <w:rPr>
                                <w:rFonts w:hint="default" w:ascii="Bahnschrift" w:hAnsi="Bahnschrift" w:eastAsia="Arial" w:cs="Arial"/>
                                <w:color w:val="FFFFFF" w:themeColor="background1"/>
                                <w:sz w:val="28"/>
                                <w:szCs w:val="28"/>
                                <w:highlight w:val="black"/>
                                <w:lang w:val="fr-FR"/>
                                <w14:textFill>
                                  <w14:solidFill>
                                    <w14:schemeClr w14:val="bg1"/>
                                  </w14:solidFill>
                                </w14:textFill>
                              </w:rPr>
                              <w:t>Et cliquer  sur Continue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83.45pt;margin-top:54.65pt;height:159.1pt;width:143.2pt;z-index:251709440;v-text-anchor:middle;mso-width-relative:page;mso-height-relative:page;" fillcolor="#000000 [3200]" filled="t" stroked="t" coordsize="21600,21600" o:gfxdata="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H+WhgvcAAAACwEAAA8AAAAAAAAA&#10;AQAgAAAAIgAAAGRycy9kb3ducmV2LnhtbFBLAQIUABQAAAAIAIdO4kDMSIMbuAIAAMQFAAAOAAAA&#10;AAAAAAEAIAAAACsBAABkcnMvZTJvRG9jLnhtbFBLBQYAAAAABgAGAFkBAABVBgAAAAA=&#10;" adj="-20725,2511,121,10976">
                <v:fill on="t" focussize="0,0"/>
                <v:stroke weight="1.5pt" color="#000000 [3200]" joinstyle="round"/>
                <v:imagedata o:title=""/>
                <o:lock v:ext="edit" aspectratio="f"/>
                <v:textbox>
                  <w:txbxContent>
                    <w:p>
                      <w:pPr>
                        <w:jc w:val="center"/>
                        <w:rPr>
                          <w:rFonts w:ascii="Bahnschrift" w:hAnsi="Bahnschrift" w:eastAsia="Arial" w:cs="Arial"/>
                          <w:color w:val="FFFFFF" w:themeColor="background1"/>
                          <w:sz w:val="28"/>
                          <w:szCs w:val="28"/>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Puis indiquez que vous utilisez l'application de virtualisation à des fins non commerciales afin d'activer la licence</w:t>
                      </w:r>
                    </w:p>
                    <w:p>
                      <w:pPr>
                        <w:jc w:val="center"/>
                        <w:rPr>
                          <w:rFonts w:hint="default" w:ascii="Bahnschrift" w:hAnsi="Bahnschrift" w:eastAsia="Arial" w:cs="Arial"/>
                          <w:color w:val="FFFFFF" w:themeColor="background1"/>
                          <w:sz w:val="28"/>
                          <w:szCs w:val="28"/>
                          <w:highlight w:val="black"/>
                          <w:lang w:val="fr-FR"/>
                          <w14:textFill>
                            <w14:solidFill>
                              <w14:schemeClr w14:val="bg1"/>
                            </w14:solidFill>
                          </w14:textFill>
                        </w:rPr>
                      </w:pPr>
                      <w:r>
                        <w:rPr>
                          <w:rFonts w:hint="default" w:ascii="Bahnschrift" w:hAnsi="Bahnschrift" w:eastAsia="Arial" w:cs="Arial"/>
                          <w:color w:val="FFFFFF" w:themeColor="background1"/>
                          <w:sz w:val="28"/>
                          <w:szCs w:val="28"/>
                          <w:highlight w:val="black"/>
                          <w:lang w:val="fr-FR"/>
                          <w14:textFill>
                            <w14:solidFill>
                              <w14:schemeClr w14:val="bg1"/>
                            </w14:solidFill>
                          </w14:textFill>
                        </w:rPr>
                        <w:t>Et cliquer  sur Continue</w:t>
                      </w:r>
                    </w:p>
                  </w:txbxContent>
                </v:textbox>
              </v:shape>
            </w:pict>
          </mc:Fallback>
        </mc:AlternateContent>
      </w:r>
      <w:r>
        <w:rPr>
          <w:rFonts w:ascii="Berlin Sans FB" w:hAnsi="Berlin Sans FB"/>
          <w:sz w:val="36"/>
          <w:szCs w:val="36"/>
        </w:rPr>
        <w:t xml:space="preserve"> </w:t>
      </w:r>
      <w:r>
        <w:drawing>
          <wp:inline distT="0" distB="0" distL="0" distR="0">
            <wp:extent cx="2966720" cy="2811145"/>
            <wp:effectExtent l="0" t="0" r="5080" b="8255"/>
            <wp:docPr id="106" name="image36.jpg" descr="Licence VMPlayer Workstation Player"/>
            <wp:cNvGraphicFramePr/>
            <a:graphic xmlns:a="http://schemas.openxmlformats.org/drawingml/2006/main">
              <a:graphicData uri="http://schemas.openxmlformats.org/drawingml/2006/picture">
                <pic:pic xmlns:pic="http://schemas.openxmlformats.org/drawingml/2006/picture">
                  <pic:nvPicPr>
                    <pic:cNvPr id="106" name="image36.jpg" descr="Licence VMPlayer Workstation Player"/>
                    <pic:cNvPicPr preferRelativeResize="0"/>
                  </pic:nvPicPr>
                  <pic:blipFill>
                    <a:blip r:embed="rId22"/>
                    <a:srcRect/>
                    <a:stretch>
                      <a:fillRect/>
                    </a:stretch>
                  </pic:blipFill>
                  <pic:spPr>
                    <a:xfrm>
                      <a:off x="0" y="0"/>
                      <a:ext cx="2967038" cy="2811360"/>
                    </a:xfrm>
                    <a:prstGeom prst="rect">
                      <a:avLst/>
                    </a:prstGeom>
                  </pic:spPr>
                </pic:pic>
              </a:graphicData>
            </a:graphic>
          </wp:inline>
        </w:drawing>
      </w:r>
    </w:p>
    <w:p>
      <w:pPr>
        <w:rPr>
          <w:rFonts w:ascii="Arial" w:hAnsi="Arial" w:eastAsia="Arial" w:cs="Arial"/>
          <w:color w:val="555555"/>
          <w:sz w:val="56"/>
          <w:szCs w:val="56"/>
          <w:highlight w:val="white"/>
        </w:rPr>
      </w:pPr>
    </w:p>
    <w:p>
      <w:pPr>
        <w:rPr>
          <w:rFonts w:ascii="Arial" w:hAnsi="Arial" w:eastAsia="Arial" w:cs="Arial"/>
          <w:color w:val="000000"/>
          <w:sz w:val="28"/>
          <w:szCs w:val="28"/>
          <w:highlight w:val="white"/>
        </w:rPr>
      </w:pPr>
      <w:r>
        <w:rPr>
          <w:rFonts w:ascii="Arial" w:hAnsi="Arial" w:eastAsia="Arial" w:cs="Arial"/>
          <w:color w:val="555555"/>
          <w:sz w:val="56"/>
          <w:szCs w:val="56"/>
          <w:highlight w:val="white"/>
        </w:rPr>
        <w:drawing>
          <wp:inline distT="0" distB="0" distL="114300" distR="114300">
            <wp:extent cx="4817110" cy="2457450"/>
            <wp:effectExtent l="0" t="0" r="2540" b="0"/>
            <wp:docPr id="108" name="image39.jpg" descr="Installation_Win_Server1"/>
            <wp:cNvGraphicFramePr/>
            <a:graphic xmlns:a="http://schemas.openxmlformats.org/drawingml/2006/main">
              <a:graphicData uri="http://schemas.openxmlformats.org/drawingml/2006/picture">
                <pic:pic xmlns:pic="http://schemas.openxmlformats.org/drawingml/2006/picture">
                  <pic:nvPicPr>
                    <pic:cNvPr id="108" name="image39.jpg" descr="Installation_Win_Server1"/>
                    <pic:cNvPicPr preferRelativeResize="0"/>
                  </pic:nvPicPr>
                  <pic:blipFill>
                    <a:blip r:embed="rId23"/>
                    <a:srcRect/>
                    <a:stretch>
                      <a:fillRect/>
                    </a:stretch>
                  </pic:blipFill>
                  <pic:spPr>
                    <a:xfrm>
                      <a:off x="0" y="0"/>
                      <a:ext cx="4836478" cy="2467147"/>
                    </a:xfrm>
                    <a:prstGeom prst="rect">
                      <a:avLst/>
                    </a:prstGeom>
                  </pic:spPr>
                </pic:pic>
              </a:graphicData>
            </a:graphic>
          </wp:inline>
        </w:drawing>
      </w:r>
    </w:p>
    <w:p>
      <w:pPr>
        <w:rPr>
          <w:rStyle w:val="30"/>
          <w:rFonts w:ascii="SimSun" w:hAnsi="SimSun" w:eastAsia="SimSun" w:cs="SimSun"/>
          <w:sz w:val="24"/>
          <w:szCs w:val="24"/>
        </w:rPr>
      </w:pPr>
      <w:r>
        <w:rPr>
          <w:sz w:val="28"/>
        </w:rPr>
        <mc:AlternateContent>
          <mc:Choice Requires="wps">
            <w:drawing>
              <wp:anchor distT="0" distB="0" distL="114300" distR="114300" simplePos="0" relativeHeight="251710464" behindDoc="0" locked="0" layoutInCell="1" allowOverlap="1">
                <wp:simplePos x="0" y="0"/>
                <wp:positionH relativeFrom="column">
                  <wp:posOffset>2218690</wp:posOffset>
                </wp:positionH>
                <wp:positionV relativeFrom="paragraph">
                  <wp:posOffset>1270</wp:posOffset>
                </wp:positionV>
                <wp:extent cx="3103880" cy="941705"/>
                <wp:effectExtent l="53340" t="1481455" r="24130" b="15240"/>
                <wp:wrapNone/>
                <wp:docPr id="109" name="Line Callout 1 109"/>
                <wp:cNvGraphicFramePr/>
                <a:graphic xmlns:a="http://schemas.openxmlformats.org/drawingml/2006/main">
                  <a:graphicData uri="http://schemas.microsoft.com/office/word/2010/wordprocessingShape">
                    <wps:wsp>
                      <wps:cNvSpPr/>
                      <wps:spPr>
                        <a:xfrm>
                          <a:off x="3289935" y="7968615"/>
                          <a:ext cx="3103880" cy="941705"/>
                        </a:xfrm>
                        <a:prstGeom prst="borderCallout1">
                          <a:avLst>
                            <a:gd name="adj1" fmla="val 2562"/>
                            <a:gd name="adj2" fmla="val 50593"/>
                            <a:gd name="adj3" fmla="val -156574"/>
                            <a:gd name="adj4" fmla="val -15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color w:val="FFFFFF" w:themeColor="background1"/>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Ouvrez votre VMware Workstation et Cliquez sur Create a New Virtual Machine</w:t>
                            </w:r>
                            <w:r>
                              <w:rPr>
                                <w:rFonts w:ascii="Arial" w:hAnsi="Arial" w:eastAsia="Arial" w:cs="Arial"/>
                                <w:color w:val="FFFFFF" w:themeColor="background1"/>
                                <w:sz w:val="28"/>
                                <w:szCs w:val="28"/>
                                <w:highlight w:val="black"/>
                                <w14:textFill>
                                  <w14:solidFill>
                                    <w14:schemeClr w14:val="bg1"/>
                                  </w14:solidFill>
                                </w14:textFill>
                              </w:rPr>
                              <w:t xml:space="preserve"> :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74.7pt;margin-top:0.1pt;height:74.15pt;width:244.4pt;z-index:251710464;v-text-anchor:middle;mso-width-relative:page;mso-height-relative:page;" fillcolor="#000000 [3200]" filled="t" stroked="t" coordsize="21600,21600" o:gfxdata="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CvRqyk1gAAAAgBAAAPAAAAAAAAAAEAIAAAACIA&#10;AABkcnMvZG93bnJldi54bWxQSwECFAAUAAAACACHTuJAUMrSwLYCAADFBQAADgAAAAAAAAABACAA&#10;AAAlAQAAZHJzL2Uyb0RvYy54bWxQSwUGAAAAAAYABgBZAQAATQYAAAAA&#10;" adj="-327,-33820,10928,553">
                <v:fill on="t" focussize="0,0"/>
                <v:stroke weight="1.5pt" color="#000000 [3200]" joinstyle="round"/>
                <v:imagedata o:title=""/>
                <o:lock v:ext="edit" aspectratio="f"/>
                <v:textbox>
                  <w:txbxContent>
                    <w:p>
                      <w:pPr>
                        <w:jc w:val="center"/>
                        <w:rPr>
                          <w:color w:val="FFFFFF" w:themeColor="background1"/>
                          <w:highlight w:val="black"/>
                          <w14:textFill>
                            <w14:solidFill>
                              <w14:schemeClr w14:val="bg1"/>
                            </w14:solidFill>
                          </w14:textFill>
                        </w:rPr>
                      </w:pPr>
                      <w:r>
                        <w:rPr>
                          <w:rFonts w:ascii="Bahnschrift" w:hAnsi="Bahnschrift" w:eastAsia="Arial" w:cs="Arial"/>
                          <w:color w:val="FFFFFF" w:themeColor="background1"/>
                          <w:sz w:val="28"/>
                          <w:szCs w:val="28"/>
                          <w:highlight w:val="black"/>
                          <w14:textFill>
                            <w14:solidFill>
                              <w14:schemeClr w14:val="bg1"/>
                            </w14:solidFill>
                          </w14:textFill>
                        </w:rPr>
                        <w:t>Ouvrez votre VMware Workstation et Cliquez sur Create a New Virtual Machine</w:t>
                      </w:r>
                      <w:r>
                        <w:rPr>
                          <w:rFonts w:ascii="Arial" w:hAnsi="Arial" w:eastAsia="Arial" w:cs="Arial"/>
                          <w:color w:val="FFFFFF" w:themeColor="background1"/>
                          <w:sz w:val="28"/>
                          <w:szCs w:val="28"/>
                          <w:highlight w:val="black"/>
                          <w14:textFill>
                            <w14:solidFill>
                              <w14:schemeClr w14:val="bg1"/>
                            </w14:solidFill>
                          </w14:textFill>
                        </w:rPr>
                        <w:t xml:space="preserve"> : </w:t>
                      </w:r>
                    </w:p>
                  </w:txbxContent>
                </v:textbox>
              </v:shape>
            </w:pict>
          </mc:Fallback>
        </mc:AlternateContent>
      </w: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Style w:val="30"/>
          <w:rFonts w:ascii="SimSun" w:hAnsi="SimSun" w:eastAsia="SimSun" w:cs="SimSun"/>
          <w:sz w:val="24"/>
          <w:szCs w:val="24"/>
        </w:rPr>
      </w:pPr>
    </w:p>
    <w:p>
      <w:pPr>
        <w:rPr>
          <w:rFonts w:hint="default" w:ascii="Trebuchet MS" w:hAnsi="Trebuchet MS" w:eastAsia="SimSun" w:cs="Trebuchet MS"/>
          <w:b w:val="0"/>
          <w:bCs w:val="0"/>
          <w:sz w:val="34"/>
          <w:szCs w:val="34"/>
          <w:u w:val="none"/>
          <w:shd w:val="clear" w:color="auto" w:fill="FFFFFF"/>
          <w:lang w:val="fr-FR"/>
        </w:rPr>
      </w:pPr>
      <w:r>
        <w:rPr>
          <w:rStyle w:val="30"/>
          <w:rFonts w:ascii="SimSun" w:hAnsi="SimSun" w:eastAsia="SimSun" w:cs="SimSun"/>
          <w:sz w:val="24"/>
          <w:szCs w:val="24"/>
        </w:rPr>
        <w:t xml:space="preserve"> </w:t>
      </w:r>
      <w:r>
        <w:rPr>
          <w:rFonts w:ascii="SimSun" w:hAnsi="SimSun" w:eastAsia="SimSun" w:cs="SimSun"/>
          <w:sz w:val="24"/>
          <w:szCs w:val="24"/>
        </w:rPr>
        <w:fldChar w:fldCharType="end"/>
      </w:r>
      <w:r>
        <w:rPr>
          <w:rFonts w:hint="default" w:ascii="Trebuchet MS" w:hAnsi="Trebuchet MS" w:eastAsia="Arial" w:cs="Trebuchet MS"/>
          <w:color w:val="555555"/>
          <w:sz w:val="56"/>
          <w:szCs w:val="56"/>
          <w:highlight w:val="white"/>
        </w:rPr>
        <w:drawing>
          <wp:inline distT="0" distB="0" distL="114300" distR="114300">
            <wp:extent cx="5053330" cy="2429510"/>
            <wp:effectExtent l="0" t="0" r="13970" b="8890"/>
            <wp:docPr id="43" name="image34.jpg" descr="Installation_Win_Server2"/>
            <wp:cNvGraphicFramePr/>
            <a:graphic xmlns:a="http://schemas.openxmlformats.org/drawingml/2006/main">
              <a:graphicData uri="http://schemas.openxmlformats.org/drawingml/2006/picture">
                <pic:pic xmlns:pic="http://schemas.openxmlformats.org/drawingml/2006/picture">
                  <pic:nvPicPr>
                    <pic:cNvPr id="43" name="image34.jpg" descr="Installation_Win_Server2"/>
                    <pic:cNvPicPr preferRelativeResize="0"/>
                  </pic:nvPicPr>
                  <pic:blipFill>
                    <a:blip r:embed="rId24"/>
                    <a:srcRect/>
                    <a:stretch>
                      <a:fillRect/>
                    </a:stretch>
                  </pic:blipFill>
                  <pic:spPr>
                    <a:xfrm>
                      <a:off x="0" y="0"/>
                      <a:ext cx="5126736" cy="2429510"/>
                    </a:xfrm>
                    <a:prstGeom prst="rect">
                      <a:avLst/>
                    </a:prstGeom>
                  </pic:spPr>
                </pic:pic>
              </a:graphicData>
            </a:graphic>
          </wp:inline>
        </w:drawing>
      </w: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cs="Trebuchet MS"/>
          <w:sz w:val="56"/>
        </w:rPr>
        <mc:AlternateContent>
          <mc:Choice Requires="wps">
            <w:drawing>
              <wp:anchor distT="0" distB="0" distL="114300" distR="114300" simplePos="0" relativeHeight="251688960" behindDoc="0" locked="0" layoutInCell="1" allowOverlap="1">
                <wp:simplePos x="0" y="0"/>
                <wp:positionH relativeFrom="column">
                  <wp:posOffset>2734945</wp:posOffset>
                </wp:positionH>
                <wp:positionV relativeFrom="paragraph">
                  <wp:posOffset>182880</wp:posOffset>
                </wp:positionV>
                <wp:extent cx="2377440" cy="883285"/>
                <wp:effectExtent l="363220" t="1744980" r="21590" b="19685"/>
                <wp:wrapNone/>
                <wp:docPr id="45" name="Légende encadrée 1 45"/>
                <wp:cNvGraphicFramePr/>
                <a:graphic xmlns:a="http://schemas.openxmlformats.org/drawingml/2006/main">
                  <a:graphicData uri="http://schemas.microsoft.com/office/word/2010/wordprocessingShape">
                    <wps:wsp>
                      <wps:cNvSpPr/>
                      <wps:spPr>
                        <a:xfrm>
                          <a:off x="3484880" y="5530850"/>
                          <a:ext cx="2377440" cy="883285"/>
                        </a:xfrm>
                        <a:prstGeom prst="borderCallout1">
                          <a:avLst>
                            <a:gd name="adj1" fmla="val -196836"/>
                            <a:gd name="adj2" fmla="val -14983"/>
                            <a:gd name="adj3" fmla="val -718"/>
                            <a:gd name="adj4" fmla="val 4951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ce bouton radio et 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45" o:spid="_x0000_s1026" o:spt="47" type="#_x0000_t47" style="position:absolute;left:0pt;margin-left:215.35pt;margin-top:14.4pt;height:69.55pt;width:187.2pt;z-index:251688960;v-text-anchor:middle;mso-width-relative:page;mso-height-relative:page;" fillcolor="#000000 [3200]" filled="t" stroked="t" coordsize="21600,21600" o:gfxdata="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DyXVT72AAAAAoBAAAP&#10;AAAAAAAAAAEAIAAAACIAAABkcnMvZG93bnJldi54bWxQSwECFAAUAAAACACHTuJA6aTLCMMCAADK&#10;BQAADgAAAAAAAAABACAAAAAnAQAAZHJzL2Uyb0RvYy54bWxQSwUGAAAAAAYABgBZAQAAXAYAAAAA&#10;" adj="10696,-155,-3236,-42517">
                <v:fill on="t" focussize="0,0"/>
                <v:stroke weight="1.5pt" color="#000000 [3200]" joinstyle="round"/>
                <v:imagedata o:title=""/>
                <o:lock v:ext="edit" aspectratio="f"/>
                <v:textbox>
                  <w:txbxContent>
                    <w:p>
                      <w:pPr>
                        <w:jc w:val="center"/>
                        <w:rPr>
                          <w:rFonts w:hint="default"/>
                          <w:lang w:val="fr-FR"/>
                        </w:rPr>
                      </w:pPr>
                      <w:r>
                        <w:rPr>
                          <w:rFonts w:hint="default"/>
                          <w:lang w:val="fr-FR"/>
                        </w:rPr>
                        <w:t>Cocher ce bouton radio et cliquer sur Next</w:t>
                      </w:r>
                    </w:p>
                  </w:txbxContent>
                </v:textbox>
              </v:shape>
            </w:pict>
          </mc:Fallback>
        </mc:AlternateContent>
      </w: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eastAsia="Arial" w:cs="Trebuchet MS"/>
          <w:color w:val="000000"/>
          <w:sz w:val="56"/>
          <w:szCs w:val="56"/>
          <w:highlight w:val="white"/>
        </w:rPr>
        <w:drawing>
          <wp:inline distT="0" distB="0" distL="114300" distR="114300">
            <wp:extent cx="4867275" cy="2359025"/>
            <wp:effectExtent l="0" t="0" r="9525" b="3175"/>
            <wp:docPr id="48" name="image35.jpg" descr="Installation_Win_Server3"/>
            <wp:cNvGraphicFramePr/>
            <a:graphic xmlns:a="http://schemas.openxmlformats.org/drawingml/2006/main">
              <a:graphicData uri="http://schemas.openxmlformats.org/drawingml/2006/picture">
                <pic:pic xmlns:pic="http://schemas.openxmlformats.org/drawingml/2006/picture">
                  <pic:nvPicPr>
                    <pic:cNvPr id="48" name="image35.jpg" descr="Installation_Win_Server3"/>
                    <pic:cNvPicPr preferRelativeResize="0"/>
                  </pic:nvPicPr>
                  <pic:blipFill>
                    <a:blip r:embed="rId25"/>
                    <a:srcRect/>
                    <a:stretch>
                      <a:fillRect/>
                    </a:stretch>
                  </pic:blipFill>
                  <pic:spPr>
                    <a:xfrm>
                      <a:off x="0" y="0"/>
                      <a:ext cx="4867275" cy="2359025"/>
                    </a:xfrm>
                    <a:prstGeom prst="rect">
                      <a:avLst/>
                    </a:prstGeom>
                  </pic:spPr>
                </pic:pic>
              </a:graphicData>
            </a:graphic>
          </wp:inline>
        </w:drawing>
      </w:r>
    </w:p>
    <w:p>
      <w:pPr>
        <w:rPr>
          <w:rFonts w:hint="default" w:ascii="Trebuchet MS" w:hAnsi="Trebuchet MS" w:eastAsia="SimSun" w:cs="Trebuchet MS"/>
          <w:b/>
          <w:bCs/>
          <w:sz w:val="34"/>
          <w:szCs w:val="34"/>
          <w:u w:val="single"/>
          <w:shd w:val="clear" w:color="auto" w:fill="FFFFFF"/>
          <w:lang w:val="fr-FR"/>
        </w:rPr>
      </w:pPr>
      <w:r>
        <w:rPr>
          <w:rFonts w:hint="default" w:ascii="Trebuchet MS" w:hAnsi="Trebuchet MS" w:cs="Trebuchet MS"/>
          <w:sz w:val="56"/>
        </w:rPr>
        <mc:AlternateContent>
          <mc:Choice Requires="wps">
            <w:drawing>
              <wp:anchor distT="0" distB="0" distL="114300" distR="114300" simplePos="0" relativeHeight="251691008" behindDoc="0" locked="0" layoutInCell="1" allowOverlap="1">
                <wp:simplePos x="0" y="0"/>
                <wp:positionH relativeFrom="column">
                  <wp:posOffset>2986405</wp:posOffset>
                </wp:positionH>
                <wp:positionV relativeFrom="paragraph">
                  <wp:posOffset>278765</wp:posOffset>
                </wp:positionV>
                <wp:extent cx="1682750" cy="1141730"/>
                <wp:effectExtent l="2766060" t="9525" r="27940" b="925195"/>
                <wp:wrapNone/>
                <wp:docPr id="51" name="Légende encadrée 1 51"/>
                <wp:cNvGraphicFramePr/>
                <a:graphic xmlns:a="http://schemas.openxmlformats.org/drawingml/2006/main">
                  <a:graphicData uri="http://schemas.microsoft.com/office/word/2010/wordprocessingShape">
                    <wps:wsp>
                      <wps:cNvSpPr/>
                      <wps:spPr>
                        <a:xfrm>
                          <a:off x="1212850" y="5723255"/>
                          <a:ext cx="1682750" cy="1141730"/>
                        </a:xfrm>
                        <a:prstGeom prst="borderCallout1">
                          <a:avLst>
                            <a:gd name="adj1" fmla="val 47942"/>
                            <a:gd name="adj2" fmla="val 2566"/>
                            <a:gd name="adj3" fmla="val 179866"/>
                            <a:gd name="adj4" fmla="val -1641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ce bouton radio,</w:t>
                            </w:r>
                          </w:p>
                          <w:p>
                            <w:pPr>
                              <w:jc w:val="center"/>
                              <w:rPr>
                                <w:rFonts w:hint="default"/>
                                <w:lang w:val="fr-FR"/>
                              </w:rPr>
                            </w:pPr>
                            <w:r>
                              <w:rPr>
                                <w:rFonts w:hint="default"/>
                                <w:lang w:val="fr-FR"/>
                              </w:rPr>
                              <w:t>Vérifier la version et</w:t>
                            </w:r>
                          </w:p>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1" o:spid="_x0000_s1026" o:spt="47" type="#_x0000_t47" style="position:absolute;left:0pt;margin-left:235.15pt;margin-top:21.95pt;height:89.9pt;width:132.5pt;z-index:251691008;v-text-anchor:middle;mso-width-relative:page;mso-height-relative:page;" fillcolor="#000000 [3200]" filled="t" stroked="t" coordsize="21600,21600" o:gfxdata="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NRrOtsAAAAKAQAA&#10;DwAAAAAAAAABACAAAAAiAAAAZHJzL2Rvd25yZXYueG1sUEsBAhQAFAAAAAgAh07iQNdvUWLBAgAA&#10;ywUAAA4AAAAAAAAAAQAgAAAAKgEAAGRycy9lMm9Eb2MueG1sUEsFBgAAAAAGAAYAWQEAAF0GAAAA&#10;AA==&#10;" adj="-35448,38851,554,10355">
                <v:fill on="t" focussize="0,0"/>
                <v:stroke weight="1.5pt" color="#000000 [3200]" joinstyle="round"/>
                <v:imagedata o:title=""/>
                <o:lock v:ext="edit" aspectratio="f"/>
                <v:textbox>
                  <w:txbxContent>
                    <w:p>
                      <w:pPr>
                        <w:jc w:val="center"/>
                        <w:rPr>
                          <w:rFonts w:hint="default"/>
                          <w:lang w:val="fr-FR"/>
                        </w:rPr>
                      </w:pPr>
                      <w:r>
                        <w:rPr>
                          <w:rFonts w:hint="default"/>
                          <w:lang w:val="fr-FR"/>
                        </w:rPr>
                        <w:t>Cocher ce bouton radio,</w:t>
                      </w:r>
                    </w:p>
                    <w:p>
                      <w:pPr>
                        <w:jc w:val="center"/>
                        <w:rPr>
                          <w:rFonts w:hint="default"/>
                          <w:lang w:val="fr-FR"/>
                        </w:rPr>
                      </w:pPr>
                      <w:r>
                        <w:rPr>
                          <w:rFonts w:hint="default"/>
                          <w:lang w:val="fr-FR"/>
                        </w:rPr>
                        <w:t>Vérifier la version et</w:t>
                      </w:r>
                    </w:p>
                    <w:p>
                      <w:pPr>
                        <w:jc w:val="center"/>
                        <w:rPr>
                          <w:rFonts w:hint="default"/>
                          <w:lang w:val="fr-FR"/>
                        </w:rPr>
                      </w:pPr>
                      <w:r>
                        <w:rPr>
                          <w:rFonts w:hint="default"/>
                          <w:lang w:val="fr-FR"/>
                        </w:rPr>
                        <w:t>Cliquer sur Next</w:t>
                      </w:r>
                    </w:p>
                  </w:txbxContent>
                </v:textbox>
              </v:shape>
            </w:pict>
          </mc:Fallback>
        </mc:AlternateContent>
      </w:r>
      <w:r>
        <w:rPr>
          <w:rFonts w:hint="default" w:ascii="Trebuchet MS" w:hAnsi="Trebuchet MS" w:cs="Trebuchet MS"/>
          <w:sz w:val="34"/>
        </w:rPr>
        <mc:AlternateContent>
          <mc:Choice Requires="wps">
            <w:drawing>
              <wp:anchor distT="0" distB="0" distL="114300" distR="114300" simplePos="0" relativeHeight="251689984" behindDoc="0" locked="0" layoutInCell="1" allowOverlap="1">
                <wp:simplePos x="0" y="0"/>
                <wp:positionH relativeFrom="column">
                  <wp:posOffset>143510</wp:posOffset>
                </wp:positionH>
                <wp:positionV relativeFrom="paragraph">
                  <wp:posOffset>48895</wp:posOffset>
                </wp:positionV>
                <wp:extent cx="2157095" cy="930910"/>
                <wp:effectExtent l="9525" t="873760" r="24130" b="24130"/>
                <wp:wrapNone/>
                <wp:docPr id="49" name="Légende encadrée 1 49"/>
                <wp:cNvGraphicFramePr/>
                <a:graphic xmlns:a="http://schemas.openxmlformats.org/drawingml/2006/main">
                  <a:graphicData uri="http://schemas.microsoft.com/office/word/2010/wordprocessingShape">
                    <wps:wsp>
                      <wps:cNvSpPr/>
                      <wps:spPr>
                        <a:xfrm>
                          <a:off x="3056255" y="4377055"/>
                          <a:ext cx="2157095" cy="930910"/>
                        </a:xfrm>
                        <a:prstGeom prst="borderCallout1">
                          <a:avLst>
                            <a:gd name="adj1" fmla="val -93110"/>
                            <a:gd name="adj2" fmla="val 2826"/>
                            <a:gd name="adj3" fmla="val 2864"/>
                            <a:gd name="adj4" fmla="val 5104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hint="default"/>
                                <w:lang w:val="fr-FR"/>
                              </w:rPr>
                              <w:t>Cocher ce bouton radio et 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49" o:spid="_x0000_s1026" o:spt="47" type="#_x0000_t47" style="position:absolute;left:0pt;margin-left:11.3pt;margin-top:3.85pt;height:73.3pt;width:169.85pt;z-index:251689984;v-text-anchor:middle;mso-width-relative:page;mso-height-relative:page;" fillcolor="#000000 [3200]" filled="t" stroked="t" coordsize="21600,21600" o:gfxdata="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6rOZY9gAAAAIAQAA&#10;DwAAAAAAAAABACAAAAAiAAAAZHJzL2Rvd25yZXYueG1sUEsBAhQAFAAAAAgAh07iQOQQtTrEAgAA&#10;xwUAAA4AAAAAAAAAAQAgAAAAJwEAAGRycy9lMm9Eb2MueG1sUEsFBgAAAAAGAAYAWQEAAF0GAAAA&#10;AA==&#10;" adj="11026,619,610,-20112">
                <v:fill on="t" focussize="0,0"/>
                <v:stroke weight="1.5pt" color="#000000 [3200]" joinstyle="round"/>
                <v:imagedata o:title=""/>
                <o:lock v:ext="edit" aspectratio="f"/>
                <v:textbox>
                  <w:txbxContent>
                    <w:p>
                      <w:pPr>
                        <w:jc w:val="center"/>
                      </w:pPr>
                      <w:r>
                        <w:rPr>
                          <w:rFonts w:hint="default"/>
                          <w:lang w:val="fr-FR"/>
                        </w:rPr>
                        <w:t>Cocher ce bouton radio et cliquer sur Next</w:t>
                      </w:r>
                    </w:p>
                  </w:txbxContent>
                </v:textbox>
              </v:shape>
            </w:pict>
          </mc:Fallback>
        </mc:AlternateContent>
      </w: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SimSun" w:cs="Trebuchet MS"/>
          <w:b/>
          <w:bCs/>
          <w:sz w:val="34"/>
          <w:szCs w:val="34"/>
          <w:u w:val="single"/>
          <w:shd w:val="clear" w:color="auto" w:fill="FFFFFF"/>
          <w:lang w:val="fr-FR"/>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5248275" cy="3075305"/>
            <wp:effectExtent l="0" t="0" r="9525" b="10795"/>
            <wp:docPr id="50" name="image46.jpg" descr="Installation_Win_Server4"/>
            <wp:cNvGraphicFramePr/>
            <a:graphic xmlns:a="http://schemas.openxmlformats.org/drawingml/2006/main">
              <a:graphicData uri="http://schemas.openxmlformats.org/drawingml/2006/picture">
                <pic:pic xmlns:pic="http://schemas.openxmlformats.org/drawingml/2006/picture">
                  <pic:nvPicPr>
                    <pic:cNvPr id="50" name="image46.jpg" descr="Installation_Win_Server4"/>
                    <pic:cNvPicPr preferRelativeResize="0"/>
                  </pic:nvPicPr>
                  <pic:blipFill>
                    <a:blip r:embed="rId26"/>
                    <a:srcRect/>
                    <a:stretch>
                      <a:fillRect/>
                    </a:stretch>
                  </pic:blipFill>
                  <pic:spPr>
                    <a:xfrm>
                      <a:off x="0" y="0"/>
                      <a:ext cx="5248275" cy="3075305"/>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92032" behindDoc="0" locked="0" layoutInCell="1" allowOverlap="1">
                <wp:simplePos x="0" y="0"/>
                <wp:positionH relativeFrom="column">
                  <wp:posOffset>4409440</wp:posOffset>
                </wp:positionH>
                <wp:positionV relativeFrom="paragraph">
                  <wp:posOffset>77470</wp:posOffset>
                </wp:positionV>
                <wp:extent cx="1327785" cy="2427605"/>
                <wp:effectExtent l="2769870" t="9525" r="17145" b="20320"/>
                <wp:wrapNone/>
                <wp:docPr id="113" name="Légende encadrée 1 54"/>
                <wp:cNvGraphicFramePr/>
                <a:graphic xmlns:a="http://schemas.openxmlformats.org/drawingml/2006/main">
                  <a:graphicData uri="http://schemas.microsoft.com/office/word/2010/wordprocessingShape">
                    <wps:wsp>
                      <wps:cNvSpPr/>
                      <wps:spPr>
                        <a:xfrm>
                          <a:off x="2117725" y="1602740"/>
                          <a:ext cx="1327785" cy="2427605"/>
                        </a:xfrm>
                        <a:prstGeom prst="borderCallout1">
                          <a:avLst>
                            <a:gd name="adj1" fmla="val 49594"/>
                            <a:gd name="adj2" fmla="val 2965"/>
                            <a:gd name="adj3" fmla="val 28145"/>
                            <a:gd name="adj4" fmla="val -20846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Entrer le nom du serveur</w:t>
                            </w:r>
                          </w:p>
                          <w:p>
                            <w:pPr>
                              <w:jc w:val="center"/>
                              <w:rPr>
                                <w:rFonts w:hint="default"/>
                                <w:lang w:val="fr-FR"/>
                              </w:rPr>
                            </w:pPr>
                            <w:r>
                              <w:rPr>
                                <w:rFonts w:hint="default"/>
                                <w:lang w:val="fr-FR"/>
                              </w:rPr>
                              <w:t>Définir le dossier du serveur</w:t>
                            </w:r>
                          </w:p>
                          <w:p>
                            <w:pPr>
                              <w:jc w:val="center"/>
                              <w:rPr>
                                <w:rFonts w:hint="default"/>
                                <w:lang w:val="fr-FR"/>
                              </w:rPr>
                            </w:pPr>
                            <w:r>
                              <w:rPr>
                                <w:rFonts w:hint="default"/>
                                <w:lang w:val="fr-FR"/>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4" o:spid="_x0000_s1026" o:spt="47" type="#_x0000_t47" style="position:absolute;left:0pt;margin-left:347.2pt;margin-top:6.1pt;height:191.15pt;width:104.55pt;z-index:251692032;v-text-anchor:middle;mso-width-relative:page;mso-height-relative:page;" fillcolor="#000000 [3200]" filled="t" stroked="t" coordsize="21600,21600" o:gfxdata="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SxjGB2QAA&#10;AAoBAAAPAAAAAAAAAAEAIAAAACIAAABkcnMvZG93bnJldi54bWxQSwECFAAUAAAACACHTuJAIs+w&#10;TcgCAADLBQAADgAAAAAAAAABACAAAAAoAQAAZHJzL2Uyb0RvYy54bWxQSwUGAAAAAAYABgBZAQAA&#10;YgYAAAAA&#10;" adj="-45028,6079,640,10712">
                <v:fill on="t" focussize="0,0"/>
                <v:stroke weight="1.5pt" color="#000000 [3200]" joinstyle="round"/>
                <v:imagedata o:title=""/>
                <o:lock v:ext="edit" aspectratio="f"/>
                <v:textbox>
                  <w:txbxContent>
                    <w:p>
                      <w:pPr>
                        <w:jc w:val="center"/>
                        <w:rPr>
                          <w:rFonts w:hint="default"/>
                          <w:lang w:val="fr-FR"/>
                        </w:rPr>
                      </w:pPr>
                      <w:r>
                        <w:rPr>
                          <w:rFonts w:hint="default"/>
                          <w:lang w:val="fr-FR"/>
                        </w:rPr>
                        <w:t>Entrer le nom du serveur</w:t>
                      </w:r>
                    </w:p>
                    <w:p>
                      <w:pPr>
                        <w:jc w:val="center"/>
                        <w:rPr>
                          <w:rFonts w:hint="default"/>
                          <w:lang w:val="fr-FR"/>
                        </w:rPr>
                      </w:pPr>
                      <w:r>
                        <w:rPr>
                          <w:rFonts w:hint="default"/>
                          <w:lang w:val="fr-FR"/>
                        </w:rPr>
                        <w:t>Définir le dossier du serveur</w:t>
                      </w:r>
                    </w:p>
                    <w:p>
                      <w:pPr>
                        <w:jc w:val="center"/>
                        <w:rPr>
                          <w:rFonts w:hint="default"/>
                          <w:lang w:val="fr-FR"/>
                        </w:rPr>
                      </w:pPr>
                      <w:r>
                        <w:rPr>
                          <w:rFonts w:hint="default"/>
                          <w:lang w:val="fr-FR"/>
                        </w:rPr>
                        <w:t>Cliquer sur Next</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507865" cy="2534285"/>
            <wp:effectExtent l="0" t="0" r="6985" b="18415"/>
            <wp:docPr id="53" name="image38.jpg" descr="Installation_Win_Server5"/>
            <wp:cNvGraphicFramePr/>
            <a:graphic xmlns:a="http://schemas.openxmlformats.org/drawingml/2006/main">
              <a:graphicData uri="http://schemas.openxmlformats.org/drawingml/2006/picture">
                <pic:pic xmlns:pic="http://schemas.openxmlformats.org/drawingml/2006/picture">
                  <pic:nvPicPr>
                    <pic:cNvPr id="53" name="image38.jpg" descr="Installation_Win_Server5"/>
                    <pic:cNvPicPr preferRelativeResize="0"/>
                  </pic:nvPicPr>
                  <pic:blipFill>
                    <a:blip r:embed="rId27"/>
                    <a:srcRect/>
                    <a:stretch>
                      <a:fillRect/>
                    </a:stretch>
                  </pic:blipFill>
                  <pic:spPr>
                    <a:xfrm>
                      <a:off x="0" y="0"/>
                      <a:ext cx="4507865" cy="2534285"/>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93056" behindDoc="0" locked="0" layoutInCell="1" allowOverlap="1">
                <wp:simplePos x="0" y="0"/>
                <wp:positionH relativeFrom="column">
                  <wp:posOffset>4442460</wp:posOffset>
                </wp:positionH>
                <wp:positionV relativeFrom="paragraph">
                  <wp:posOffset>565150</wp:posOffset>
                </wp:positionV>
                <wp:extent cx="1315085" cy="2292350"/>
                <wp:effectExtent l="2629535" t="9525" r="17780" b="22225"/>
                <wp:wrapNone/>
                <wp:docPr id="56" name="Légende encadrée 1 56"/>
                <wp:cNvGraphicFramePr/>
                <a:graphic xmlns:a="http://schemas.openxmlformats.org/drawingml/2006/main">
                  <a:graphicData uri="http://schemas.microsoft.com/office/word/2010/wordprocessingShape">
                    <wps:wsp>
                      <wps:cNvSpPr/>
                      <wps:spPr>
                        <a:xfrm>
                          <a:off x="2729865" y="5184140"/>
                          <a:ext cx="1315085" cy="2292350"/>
                        </a:xfrm>
                        <a:prstGeom prst="borderCallout1">
                          <a:avLst>
                            <a:gd name="adj1" fmla="val 49030"/>
                            <a:gd name="adj2" fmla="val 965"/>
                            <a:gd name="adj3" fmla="val 19584"/>
                            <a:gd name="adj4" fmla="val -199758"/>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Définir la taille de Stockage</w:t>
                            </w:r>
                          </w:p>
                          <w:p>
                            <w:pPr>
                              <w:jc w:val="center"/>
                              <w:rPr>
                                <w:rFonts w:hint="default"/>
                                <w:color w:val="0000FF"/>
                                <w:lang w:val="fr-FR"/>
                              </w:rPr>
                            </w:pPr>
                            <w:r>
                              <w:rPr>
                                <w:rFonts w:hint="default"/>
                                <w:lang w:val="fr-FR"/>
                              </w:rPr>
                              <w:t xml:space="preserve">Cocher le bouton radio </w:t>
                            </w:r>
                            <w:r>
                              <w:rPr>
                                <w:rFonts w:hint="default"/>
                                <w:color w:val="0000FF"/>
                                <w:lang w:val="fr-FR"/>
                              </w:rPr>
                              <w:t>Store virtual disk as  a single file</w:t>
                            </w:r>
                          </w:p>
                          <w:p>
                            <w:pPr>
                              <w:jc w:val="center"/>
                              <w:rPr>
                                <w:rFonts w:hint="default"/>
                                <w:color w:val="FFFFFF" w:themeColor="background1"/>
                                <w:lang w:val="fr-FR"/>
                                <w14:textFill>
                                  <w14:solidFill>
                                    <w14:schemeClr w14:val="bg1"/>
                                  </w14:solidFill>
                                </w14:textFill>
                              </w:rPr>
                            </w:pPr>
                            <w:r>
                              <w:rPr>
                                <w:rFonts w:hint="default"/>
                                <w:color w:val="FFFFFF" w:themeColor="background1"/>
                                <w:lang w:val="fr-FR"/>
                                <w14:textFill>
                                  <w14:solidFill>
                                    <w14:schemeClr w14:val="bg1"/>
                                  </w14:solidFill>
                                </w14:textFill>
                              </w:rPr>
                              <w:t>Cliquer sur Next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6" o:spid="_x0000_s1026" o:spt="47" type="#_x0000_t47" style="position:absolute;left:0pt;margin-left:349.8pt;margin-top:44.5pt;height:180.5pt;width:103.55pt;z-index:251693056;v-text-anchor:middle;mso-width-relative:page;mso-height-relative:page;" fillcolor="#000000 [3200]" filled="t" stroked="t" coordsize="21600,21600" o:gfxdata="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IgPMBjaAAAA&#10;CgEAAA8AAAAAAAAAAQAgAAAAIgAAAGRycy9kb3ducmV2LnhtbFBLAQIUABQAAAAIAIdO4kBkmDjX&#10;xgIAAMkFAAAOAAAAAAAAAAEAIAAAACkBAABkcnMvZTJvRG9jLnhtbFBLBQYAAAAABgAGAFkBAABh&#10;BgAAAAA=&#10;" adj="-43148,4230,208,10590">
                <v:fill on="t" focussize="0,0"/>
                <v:stroke weight="1.5pt" color="#000000 [3200]" joinstyle="round"/>
                <v:imagedata o:title=""/>
                <o:lock v:ext="edit" aspectratio="f"/>
                <v:textbox>
                  <w:txbxContent>
                    <w:p>
                      <w:pPr>
                        <w:jc w:val="center"/>
                        <w:rPr>
                          <w:rFonts w:hint="default"/>
                          <w:lang w:val="fr-FR"/>
                        </w:rPr>
                      </w:pPr>
                      <w:r>
                        <w:rPr>
                          <w:rFonts w:hint="default"/>
                          <w:lang w:val="fr-FR"/>
                        </w:rPr>
                        <w:t>Définir la taille de Stockage</w:t>
                      </w:r>
                    </w:p>
                    <w:p>
                      <w:pPr>
                        <w:jc w:val="center"/>
                        <w:rPr>
                          <w:rFonts w:hint="default"/>
                          <w:color w:val="0000FF"/>
                          <w:lang w:val="fr-FR"/>
                        </w:rPr>
                      </w:pPr>
                      <w:r>
                        <w:rPr>
                          <w:rFonts w:hint="default"/>
                          <w:lang w:val="fr-FR"/>
                        </w:rPr>
                        <w:t xml:space="preserve">Cocher le bouton radio </w:t>
                      </w:r>
                      <w:r>
                        <w:rPr>
                          <w:rFonts w:hint="default"/>
                          <w:color w:val="0000FF"/>
                          <w:lang w:val="fr-FR"/>
                        </w:rPr>
                        <w:t>Store virtual disk as  a single file</w:t>
                      </w:r>
                    </w:p>
                    <w:p>
                      <w:pPr>
                        <w:jc w:val="center"/>
                        <w:rPr>
                          <w:rFonts w:hint="default"/>
                          <w:color w:val="FFFFFF" w:themeColor="background1"/>
                          <w:lang w:val="fr-FR"/>
                          <w14:textFill>
                            <w14:solidFill>
                              <w14:schemeClr w14:val="bg1"/>
                            </w14:solidFill>
                          </w14:textFill>
                        </w:rPr>
                      </w:pPr>
                      <w:r>
                        <w:rPr>
                          <w:rFonts w:hint="default"/>
                          <w:color w:val="FFFFFF" w:themeColor="background1"/>
                          <w:lang w:val="fr-FR"/>
                          <w14:textFill>
                            <w14:solidFill>
                              <w14:schemeClr w14:val="bg1"/>
                            </w14:solidFill>
                          </w14:textFill>
                        </w:rPr>
                        <w:t>Cliquer sur Next</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430395" cy="2891790"/>
            <wp:effectExtent l="0" t="0" r="8255" b="3810"/>
            <wp:docPr id="55" name="image41.jpg" descr="Installation_Win_Server6"/>
            <wp:cNvGraphicFramePr/>
            <a:graphic xmlns:a="http://schemas.openxmlformats.org/drawingml/2006/main">
              <a:graphicData uri="http://schemas.openxmlformats.org/drawingml/2006/picture">
                <pic:pic xmlns:pic="http://schemas.openxmlformats.org/drawingml/2006/picture">
                  <pic:nvPicPr>
                    <pic:cNvPr id="55" name="image41.jpg" descr="Installation_Win_Server6"/>
                    <pic:cNvPicPr preferRelativeResize="0"/>
                  </pic:nvPicPr>
                  <pic:blipFill>
                    <a:blip r:embed="rId28"/>
                    <a:srcRect/>
                    <a:stretch>
                      <a:fillRect/>
                    </a:stretch>
                  </pic:blipFill>
                  <pic:spPr>
                    <a:xfrm>
                      <a:off x="0" y="0"/>
                      <a:ext cx="4430395" cy="2891790"/>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cs="Trebuchet MS"/>
          <w:sz w:val="56"/>
        </w:rPr>
        <mc:AlternateContent>
          <mc:Choice Requires="wps">
            <w:drawing>
              <wp:anchor distT="0" distB="0" distL="114300" distR="114300" simplePos="0" relativeHeight="251694080" behindDoc="0" locked="0" layoutInCell="1" allowOverlap="1">
                <wp:simplePos x="0" y="0"/>
                <wp:positionH relativeFrom="column">
                  <wp:posOffset>4262120</wp:posOffset>
                </wp:positionH>
                <wp:positionV relativeFrom="paragraph">
                  <wp:posOffset>697865</wp:posOffset>
                </wp:positionV>
                <wp:extent cx="1403350" cy="2491740"/>
                <wp:effectExtent l="1831340" t="9525" r="22860" b="1308735"/>
                <wp:wrapNone/>
                <wp:docPr id="59" name="Légende encadrée 1 59"/>
                <wp:cNvGraphicFramePr/>
                <a:graphic xmlns:a="http://schemas.openxmlformats.org/drawingml/2006/main">
                  <a:graphicData uri="http://schemas.microsoft.com/office/word/2010/wordprocessingShape">
                    <wps:wsp>
                      <wps:cNvSpPr/>
                      <wps:spPr>
                        <a:xfrm>
                          <a:off x="3684905" y="5240020"/>
                          <a:ext cx="1403350" cy="2491740"/>
                        </a:xfrm>
                        <a:prstGeom prst="borderCallout1">
                          <a:avLst>
                            <a:gd name="adj1" fmla="val 49362"/>
                            <a:gd name="adj2" fmla="val 1855"/>
                            <a:gd name="adj3" fmla="val 151860"/>
                            <a:gd name="adj4" fmla="val -12995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Cocher le bouton</w:t>
                            </w:r>
                          </w:p>
                          <w:p>
                            <w:pPr>
                              <w:jc w:val="center"/>
                              <w:rPr>
                                <w:rFonts w:hint="default"/>
                                <w:lang w:val="fr-FR"/>
                              </w:rPr>
                            </w:pPr>
                            <w:r>
                              <w:rPr>
                                <w:rFonts w:hint="default"/>
                                <w:lang w:val="fr-FR"/>
                              </w:rPr>
                              <w:t>Entrer le fichier iso de windows server 2016</w:t>
                            </w:r>
                          </w:p>
                          <w:p>
                            <w:pPr>
                              <w:jc w:val="center"/>
                              <w:rPr>
                                <w:rFonts w:hint="default"/>
                                <w:lang w:val="fr-FR"/>
                              </w:rPr>
                            </w:pPr>
                            <w:r>
                              <w:rPr>
                                <w:rFonts w:hint="default"/>
                                <w:lang w:val="fr-FR"/>
                              </w:rPr>
                              <w:t>Puis cliquer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59" o:spid="_x0000_s1026" o:spt="47" type="#_x0000_t47" style="position:absolute;left:0pt;margin-left:335.6pt;margin-top:54.95pt;height:196.2pt;width:110.5pt;z-index:251694080;v-text-anchor:middle;mso-width-relative:page;mso-height-relative:page;" fillcolor="#000000 [3200]" filled="t" stroked="t" coordsize="21600,21600" o:gfxdata="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MeMPH/ZAAAA&#10;CwEAAA8AAAAAAAAAAQAgAAAAIgAAAGRycy9kb3ducmV2LnhtbFBLAQIUABQAAAAIAIdO4kCenvc8&#10;xwIAAMsFAAAOAAAAAAAAAAEAIAAAACgBAABkcnMvZTJvRG9jLnhtbFBLBQYAAAAABgAGAFkBAABh&#10;BgAAAAA=&#10;" adj="-28070,32802,401,10662">
                <v:fill on="t" focussize="0,0"/>
                <v:stroke weight="1.5pt" color="#000000 [3200]" joinstyle="round"/>
                <v:imagedata o:title=""/>
                <o:lock v:ext="edit" aspectratio="f"/>
                <v:textbox>
                  <w:txbxContent>
                    <w:p>
                      <w:pPr>
                        <w:jc w:val="center"/>
                        <w:rPr>
                          <w:rFonts w:hint="default"/>
                          <w:lang w:val="fr-FR"/>
                        </w:rPr>
                      </w:pPr>
                      <w:r>
                        <w:rPr>
                          <w:rFonts w:hint="default"/>
                          <w:lang w:val="fr-FR"/>
                        </w:rPr>
                        <w:t>Cocher le bouton</w:t>
                      </w:r>
                    </w:p>
                    <w:p>
                      <w:pPr>
                        <w:jc w:val="center"/>
                        <w:rPr>
                          <w:rFonts w:hint="default"/>
                          <w:lang w:val="fr-FR"/>
                        </w:rPr>
                      </w:pPr>
                      <w:r>
                        <w:rPr>
                          <w:rFonts w:hint="default"/>
                          <w:lang w:val="fr-FR"/>
                        </w:rPr>
                        <w:t>Entrer le fichier iso de windows server 2016</w:t>
                      </w:r>
                    </w:p>
                    <w:p>
                      <w:pPr>
                        <w:jc w:val="center"/>
                        <w:rPr>
                          <w:rFonts w:hint="default"/>
                          <w:lang w:val="fr-FR"/>
                        </w:rPr>
                      </w:pPr>
                      <w:r>
                        <w:rPr>
                          <w:rFonts w:hint="default"/>
                          <w:lang w:val="fr-FR"/>
                        </w:rPr>
                        <w:t>Puis cliquer sur OK</w:t>
                      </w:r>
                    </w:p>
                  </w:txbxContent>
                </v:textbox>
              </v:shape>
            </w:pict>
          </mc:Fallback>
        </mc:AlternateContent>
      </w:r>
      <w:r>
        <w:rPr>
          <w:rFonts w:hint="default" w:ascii="Trebuchet MS" w:hAnsi="Trebuchet MS" w:eastAsia="Arial" w:cs="Trebuchet MS"/>
          <w:color w:val="000000"/>
          <w:sz w:val="56"/>
          <w:szCs w:val="56"/>
          <w:highlight w:val="white"/>
        </w:rPr>
        <w:drawing>
          <wp:inline distT="0" distB="0" distL="114300" distR="114300">
            <wp:extent cx="4164965" cy="2903220"/>
            <wp:effectExtent l="0" t="0" r="6985" b="11430"/>
            <wp:docPr id="57" name="image49.jpg" descr="Installation_Win_Server7"/>
            <wp:cNvGraphicFramePr/>
            <a:graphic xmlns:a="http://schemas.openxmlformats.org/drawingml/2006/main">
              <a:graphicData uri="http://schemas.openxmlformats.org/drawingml/2006/picture">
                <pic:pic xmlns:pic="http://schemas.openxmlformats.org/drawingml/2006/picture">
                  <pic:nvPicPr>
                    <pic:cNvPr id="57" name="image49.jpg" descr="Installation_Win_Server7"/>
                    <pic:cNvPicPr preferRelativeResize="0"/>
                  </pic:nvPicPr>
                  <pic:blipFill>
                    <a:blip r:embed="rId29"/>
                    <a:srcRect/>
                    <a:stretch>
                      <a:fillRect/>
                    </a:stretch>
                  </pic:blipFill>
                  <pic:spPr>
                    <a:xfrm>
                      <a:off x="0" y="0"/>
                      <a:ext cx="4164965" cy="2903220"/>
                    </a:xfrm>
                    <a:prstGeom prst="rect">
                      <a:avLst/>
                    </a:prstGeom>
                  </pic:spPr>
                </pic:pic>
              </a:graphicData>
            </a:graphic>
          </wp:inline>
        </w:drawing>
      </w:r>
    </w:p>
    <w:p>
      <w:pPr>
        <w:rPr>
          <w:rFonts w:hint="default" w:ascii="Trebuchet MS" w:hAnsi="Trebuchet MS" w:eastAsia="Arial" w:cs="Trebuchet MS"/>
          <w:color w:val="000000"/>
          <w:sz w:val="56"/>
          <w:szCs w:val="56"/>
          <w:highlight w:val="white"/>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5248275" cy="2104390"/>
            <wp:effectExtent l="0" t="0" r="9525" b="10160"/>
            <wp:docPr id="58" name="image42.jpg" descr="Installation_Win_Server8"/>
            <wp:cNvGraphicFramePr/>
            <a:graphic xmlns:a="http://schemas.openxmlformats.org/drawingml/2006/main">
              <a:graphicData uri="http://schemas.openxmlformats.org/drawingml/2006/picture">
                <pic:pic xmlns:pic="http://schemas.openxmlformats.org/drawingml/2006/picture">
                  <pic:nvPicPr>
                    <pic:cNvPr id="58" name="image42.jpg" descr="Installation_Win_Server8"/>
                    <pic:cNvPicPr preferRelativeResize="0"/>
                  </pic:nvPicPr>
                  <pic:blipFill>
                    <a:blip r:embed="rId30"/>
                    <a:srcRect/>
                    <a:stretch>
                      <a:fillRect/>
                    </a:stretch>
                  </pic:blipFill>
                  <pic:spPr>
                    <a:xfrm>
                      <a:off x="0" y="0"/>
                      <a:ext cx="5261148" cy="2104390"/>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p>
    <w:p>
      <w:pPr>
        <w:rPr>
          <w:rFonts w:hint="default" w:ascii="Trebuchet MS" w:hAnsi="Trebuchet MS" w:eastAsia="Arial" w:cs="Trebuchet MS"/>
          <w:color w:val="000000"/>
          <w:sz w:val="56"/>
          <w:szCs w:val="56"/>
          <w:highlight w:val="white"/>
        </w:rPr>
      </w:pPr>
      <w:r>
        <w:rPr>
          <w:rFonts w:hint="default" w:ascii="Trebuchet MS" w:hAnsi="Trebuchet MS" w:eastAsia="Arial" w:cs="Trebuchet MS"/>
          <w:color w:val="000000"/>
          <w:sz w:val="56"/>
          <w:szCs w:val="56"/>
          <w:highlight w:val="white"/>
        </w:rPr>
        <w:drawing>
          <wp:inline distT="0" distB="0" distL="114300" distR="114300">
            <wp:extent cx="4975860" cy="3402330"/>
            <wp:effectExtent l="0" t="0" r="15240" b="7620"/>
            <wp:docPr id="60" name="image40.jpg" descr="Installation_Win_Server9"/>
            <wp:cNvGraphicFramePr/>
            <a:graphic xmlns:a="http://schemas.openxmlformats.org/drawingml/2006/main">
              <a:graphicData uri="http://schemas.openxmlformats.org/drawingml/2006/picture">
                <pic:pic xmlns:pic="http://schemas.openxmlformats.org/drawingml/2006/picture">
                  <pic:nvPicPr>
                    <pic:cNvPr id="60" name="image40.jpg" descr="Installation_Win_Server9"/>
                    <pic:cNvPicPr preferRelativeResize="0"/>
                  </pic:nvPicPr>
                  <pic:blipFill>
                    <a:blip r:embed="rId31"/>
                    <a:srcRect/>
                    <a:stretch>
                      <a:fillRect/>
                    </a:stretch>
                  </pic:blipFill>
                  <pic:spPr>
                    <a:xfrm>
                      <a:off x="0" y="0"/>
                      <a:ext cx="4975860" cy="3402330"/>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r>
        <w:rPr>
          <w:rFonts w:hint="default" w:ascii="Trebuchet MS" w:hAnsi="Trebuchet MS" w:cs="Trebuchet MS"/>
          <w:sz w:val="56"/>
        </w:rPr>
        <mc:AlternateContent>
          <mc:Choice Requires="wps">
            <w:drawing>
              <wp:anchor distT="0" distB="0" distL="114300" distR="114300" simplePos="0" relativeHeight="251695104" behindDoc="0" locked="0" layoutInCell="1" allowOverlap="1">
                <wp:simplePos x="0" y="0"/>
                <wp:positionH relativeFrom="column">
                  <wp:posOffset>4191000</wp:posOffset>
                </wp:positionH>
                <wp:positionV relativeFrom="paragraph">
                  <wp:posOffset>137795</wp:posOffset>
                </wp:positionV>
                <wp:extent cx="1288415" cy="611505"/>
                <wp:effectExtent l="700405" t="9525" r="11430" b="26670"/>
                <wp:wrapNone/>
                <wp:docPr id="62" name="Légende encadrée 1 62"/>
                <wp:cNvGraphicFramePr/>
                <a:graphic xmlns:a="http://schemas.openxmlformats.org/drawingml/2006/main">
                  <a:graphicData uri="http://schemas.microsoft.com/office/word/2010/wordprocessingShape">
                    <wps:wsp>
                      <wps:cNvSpPr/>
                      <wps:spPr>
                        <a:xfrm>
                          <a:off x="4185920" y="4961890"/>
                          <a:ext cx="1288415" cy="611505"/>
                        </a:xfrm>
                        <a:prstGeom prst="borderCallout1">
                          <a:avLst>
                            <a:gd name="adj1" fmla="val 51090"/>
                            <a:gd name="adj2" fmla="val 2217"/>
                            <a:gd name="adj3" fmla="val 72481"/>
                            <a:gd name="adj4" fmla="val -5421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le bouton Power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62" o:spid="_x0000_s1026" o:spt="47" type="#_x0000_t47" style="position:absolute;left:0pt;margin-left:330pt;margin-top:10.85pt;height:48.15pt;width:101.45pt;z-index:251695104;v-text-anchor:middle;mso-width-relative:page;mso-height-relative:page;" fillcolor="#000000 [3200]" filled="t" stroked="t" coordsize="21600,21600" o:gfxdata="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cOVcc2QAAAAoB&#10;AAAPAAAAAAAAAAEAIAAAACIAAABkcnMvZG93bnJldi54bWxQSwECFAAUAAAACACHTuJA+7LubcUC&#10;AADIBQAADgAAAAAAAAABACAAAAAoAQAAZHJzL2Uyb0RvYy54bWxQSwUGAAAAAAYABgBZAQAAXwYA&#10;AAAA&#10;" adj="-11710,15656,479,11035">
                <v:fill on="t" focussize="0,0"/>
                <v:stroke weight="1.5pt" color="#000000 [3200]" joinstyle="round"/>
                <v:imagedata o:title=""/>
                <o:lock v:ext="edit" aspectratio="f"/>
                <v:textbox>
                  <w:txbxContent>
                    <w:p>
                      <w:pPr>
                        <w:jc w:val="center"/>
                        <w:rPr>
                          <w:rFonts w:hint="default"/>
                          <w:lang w:val="fr-FR"/>
                        </w:rPr>
                      </w:pPr>
                      <w:r>
                        <w:rPr>
                          <w:rFonts w:hint="default"/>
                          <w:lang w:val="fr-FR"/>
                        </w:rPr>
                        <w:t>Cliquer sur le bouton Power</w:t>
                      </w:r>
                    </w:p>
                  </w:txbxContent>
                </v:textbox>
              </v:shape>
            </w:pict>
          </mc:Fallback>
        </mc:AlternateContent>
      </w:r>
      <w:r>
        <w:rPr>
          <w:rFonts w:hint="default" w:ascii="Trebuchet MS" w:hAnsi="Trebuchet MS" w:eastAsia="Arial" w:cs="Trebuchet MS"/>
          <w:color w:val="555555"/>
          <w:sz w:val="56"/>
          <w:szCs w:val="56"/>
          <w:highlight w:val="white"/>
        </w:rPr>
        <w:drawing>
          <wp:inline distT="0" distB="0" distL="114300" distR="114300">
            <wp:extent cx="4029075" cy="2299335"/>
            <wp:effectExtent l="0" t="0" r="9525" b="5715"/>
            <wp:docPr id="61" name="image43.jpg" descr="Installation_Win_Server10"/>
            <wp:cNvGraphicFramePr/>
            <a:graphic xmlns:a="http://schemas.openxmlformats.org/drawingml/2006/main">
              <a:graphicData uri="http://schemas.openxmlformats.org/drawingml/2006/picture">
                <pic:pic xmlns:pic="http://schemas.openxmlformats.org/drawingml/2006/picture">
                  <pic:nvPicPr>
                    <pic:cNvPr id="61" name="image43.jpg" descr="Installation_Win_Server10"/>
                    <pic:cNvPicPr preferRelativeResize="0"/>
                  </pic:nvPicPr>
                  <pic:blipFill>
                    <a:blip r:embed="rId32"/>
                    <a:srcRect/>
                    <a:stretch>
                      <a:fillRect/>
                    </a:stretch>
                  </pic:blipFill>
                  <pic:spPr>
                    <a:xfrm>
                      <a:off x="0" y="0"/>
                      <a:ext cx="4058983" cy="2316437"/>
                    </a:xfrm>
                    <a:prstGeom prst="rect">
                      <a:avLst/>
                    </a:prstGeom>
                  </pic:spPr>
                </pic:pic>
              </a:graphicData>
            </a:graphic>
          </wp:inline>
        </w:drawing>
      </w:r>
    </w:p>
    <w:p>
      <w:pPr>
        <w:rPr>
          <w:rFonts w:hint="default" w:ascii="Trebuchet MS" w:hAnsi="Trebuchet MS" w:eastAsia="Arial" w:cs="Trebuchet MS"/>
          <w:color w:val="000000"/>
          <w:sz w:val="28"/>
          <w:szCs w:val="28"/>
          <w:highlight w:val="white"/>
        </w:rPr>
      </w:pPr>
    </w:p>
    <w:p>
      <w:pPr>
        <w:rPr>
          <w:rFonts w:hint="default" w:ascii="Trebuchet MS" w:hAnsi="Trebuchet MS" w:eastAsia="Arial" w:cs="Trebuchet MS"/>
          <w:color w:val="555555"/>
          <w:sz w:val="56"/>
          <w:szCs w:val="56"/>
          <w:highlight w:val="white"/>
        </w:rPr>
      </w:pPr>
      <w:r>
        <w:rPr>
          <w:rFonts w:hint="default" w:ascii="Trebuchet MS" w:hAnsi="Trebuchet MS" w:eastAsia="Arial" w:cs="Trebuchet MS"/>
          <w:color w:val="555555"/>
          <w:sz w:val="56"/>
          <w:szCs w:val="56"/>
          <w:highlight w:val="white"/>
        </w:rPr>
        <w:drawing>
          <wp:inline distT="0" distB="0" distL="114300" distR="114300">
            <wp:extent cx="5760720" cy="3240405"/>
            <wp:effectExtent l="0" t="0" r="11430" b="17145"/>
            <wp:docPr id="52" name="image45.png" descr="Capture d’écran (184)"/>
            <wp:cNvGraphicFramePr/>
            <a:graphic xmlns:a="http://schemas.openxmlformats.org/drawingml/2006/main">
              <a:graphicData uri="http://schemas.openxmlformats.org/drawingml/2006/picture">
                <pic:pic xmlns:pic="http://schemas.openxmlformats.org/drawingml/2006/picture">
                  <pic:nvPicPr>
                    <pic:cNvPr id="52" name="image45.png" descr="Capture d’écran (184)"/>
                    <pic:cNvPicPr preferRelativeResize="0"/>
                  </pic:nvPicPr>
                  <pic:blipFill>
                    <a:blip r:embed="rId33"/>
                    <a:srcRect/>
                    <a:stretch>
                      <a:fillRect/>
                    </a:stretch>
                  </pic:blipFill>
                  <pic:spPr>
                    <a:xfrm>
                      <a:off x="0" y="0"/>
                      <a:ext cx="5760720" cy="3240405"/>
                    </a:xfrm>
                    <a:prstGeom prst="rect">
                      <a:avLst/>
                    </a:prstGeom>
                  </pic:spPr>
                </pic:pic>
              </a:graphicData>
            </a:graphic>
          </wp:inline>
        </w:drawing>
      </w:r>
    </w:p>
    <w:p>
      <w:pPr>
        <w:rPr>
          <w:rFonts w:hint="default" w:ascii="Trebuchet MS" w:hAnsi="Trebuchet MS" w:eastAsia="Arial" w:cs="Trebuchet MS"/>
          <w:color w:val="555555"/>
          <w:sz w:val="28"/>
          <w:szCs w:val="28"/>
          <w:highlight w:val="white"/>
          <w:lang w:val="en-US"/>
        </w:rPr>
      </w:pPr>
      <w:r>
        <w:rPr>
          <w:rFonts w:hint="default" w:ascii="Trebuchet MS" w:hAnsi="Trebuchet MS" w:eastAsia="Arial" w:cs="Trebuchet MS"/>
          <w:color w:val="555555"/>
          <w:sz w:val="28"/>
          <w:szCs w:val="28"/>
          <w:highlight w:val="white"/>
          <w:lang w:val="en-US"/>
        </w:rPr>
        <w:t>Choisir la langue, format d’heure, le type de clavier et cliquer sur Suivant</w:t>
      </w:r>
    </w:p>
    <w:p>
      <w:pPr>
        <w:rPr>
          <w:rFonts w:hint="default" w:ascii="Trebuchet MS" w:hAnsi="Trebuchet MS" w:eastAsia="Arial" w:cs="Trebuchet MS"/>
          <w:color w:val="555555"/>
          <w:sz w:val="28"/>
          <w:szCs w:val="28"/>
          <w:highlight w:val="white"/>
        </w:rPr>
      </w:pPr>
      <w:r>
        <w:rPr>
          <w:rFonts w:hint="default" w:ascii="Trebuchet MS" w:hAnsi="Trebuchet MS" w:cs="Trebuchet MS"/>
        </w:rPr>
        <w:drawing>
          <wp:anchor distT="0" distB="0" distL="114300" distR="114300" simplePos="0" relativeHeight="251696128" behindDoc="0" locked="0" layoutInCell="1" allowOverlap="1">
            <wp:simplePos x="0" y="0"/>
            <wp:positionH relativeFrom="column">
              <wp:posOffset>38100</wp:posOffset>
            </wp:positionH>
            <wp:positionV relativeFrom="paragraph">
              <wp:posOffset>286385</wp:posOffset>
            </wp:positionV>
            <wp:extent cx="5597525" cy="3183255"/>
            <wp:effectExtent l="0" t="0" r="3175" b="17145"/>
            <wp:wrapNone/>
            <wp:docPr id="63" name="Shape 10"/>
            <wp:cNvGraphicFramePr/>
            <a:graphic xmlns:a="http://schemas.openxmlformats.org/drawingml/2006/main">
              <a:graphicData uri="http://schemas.openxmlformats.org/drawingml/2006/picture">
                <pic:pic xmlns:pic="http://schemas.openxmlformats.org/drawingml/2006/picture">
                  <pic:nvPicPr>
                    <pic:cNvPr id="63" name="Shape 10"/>
                    <pic:cNvPicPr preferRelativeResize="0"/>
                  </pic:nvPicPr>
                  <pic:blipFill>
                    <a:blip r:embed="rId34"/>
                    <a:srcRect/>
                    <a:stretch>
                      <a:fillRect/>
                    </a:stretch>
                  </pic:blipFill>
                  <pic:spPr>
                    <a:xfrm>
                      <a:off x="0" y="0"/>
                      <a:ext cx="5597525" cy="3183255"/>
                    </a:xfrm>
                    <a:prstGeom prst="rect">
                      <a:avLst/>
                    </a:prstGeom>
                    <a:noFill/>
                    <a:ln>
                      <a:noFill/>
                    </a:ln>
                  </pic:spPr>
                </pic:pic>
              </a:graphicData>
            </a:graphic>
          </wp:anchor>
        </w:drawing>
      </w:r>
    </w:p>
    <w:p>
      <w:pPr>
        <w:rPr>
          <w:rFonts w:hint="default" w:ascii="Trebuchet MS" w:hAnsi="Trebuchet MS" w:eastAsia="Arial" w:cs="Trebuchet MS"/>
          <w:color w:val="555555"/>
          <w:sz w:val="28"/>
          <w:szCs w:val="28"/>
          <w:highlight w:val="white"/>
        </w:rPr>
      </w:pPr>
    </w:p>
    <w:p>
      <w:pPr>
        <w:rPr>
          <w:rFonts w:hint="default" w:ascii="Trebuchet MS" w:hAnsi="Trebuchet MS" w:eastAsia="Arial" w:cs="Trebuchet MS"/>
          <w:color w:val="555555"/>
          <w:sz w:val="28"/>
          <w:szCs w:val="28"/>
          <w:highlight w:val="white"/>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Calibri" w:cs="Trebuchet MS"/>
        </w:rPr>
      </w:pPr>
      <w:r>
        <w:rPr>
          <w:rFonts w:hint="default" w:ascii="Trebuchet MS" w:hAnsi="Trebuchet MS" w:cs="Trebuchet MS"/>
          <w:sz w:val="22"/>
        </w:rPr>
        <mc:AlternateContent>
          <mc:Choice Requires="wps">
            <w:drawing>
              <wp:anchor distT="0" distB="0" distL="114300" distR="114300" simplePos="0" relativeHeight="251697152" behindDoc="0" locked="0" layoutInCell="1" allowOverlap="1">
                <wp:simplePos x="0" y="0"/>
                <wp:positionH relativeFrom="column">
                  <wp:posOffset>3112770</wp:posOffset>
                </wp:positionH>
                <wp:positionV relativeFrom="paragraph">
                  <wp:posOffset>626745</wp:posOffset>
                </wp:positionV>
                <wp:extent cx="2468245" cy="565785"/>
                <wp:effectExtent l="1751965" t="9525" r="27940" b="300990"/>
                <wp:wrapNone/>
                <wp:docPr id="72" name="Légende encadrée 1 72"/>
                <wp:cNvGraphicFramePr/>
                <a:graphic xmlns:a="http://schemas.openxmlformats.org/drawingml/2006/main">
                  <a:graphicData uri="http://schemas.microsoft.com/office/word/2010/wordprocessingShape">
                    <wps:wsp>
                      <wps:cNvSpPr/>
                      <wps:spPr>
                        <a:xfrm>
                          <a:off x="2465705" y="2341880"/>
                          <a:ext cx="2468245" cy="565785"/>
                        </a:xfrm>
                        <a:prstGeom prst="borderCallout1">
                          <a:avLst>
                            <a:gd name="adj1" fmla="val 52440"/>
                            <a:gd name="adj2" fmla="val 7500"/>
                            <a:gd name="adj3" fmla="val 150841"/>
                            <a:gd name="adj4" fmla="val -7087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Cliquer sur Installer maintenant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2" o:spid="_x0000_s1026" o:spt="47" type="#_x0000_t47" style="position:absolute;left:0pt;margin-left:245.1pt;margin-top:49.35pt;height:44.55pt;width:194.35pt;z-index:251697152;v-text-anchor:middle;mso-width-relative:page;mso-height-relative:page;" fillcolor="#000000 [3200]" filled="t" stroked="t" coordsize="21600,21600" o:gfxdata="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jm9qtgAAAAKAQAA&#10;DwAAAAAAAAABACAAAAAiAAAAZHJzL2Rvd25yZXYueG1sUEsBAhQAFAAAAAgAh07iQDG+Y4fEAgAA&#10;yQUAAA4AAAAAAAAAAQAgAAAAJwEAAGRycy9lMm9Eb2MueG1sUEsFBgAAAAAGAAYAWQEAAF0GAAAA&#10;AA==&#10;" adj="-15309,32582,1620,11327">
                <v:fill on="t" focussize="0,0"/>
                <v:stroke weight="1.5pt" color="#000000 [3200]" joinstyle="round"/>
                <v:imagedata o:title=""/>
                <o:lock v:ext="edit" aspectratio="f"/>
                <v:textbox>
                  <w:txbxContent>
                    <w:p>
                      <w:pPr>
                        <w:jc w:val="center"/>
                        <w:rPr>
                          <w:rFonts w:hint="default"/>
                          <w:lang w:val="en-US"/>
                        </w:rPr>
                      </w:pPr>
                      <w:r>
                        <w:rPr>
                          <w:rFonts w:hint="default"/>
                          <w:lang w:val="en-US"/>
                        </w:rPr>
                        <w:t>Cliquer sur Installer maintenant</w:t>
                      </w:r>
                    </w:p>
                  </w:txbxContent>
                </v:textbox>
              </v:shape>
            </w:pict>
          </mc:Fallback>
        </mc:AlternateContent>
      </w:r>
      <w:r>
        <w:rPr>
          <w:rFonts w:hint="default" w:ascii="Trebuchet MS" w:hAnsi="Trebuchet MS" w:eastAsia="Calibri" w:cs="Trebuchet MS"/>
        </w:rPr>
        <mc:AlternateContent>
          <mc:Choice Requires="wpg">
            <w:drawing>
              <wp:inline distT="0" distB="0" distL="0" distR="0">
                <wp:extent cx="2576195" cy="1878965"/>
                <wp:effectExtent l="4445" t="4445" r="0" b="0"/>
                <wp:docPr id="114" name="Groupe 2"/>
                <wp:cNvGraphicFramePr/>
                <a:graphic xmlns:a="http://schemas.openxmlformats.org/drawingml/2006/main">
                  <a:graphicData uri="http://schemas.microsoft.com/office/word/2010/wordprocessingGroup">
                    <wpg:wgp>
                      <wpg:cNvGrpSpPr/>
                      <wpg:grpSpPr>
                        <a:xfrm>
                          <a:off x="0" y="0"/>
                          <a:ext cx="2576639" cy="1879155"/>
                          <a:chOff x="4057681" y="2840423"/>
                          <a:chExt cx="2589212" cy="1946898"/>
                        </a:xfrm>
                      </wpg:grpSpPr>
                      <wpg:grpSp>
                        <wpg:cNvPr id="115" name="Groupe 13"/>
                        <wpg:cNvGrpSpPr/>
                        <wpg:grpSpPr>
                          <a:xfrm>
                            <a:off x="4057681" y="2840423"/>
                            <a:ext cx="2589212" cy="1946898"/>
                            <a:chOff x="0" y="0"/>
                            <a:chExt cx="2589212" cy="1946898"/>
                          </a:xfrm>
                        </wpg:grpSpPr>
                        <wps:wsp>
                          <wps:cNvPr id="66" name="Rectangle 14"/>
                          <wps:cNvSpPr/>
                          <wps:spPr>
                            <a:xfrm>
                              <a:off x="0" y="0"/>
                              <a:ext cx="2576625" cy="187915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67" name="Rectangle 15"/>
                          <wps:cNvSpPr/>
                          <wps:spPr>
                            <a:xfrm>
                              <a:off x="2538539" y="1673872"/>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68" name="Shape 6"/>
                            <pic:cNvPicPr preferRelativeResize="0"/>
                          </pic:nvPicPr>
                          <pic:blipFill>
                            <a:blip r:embed="rId35"/>
                            <a:srcRect/>
                            <a:stretch>
                              <a:fillRect/>
                            </a:stretch>
                          </pic:blipFill>
                          <pic:spPr>
                            <a:xfrm>
                              <a:off x="4762" y="4766"/>
                              <a:ext cx="2514600" cy="1800225"/>
                            </a:xfrm>
                            <a:prstGeom prst="rect">
                              <a:avLst/>
                            </a:prstGeom>
                            <a:noFill/>
                            <a:ln>
                              <a:noFill/>
                            </a:ln>
                          </pic:spPr>
                        </pic:pic>
                        <wps:wsp>
                          <wps:cNvPr id="69" name="Forme libre : forme 17"/>
                          <wps:cNvSpPr/>
                          <wps:spPr>
                            <a:xfrm>
                              <a:off x="0" y="0"/>
                              <a:ext cx="2524125" cy="1809750"/>
                            </a:xfrm>
                            <a:custGeom>
                              <a:avLst/>
                              <a:gdLst/>
                              <a:ahLst/>
                              <a:cxnLst/>
                              <a:rect l="l" t="t" r="r" b="b"/>
                              <a:pathLst>
                                <a:path w="2524125" h="1809750" extrusionOk="0">
                                  <a:moveTo>
                                    <a:pt x="0" y="1809750"/>
                                  </a:moveTo>
                                  <a:lnTo>
                                    <a:pt x="2524125" y="1809750"/>
                                  </a:lnTo>
                                  <a:lnTo>
                                    <a:pt x="2524125"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2" o:spid="_x0000_s1026" o:spt="203" style="height:147.95pt;width:202.85pt;" coordorigin="4057681,2840423" coordsize="2589212,1946898" o:gfxdata="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">
                <o:lock v:ext="edit" aspectratio="f"/>
                <v:group id="Groupe 13" o:spid="_x0000_s1026" o:spt="203" style="position:absolute;left:4057681;top:2840423;height:1946898;width:2589212;" coordsize="2589212,1946898" o:gfxdata="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GDSolL0AAADcAAAADwAAAAAAAAABACAAAAAiAAAAZHJzL2Rvd25yZXYueG1s&#10;UEsBAhQAFAAAAAgAh07iQDMvBZ47AAAAOQAAABUAAAAAAAAAAQAgAAAADAEAAGRycy9ncm91cHNo&#10;YXBleG1sLnhtbFBLBQYAAAAABgAGAGABAADJAwAAAAA=&#10;">
                  <o:lock v:ext="edit" aspectratio="f"/>
                  <v:rect id="Rectangle 14" o:spid="_x0000_s1026" o:spt="1" style="position:absolute;left:0;top:0;height:1879150;width:2576625;v-text-anchor:middle;" filled="f" stroked="f" coordsize="21600,21600" o:gfxdata="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2kD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15" o:spid="_x0000_s1026" o:spt="1" style="position:absolute;left:2538539;top:1673872;height:273026;width:50673;"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6" o:spid="_x0000_s1026" o:spt="75" type="#_x0000_t75" style="position:absolute;left:4762;top:4766;height:1800225;width:2514600;" filled="f" o:preferrelative="f" stroked="f" coordsize="21600,21600" o:gfxdata="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03MoGbUAAADbAAAADwAA&#10;AAAAAAABACAAAAAiAAAAZHJzL2Rvd25yZXYueG1sUEsBAhQAFAAAAAgAh07iQDMvBZ47AAAAOQAA&#10;ABAAAAAAAAAAAQAgAAAABAEAAGRycy9zaGFwZXhtbC54bWxQSwUGAAAAAAYABgBbAQAArgMAAAAA&#10;">
                    <v:fill on="f" focussize="0,0"/>
                    <v:stroke on="f"/>
                    <v:imagedata r:id="rId35" o:title=""/>
                    <o:lock v:ext="edit" aspectratio="f"/>
                  </v:shape>
                  <v:shape id="Forme libre : forme 17" o:spid="_x0000_s1026" o:spt="100" style="position:absolute;left:0;top:0;height:1809750;width:2524125;v-text-anchor:middle;" filled="f" stroked="t" coordsize="2524125,1809750" o:gfxdata="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bo3NvQAA&#10;ANsAAAAPAAAAAAAAAAEAIAAAACIAAABkcnMvZG93bnJldi54bWxQSwECFAAUAAAACACHTuJAMy8F&#10;njsAAAA5AAAAEAAAAAAAAAABACAAAAAMAQAAZHJzL3NoYXBleG1sLnhtbFBLBQYAAAAABgAGAFsB&#10;AAC2AwAAAAA=&#10;" path="m0,1809750l2524125,1809750,2524125,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rPr>
      </w:pPr>
      <w:r>
        <w:rPr>
          <w:rFonts w:hint="default" w:ascii="Trebuchet MS" w:hAnsi="Trebuchet MS" w:cs="Trebuchet MS"/>
        </w:rPr>
        <w:drawing>
          <wp:anchor distT="0" distB="0" distL="114300" distR="114300" simplePos="0" relativeHeight="251698176" behindDoc="0" locked="0" layoutInCell="1" allowOverlap="1">
            <wp:simplePos x="0" y="0"/>
            <wp:positionH relativeFrom="column">
              <wp:posOffset>180975</wp:posOffset>
            </wp:positionH>
            <wp:positionV relativeFrom="paragraph">
              <wp:posOffset>53975</wp:posOffset>
            </wp:positionV>
            <wp:extent cx="4759325" cy="1158240"/>
            <wp:effectExtent l="0" t="0" r="3175" b="3810"/>
            <wp:wrapNone/>
            <wp:docPr id="75" name="Shape 18"/>
            <wp:cNvGraphicFramePr/>
            <a:graphic xmlns:a="http://schemas.openxmlformats.org/drawingml/2006/main">
              <a:graphicData uri="http://schemas.openxmlformats.org/drawingml/2006/picture">
                <pic:pic xmlns:pic="http://schemas.openxmlformats.org/drawingml/2006/picture">
                  <pic:nvPicPr>
                    <pic:cNvPr id="75" name="Shape 18"/>
                    <pic:cNvPicPr preferRelativeResize="0"/>
                  </pic:nvPicPr>
                  <pic:blipFill>
                    <a:blip r:embed="rId36"/>
                    <a:srcRect/>
                    <a:stretch>
                      <a:fillRect/>
                    </a:stretch>
                  </pic:blipFill>
                  <pic:spPr>
                    <a:xfrm>
                      <a:off x="0" y="0"/>
                      <a:ext cx="4759325" cy="1158240"/>
                    </a:xfrm>
                    <a:prstGeom prst="rect">
                      <a:avLst/>
                    </a:prstGeom>
                    <a:noFill/>
                    <a:ln>
                      <a:noFill/>
                    </a:ln>
                  </pic:spPr>
                </pic:pic>
              </a:graphicData>
            </a:graphic>
          </wp:anchor>
        </w:drawing>
      </w:r>
    </w:p>
    <w:p>
      <w:pPr>
        <w:rPr>
          <w:rFonts w:hint="default" w:ascii="Trebuchet MS" w:hAnsi="Trebuchet MS" w:eastAsia="Calibri" w:cs="Trebuchet MS"/>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r>
        <w:rPr>
          <w:rFonts w:hint="default" w:ascii="Trebuchet MS" w:hAnsi="Trebuchet MS" w:cs="Trebuchet MS"/>
          <w:sz w:val="28"/>
        </w:rPr>
        <mc:AlternateContent>
          <mc:Choice Requires="wps">
            <w:drawing>
              <wp:anchor distT="0" distB="0" distL="114300" distR="114300" simplePos="0" relativeHeight="251699200" behindDoc="0" locked="0" layoutInCell="1" allowOverlap="1">
                <wp:simplePos x="0" y="0"/>
                <wp:positionH relativeFrom="column">
                  <wp:posOffset>1245235</wp:posOffset>
                </wp:positionH>
                <wp:positionV relativeFrom="paragraph">
                  <wp:posOffset>182880</wp:posOffset>
                </wp:positionV>
                <wp:extent cx="3489325" cy="459105"/>
                <wp:effectExtent l="9525" t="683260" r="25400" b="19685"/>
                <wp:wrapNone/>
                <wp:docPr id="76" name="Légende encadrée 1 76"/>
                <wp:cNvGraphicFramePr/>
                <a:graphic xmlns:a="http://schemas.openxmlformats.org/drawingml/2006/main">
                  <a:graphicData uri="http://schemas.microsoft.com/office/word/2010/wordprocessingShape">
                    <wps:wsp>
                      <wps:cNvSpPr/>
                      <wps:spPr>
                        <a:xfrm>
                          <a:off x="2519045" y="4003040"/>
                          <a:ext cx="3489325" cy="459105"/>
                        </a:xfrm>
                        <a:prstGeom prst="borderCallout1">
                          <a:avLst>
                            <a:gd name="adj1" fmla="val 2596"/>
                            <a:gd name="adj2" fmla="val 49659"/>
                            <a:gd name="adj3" fmla="val -147441"/>
                            <a:gd name="adj4" fmla="val 31082"/>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Entrer la cle d’activation et taper Entrer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6" o:spid="_x0000_s1026" o:spt="47" type="#_x0000_t47" style="position:absolute;left:0pt;margin-left:98.05pt;margin-top:14.4pt;height:36.15pt;width:274.75pt;z-index:251699200;v-text-anchor:middle;mso-width-relative:page;mso-height-relative:page;" fillcolor="#000000 [3200]" filled="t" stroked="t" coordsize="21600,21600" o:gfxdata="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AfU8gi2AAAAAoB&#10;AAAPAAAAAAAAAAEAIAAAACIAAABkcnMvZG93bnJldi54bWxQSwECFAAUAAAACACHTuJADSKPa8YC&#10;AADJBQAADgAAAAAAAAABACAAAAAnAQAAZHJzL2Uyb0RvYy54bWxQSwUGAAAAAAYABgBZAQAAXwYA&#10;AAAA&#10;" adj="6714,-31847,10726,561">
                <v:fill on="t" focussize="0,0"/>
                <v:stroke weight="1.5pt" color="#000000 [3200]" joinstyle="round"/>
                <v:imagedata o:title=""/>
                <o:lock v:ext="edit" aspectratio="f"/>
                <v:textbox>
                  <w:txbxContent>
                    <w:p>
                      <w:pPr>
                        <w:jc w:val="center"/>
                        <w:rPr>
                          <w:rFonts w:hint="default"/>
                          <w:lang w:val="en-US"/>
                        </w:rPr>
                      </w:pPr>
                      <w:r>
                        <w:rPr>
                          <w:rFonts w:hint="default"/>
                          <w:lang w:val="en-US"/>
                        </w:rPr>
                        <w:t>Entrer la cle d’activation et taper Entrer</w:t>
                      </w:r>
                    </w:p>
                  </w:txbxContent>
                </v:textbox>
              </v:shape>
            </w:pict>
          </mc:Fallback>
        </mc:AlternateContent>
      </w: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Arial" w:cs="Trebuchet MS"/>
          <w:color w:val="000000"/>
          <w:sz w:val="28"/>
          <w:szCs w:val="28"/>
          <w:highlight w:val="white"/>
          <w:lang w:val="fr-FR"/>
        </w:rPr>
      </w:pP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5262245" cy="2105025"/>
                <wp:effectExtent l="4445" t="4445" r="0" b="0"/>
                <wp:docPr id="116" name="Groupe 4"/>
                <wp:cNvGraphicFramePr/>
                <a:graphic xmlns:a="http://schemas.openxmlformats.org/drawingml/2006/main">
                  <a:graphicData uri="http://schemas.microsoft.com/office/word/2010/wordprocessingGroup">
                    <wpg:wgp>
                      <wpg:cNvGrpSpPr/>
                      <wpg:grpSpPr>
                        <a:xfrm>
                          <a:off x="0" y="0"/>
                          <a:ext cx="5262308" cy="2105025"/>
                          <a:chOff x="2714846" y="2449161"/>
                          <a:chExt cx="5274881" cy="2729421"/>
                        </a:xfrm>
                      </wpg:grpSpPr>
                      <wpg:grpSp>
                        <wpg:cNvPr id="117" name="Groupe 27"/>
                        <wpg:cNvGrpSpPr/>
                        <wpg:grpSpPr>
                          <a:xfrm>
                            <a:off x="2714846" y="2449161"/>
                            <a:ext cx="5274881" cy="2729421"/>
                            <a:chOff x="0" y="0"/>
                            <a:chExt cx="5274881" cy="2729421"/>
                          </a:xfrm>
                        </wpg:grpSpPr>
                        <wps:wsp>
                          <wps:cNvPr id="79" name="Rectangle 29"/>
                          <wps:cNvSpPr/>
                          <wps:spPr>
                            <a:xfrm>
                              <a:off x="0" y="0"/>
                              <a:ext cx="5262300" cy="2661675"/>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80" name="Rectangle 47"/>
                          <wps:cNvSpPr/>
                          <wps:spPr>
                            <a:xfrm>
                              <a:off x="5224208" y="2456395"/>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81" name="Shape 14"/>
                            <pic:cNvPicPr preferRelativeResize="0"/>
                          </pic:nvPicPr>
                          <pic:blipFill>
                            <a:blip r:embed="rId37"/>
                            <a:srcRect/>
                            <a:stretch>
                              <a:fillRect/>
                            </a:stretch>
                          </pic:blipFill>
                          <pic:spPr>
                            <a:xfrm>
                              <a:off x="4761" y="4759"/>
                              <a:ext cx="5200650" cy="2590800"/>
                            </a:xfrm>
                            <a:prstGeom prst="rect">
                              <a:avLst/>
                            </a:prstGeom>
                            <a:noFill/>
                            <a:ln>
                              <a:noFill/>
                            </a:ln>
                          </pic:spPr>
                        </pic:pic>
                        <wps:wsp>
                          <wps:cNvPr id="82" name="Forme libre : forme 49"/>
                          <wps:cNvSpPr/>
                          <wps:spPr>
                            <a:xfrm>
                              <a:off x="0" y="0"/>
                              <a:ext cx="5210175" cy="2600325"/>
                            </a:xfrm>
                            <a:custGeom>
                              <a:avLst/>
                              <a:gdLst/>
                              <a:ahLst/>
                              <a:cxnLst/>
                              <a:rect l="l" t="t" r="r" b="b"/>
                              <a:pathLst>
                                <a:path w="5210175" h="2600325" extrusionOk="0">
                                  <a:moveTo>
                                    <a:pt x="0" y="2600325"/>
                                  </a:moveTo>
                                  <a:lnTo>
                                    <a:pt x="5210175" y="2600325"/>
                                  </a:lnTo>
                                  <a:lnTo>
                                    <a:pt x="5210175"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4" o:spid="_x0000_s1026" o:spt="203" style="height:165.75pt;width:414.35pt;" coordorigin="2714846,2449161" coordsize="5274881,2729421" o:gfxdata="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">
                <o:lock v:ext="edit" aspectratio="f"/>
                <v:group id="Groupe 27" o:spid="_x0000_s1026" o:spt="203" style="position:absolute;left:2714846;top:2449161;height:2729421;width:5274881;" coordsize="5274881,2729421" o:gfxdata="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HqpN4vAAAANwAAAAPAAAAAAAAAAEAIAAAACIAAABkcnMvZG93bnJldi54bWxQ&#10;SwECFAAUAAAACACHTuJAMy8FnjsAAAA5AAAAFQAAAAAAAAABACAAAAALAQAAZHJzL2dyb3Vwc2hh&#10;cGV4bWwueG1sUEsFBgAAAAAGAAYAYAEAAMgDAAAAAA==&#10;">
                  <o:lock v:ext="edit" aspectratio="f"/>
                  <v:rect id="Rectangle 29" o:spid="_x0000_s1026" o:spt="1" style="position:absolute;left:0;top:0;height:2661675;width:5262300;v-text-anchor:middle;" filled="f" stroked="f" coordsize="21600,21600" o:gfxdata="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JKR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47" o:spid="_x0000_s1026" o:spt="1" style="position:absolute;left:5224208;top:2456395;height:273026;width:50673;" filled="f" stroked="f" coordsize="21600,21600" o:gfxdata="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xTSI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14" o:spid="_x0000_s1026" o:spt="75" type="#_x0000_t75" style="position:absolute;left:4761;top:4759;height:2590800;width:5200650;" filled="f" o:preferrelative="f" stroked="f" coordsize="21600,21600" o:gfxdata="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Qhie8AAAA&#10;2wAAAA8AAAAAAAAAAQAgAAAAIgAAAGRycy9kb3ducmV2LnhtbFBLAQIUABQAAAAIAIdO4kAzLwWe&#10;OwAAADkAAAAQAAAAAAAAAAEAIAAAAAsBAABkcnMvc2hhcGV4bWwueG1sUEsFBgAAAAAGAAYAWwEA&#10;ALUDAAAAAA==&#10;">
                    <v:fill on="f" focussize="0,0"/>
                    <v:stroke on="f"/>
                    <v:imagedata r:id="rId37" o:title=""/>
                    <o:lock v:ext="edit" aspectratio="f"/>
                  </v:shape>
                  <v:shape id="Forme libre : forme 49" o:spid="_x0000_s1026" o:spt="100" style="position:absolute;left:0;top:0;height:2600325;width:5210175;v-text-anchor:middle;" filled="f" stroked="t" coordsize="5210175,2600325" o:gfxdata="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GPAm8AAAA&#10;2wAAAA8AAAAAAAAAAQAgAAAAIgAAAGRycy9kb3ducmV2LnhtbFBLAQIUABQAAAAIAIdO4kAzLwWe&#10;OwAAADkAAAAQAAAAAAAAAAEAIAAAAAsBAABkcnMvc2hhcGV4bWwueG1sUEsFBgAAAAAGAAYAWwEA&#10;ALUDAAAAAA==&#10;" path="m0,2600325l5210175,2600325,5210175,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671552" behindDoc="0" locked="0" layoutInCell="1" allowOverlap="1">
                <wp:simplePos x="0" y="0"/>
                <wp:positionH relativeFrom="column">
                  <wp:posOffset>2640330</wp:posOffset>
                </wp:positionH>
                <wp:positionV relativeFrom="paragraph">
                  <wp:posOffset>41275</wp:posOffset>
                </wp:positionV>
                <wp:extent cx="2453640" cy="429260"/>
                <wp:effectExtent l="9525" t="1681480" r="13335" b="22860"/>
                <wp:wrapNone/>
                <wp:docPr id="83" name="Légende encadrée 1 83"/>
                <wp:cNvGraphicFramePr/>
                <a:graphic xmlns:a="http://schemas.openxmlformats.org/drawingml/2006/main">
                  <a:graphicData uri="http://schemas.microsoft.com/office/word/2010/wordprocessingShape">
                    <wps:wsp>
                      <wps:cNvSpPr/>
                      <wps:spPr>
                        <a:xfrm>
                          <a:off x="2953385" y="6269355"/>
                          <a:ext cx="2453640" cy="429260"/>
                        </a:xfrm>
                        <a:prstGeom prst="borderCallout1">
                          <a:avLst>
                            <a:gd name="adj1" fmla="val 6334"/>
                            <a:gd name="adj2" fmla="val 50833"/>
                            <a:gd name="adj3" fmla="val -391568"/>
                            <a:gd name="adj4" fmla="val 47903"/>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en-US"/>
                              </w:rPr>
                            </w:pPr>
                            <w:r>
                              <w:rPr>
                                <w:rFonts w:hint="default"/>
                                <w:lang w:val="en-US"/>
                              </w:rPr>
                              <w:t>Choisir ce systeme d’exploitation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83" o:spid="_x0000_s1026" o:spt="47" type="#_x0000_t47" style="position:absolute;left:0pt;margin-left:207.9pt;margin-top:3.25pt;height:33.8pt;width:193.2pt;z-index:251671552;v-text-anchor:middle;mso-width-relative:page;mso-height-relative:page;" fillcolor="#000000 [3200]" filled="t" stroked="t" coordsize="21600,21600" o:gfxdata="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7cyWC1wAA&#10;AAgBAAAPAAAAAAAAAAEAIAAAACIAAABkcnMvZG93bnJldi54bWxQSwECFAAUAAAACACHTuJA89ZM&#10;2coCAADJBQAADgAAAAAAAAABACAAAAAmAQAAZHJzL2Uyb0RvYy54bWxQSwUGAAAAAAYABgBZAQAA&#10;YgYAAAAA&#10;" adj="10347,-84579,10980,1368">
                <v:fill on="t" focussize="0,0"/>
                <v:stroke weight="1.5pt" color="#000000 [3200]" joinstyle="round"/>
                <v:imagedata o:title=""/>
                <o:lock v:ext="edit" aspectratio="f"/>
                <v:textbox>
                  <w:txbxContent>
                    <w:p>
                      <w:pPr>
                        <w:jc w:val="center"/>
                        <w:rPr>
                          <w:rFonts w:hint="default"/>
                          <w:lang w:val="en-US"/>
                        </w:rPr>
                      </w:pPr>
                      <w:r>
                        <w:rPr>
                          <w:rFonts w:hint="default"/>
                          <w:lang w:val="en-US"/>
                        </w:rPr>
                        <w:t>Choisir ce systeme d’exploitation</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rPr>
        <w:drawing>
          <wp:anchor distT="0" distB="0" distL="114300" distR="114300" simplePos="0" relativeHeight="251700224" behindDoc="0" locked="0" layoutInCell="1" allowOverlap="1">
            <wp:simplePos x="0" y="0"/>
            <wp:positionH relativeFrom="margin">
              <wp:posOffset>-17780</wp:posOffset>
            </wp:positionH>
            <wp:positionV relativeFrom="paragraph">
              <wp:posOffset>38735</wp:posOffset>
            </wp:positionV>
            <wp:extent cx="5397500" cy="2535555"/>
            <wp:effectExtent l="0" t="0" r="12700" b="17145"/>
            <wp:wrapNone/>
            <wp:docPr id="84" name="Shape 26"/>
            <wp:cNvGraphicFramePr/>
            <a:graphic xmlns:a="http://schemas.openxmlformats.org/drawingml/2006/main">
              <a:graphicData uri="http://schemas.openxmlformats.org/drawingml/2006/picture">
                <pic:pic xmlns:pic="http://schemas.openxmlformats.org/drawingml/2006/picture">
                  <pic:nvPicPr>
                    <pic:cNvPr id="84" name="Shape 26"/>
                    <pic:cNvPicPr preferRelativeResize="0"/>
                  </pic:nvPicPr>
                  <pic:blipFill>
                    <a:blip r:embed="rId38"/>
                    <a:srcRect/>
                    <a:stretch>
                      <a:fillRect/>
                    </a:stretch>
                  </pic:blipFill>
                  <pic:spPr>
                    <a:xfrm>
                      <a:off x="0" y="0"/>
                      <a:ext cx="5397500" cy="2535555"/>
                    </a:xfrm>
                    <a:prstGeom prst="rect">
                      <a:avLst/>
                    </a:prstGeom>
                    <a:noFill/>
                    <a:ln>
                      <a:noFill/>
                    </a:ln>
                  </pic:spPr>
                </pic:pic>
              </a:graphicData>
            </a:graphic>
          </wp:anchor>
        </w:drawing>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701248" behindDoc="0" locked="0" layoutInCell="1" allowOverlap="1">
                <wp:simplePos x="0" y="0"/>
                <wp:positionH relativeFrom="column">
                  <wp:posOffset>2076450</wp:posOffset>
                </wp:positionH>
                <wp:positionV relativeFrom="paragraph">
                  <wp:posOffset>33655</wp:posOffset>
                </wp:positionV>
                <wp:extent cx="3048000" cy="497205"/>
                <wp:effectExtent l="9525" t="1725930" r="9525" b="24765"/>
                <wp:wrapNone/>
                <wp:docPr id="85" name="Légende encadrée 1 85"/>
                <wp:cNvGraphicFramePr/>
                <a:graphic xmlns:a="http://schemas.openxmlformats.org/drawingml/2006/main">
                  <a:graphicData uri="http://schemas.microsoft.com/office/word/2010/wordprocessingShape">
                    <wps:wsp>
                      <wps:cNvSpPr/>
                      <wps:spPr>
                        <a:xfrm>
                          <a:off x="3921125" y="1662430"/>
                          <a:ext cx="3048000" cy="497205"/>
                        </a:xfrm>
                        <a:prstGeom prst="borderCallout1">
                          <a:avLst>
                            <a:gd name="adj1" fmla="val 6334"/>
                            <a:gd name="adj2" fmla="val 50614"/>
                            <a:gd name="adj3" fmla="val -346998"/>
                            <a:gd name="adj4" fmla="val 48437"/>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rFonts w:hint="default"/>
                                <w:lang w:val="en-US"/>
                              </w:rPr>
                            </w:pPr>
                            <w:r>
                              <w:rPr>
                                <w:rFonts w:hint="default"/>
                                <w:lang w:val="en-US"/>
                              </w:rPr>
                              <w:t>Selectionner une partition, cliquer sur formater et ensuite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85" o:spid="_x0000_s1026" o:spt="47" type="#_x0000_t47" style="position:absolute;left:0pt;margin-left:163.5pt;margin-top:2.65pt;height:39.15pt;width:240pt;z-index:251701248;v-text-anchor:middle;mso-width-relative:page;mso-height-relative:page;" fillcolor="#000000 [3200]" filled="t" stroked="t" coordsize="21600,21600" o:gfxdata="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DCqZ2DWAAAACAEAAA8A&#10;AAAAAAAAAQAgAAAAIgAAAGRycy9kb3ducmV2LnhtbFBLAQIUABQAAAAIAIdO4kA1zQKQxAIAAMkF&#10;AAAOAAAAAAAAAAEAIAAAACUBAABkcnMvZTJvRG9jLnhtbFBLBQYAAAAABgAGAFkBAABbBgAAAAA=&#10;" adj="10462,-74952,10933,1368">
                <v:fill on="t" focussize="0,0"/>
                <v:stroke weight="1.5pt" color="#000000 [3200]" joinstyle="round"/>
                <v:imagedata o:title=""/>
                <o:lock v:ext="edit" aspectratio="f"/>
                <v:textbox>
                  <w:txbxContent>
                    <w:p>
                      <w:pPr>
                        <w:jc w:val="both"/>
                        <w:rPr>
                          <w:rFonts w:hint="default"/>
                          <w:lang w:val="en-US"/>
                        </w:rPr>
                      </w:pPr>
                      <w:r>
                        <w:rPr>
                          <w:rFonts w:hint="default"/>
                          <w:lang w:val="en-US"/>
                        </w:rPr>
                        <w:t>Selectionner une partition, cliquer sur formater et ensuite Suivant</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r>
        <w:rPr>
          <w:rFonts w:hint="default" w:ascii="Trebuchet MS" w:hAnsi="Trebuchet MS" w:cs="Trebuchet MS"/>
          <w:sz w:val="22"/>
        </w:rPr>
        <mc:AlternateContent>
          <mc:Choice Requires="wps">
            <w:drawing>
              <wp:anchor distT="0" distB="0" distL="114300" distR="114300" simplePos="0" relativeHeight="251702272" behindDoc="0" locked="0" layoutInCell="1" allowOverlap="1">
                <wp:simplePos x="0" y="0"/>
                <wp:positionH relativeFrom="column">
                  <wp:posOffset>256540</wp:posOffset>
                </wp:positionH>
                <wp:positionV relativeFrom="paragraph">
                  <wp:posOffset>180975</wp:posOffset>
                </wp:positionV>
                <wp:extent cx="4791710" cy="938530"/>
                <wp:effectExtent l="9525" t="9525" r="18415" b="2366645"/>
                <wp:wrapNone/>
                <wp:docPr id="95" name="Légende encadrée 1 95"/>
                <wp:cNvGraphicFramePr/>
                <a:graphic xmlns:a="http://schemas.openxmlformats.org/drawingml/2006/main">
                  <a:graphicData uri="http://schemas.microsoft.com/office/word/2010/wordprocessingShape">
                    <wps:wsp>
                      <wps:cNvSpPr/>
                      <wps:spPr>
                        <a:xfrm>
                          <a:off x="3585845" y="7052945"/>
                          <a:ext cx="4791710" cy="938530"/>
                        </a:xfrm>
                        <a:prstGeom prst="borderCallout1">
                          <a:avLst>
                            <a:gd name="adj1" fmla="val 350811"/>
                            <a:gd name="adj2" fmla="val 59163"/>
                            <a:gd name="adj3" fmla="val 99674"/>
                            <a:gd name="adj4" fmla="val 50331"/>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rFonts w:hint="default"/>
                                <w:lang w:val="en-US"/>
                              </w:rPr>
                            </w:pPr>
                            <w:r>
                              <w:rPr>
                                <w:rFonts w:hint="default"/>
                                <w:sz w:val="26"/>
                                <w:szCs w:val="26"/>
                                <w:lang w:val="en-US"/>
                              </w:rPr>
                              <w:t>Definir un mot de passe avec des caracteres specials et les chiffre</w:t>
                            </w:r>
                            <w:r>
                              <w:rPr>
                                <w:rFonts w:hint="default"/>
                                <w:lang w:val="en-US"/>
                              </w:rPr>
                              <w: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95" o:spid="_x0000_s1026" o:spt="47" type="#_x0000_t47" style="position:absolute;left:0pt;margin-left:20.2pt;margin-top:14.25pt;height:73.9pt;width:377.3pt;z-index:251702272;v-text-anchor:middle;mso-width-relative:page;mso-height-relative:page;" fillcolor="#000000 [3200]" filled="t" stroked="t" coordsize="21600,21600" o:gfxdata="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L340lLVAAAACQEAAA8A&#10;AAAAAAAAAQAgAAAAIgAAAGRycy9kb3ducmV2LnhtbFBLAQIUABQAAAAIAIdO4kCHxTA0xQIAAMkF&#10;AAAOAAAAAAAAAAEAIAAAACQBAABkcnMvZTJvRG9jLnhtbFBLBQYAAAAABgAGAFkBAABbBgAAAAA=&#10;" adj="10871,21530,12779,75775">
                <v:fill on="t" focussize="0,0"/>
                <v:stroke weight="1.5pt" color="#000000 [3200]" joinstyle="round"/>
                <v:imagedata o:title=""/>
                <o:lock v:ext="edit" aspectratio="f"/>
                <v:textbox>
                  <w:txbxContent>
                    <w:p>
                      <w:pPr>
                        <w:jc w:val="both"/>
                        <w:rPr>
                          <w:rFonts w:hint="default"/>
                          <w:lang w:val="en-US"/>
                        </w:rPr>
                      </w:pPr>
                      <w:r>
                        <w:rPr>
                          <w:rFonts w:hint="default"/>
                          <w:sz w:val="26"/>
                          <w:szCs w:val="26"/>
                          <w:lang w:val="en-US"/>
                        </w:rPr>
                        <w:t>Definir un mot de passe avec des caracteres specials et les chiffre</w:t>
                      </w:r>
                      <w:r>
                        <w:rPr>
                          <w:rFonts w:hint="default"/>
                          <w:lang w:val="en-US"/>
                        </w:rPr>
                        <w:t>s</w:t>
                      </w:r>
                    </w:p>
                  </w:txbxContent>
                </v:textbox>
              </v:shape>
            </w:pict>
          </mc:Fallback>
        </mc:AlternateContent>
      </w: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lang w:val="fr-FR"/>
        </w:rPr>
      </w:pP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4747260" cy="2755900"/>
                <wp:effectExtent l="4445" t="4445" r="0" b="0"/>
                <wp:docPr id="118" name="Groupe 6"/>
                <wp:cNvGraphicFramePr/>
                <a:graphic xmlns:a="http://schemas.openxmlformats.org/drawingml/2006/main">
                  <a:graphicData uri="http://schemas.microsoft.com/office/word/2010/wordprocessingGroup">
                    <wpg:wgp>
                      <wpg:cNvGrpSpPr/>
                      <wpg:grpSpPr>
                        <a:xfrm>
                          <a:off x="0" y="0"/>
                          <a:ext cx="4747577" cy="2756167"/>
                          <a:chOff x="2972212" y="2401917"/>
                          <a:chExt cx="4760150" cy="2823910"/>
                        </a:xfrm>
                      </wpg:grpSpPr>
                      <wpg:grpSp>
                        <wpg:cNvPr id="119" name="Groupe 57"/>
                        <wpg:cNvGrpSpPr/>
                        <wpg:grpSpPr>
                          <a:xfrm>
                            <a:off x="2972212" y="2401917"/>
                            <a:ext cx="4760150" cy="2823910"/>
                            <a:chOff x="0" y="0"/>
                            <a:chExt cx="4760150" cy="2823910"/>
                          </a:xfrm>
                        </wpg:grpSpPr>
                        <wps:wsp>
                          <wps:cNvPr id="86" name="Rectangle 58"/>
                          <wps:cNvSpPr/>
                          <wps:spPr>
                            <a:xfrm>
                              <a:off x="0" y="0"/>
                              <a:ext cx="4747575" cy="275615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87" name="Rectangle 59"/>
                          <wps:cNvSpPr/>
                          <wps:spPr>
                            <a:xfrm>
                              <a:off x="4709477" y="2550884"/>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88" name="Shape 22"/>
                            <pic:cNvPicPr preferRelativeResize="0"/>
                          </pic:nvPicPr>
                          <pic:blipFill>
                            <a:blip r:embed="rId39"/>
                            <a:srcRect/>
                            <a:stretch>
                              <a:fillRect/>
                            </a:stretch>
                          </pic:blipFill>
                          <pic:spPr>
                            <a:xfrm>
                              <a:off x="4761" y="4759"/>
                              <a:ext cx="4676775" cy="2686050"/>
                            </a:xfrm>
                            <a:prstGeom prst="rect">
                              <a:avLst/>
                            </a:prstGeom>
                            <a:noFill/>
                            <a:ln>
                              <a:noFill/>
                            </a:ln>
                          </pic:spPr>
                        </pic:pic>
                        <wps:wsp>
                          <wps:cNvPr id="89" name="Forme libre : forme 61"/>
                          <wps:cNvSpPr/>
                          <wps:spPr>
                            <a:xfrm>
                              <a:off x="0" y="0"/>
                              <a:ext cx="4686300" cy="2695575"/>
                            </a:xfrm>
                            <a:custGeom>
                              <a:avLst/>
                              <a:gdLst/>
                              <a:ahLst/>
                              <a:cxnLst/>
                              <a:rect l="l" t="t" r="r" b="b"/>
                              <a:pathLst>
                                <a:path w="4686300" h="2695575" extrusionOk="0">
                                  <a:moveTo>
                                    <a:pt x="0" y="2695575"/>
                                  </a:moveTo>
                                  <a:lnTo>
                                    <a:pt x="4686300" y="2695575"/>
                                  </a:lnTo>
                                  <a:lnTo>
                                    <a:pt x="4686300"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6" o:spid="_x0000_s1026" o:spt="203" style="height:217pt;width:373.8pt;" coordorigin="2972212,2401917" coordsize="4760150,2823910" o:gfxdata="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">
                <o:lock v:ext="edit" aspectratio="f"/>
                <v:group id="Groupe 57" o:spid="_x0000_s1026" o:spt="203" style="position:absolute;left:2972212;top:2401917;height:2823910;width:4760150;" coordsize="4760150,2823910" o:gfxdata="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ZeaKRvAAAANwAAAAPAAAAAAAAAAEAIAAAACIAAABkcnMvZG93bnJldi54bWxQ&#10;SwECFAAUAAAACACHTuJAMy8FnjsAAAA5AAAAFQAAAAAAAAABACAAAAALAQAAZHJzL2dyb3Vwc2hh&#10;cGV4bWwueG1sUEsFBgAAAAAGAAYAYAEAAMgDAAAAAA==&#10;">
                  <o:lock v:ext="edit" aspectratio="f"/>
                  <v:rect id="Rectangle 58" o:spid="_x0000_s1026" o:spt="1" style="position:absolute;left:0;top:0;height:2756150;width:4747575;v-text-anchor:middle;" filled="f" stroked="f" coordsize="21600,21600" o:gfxdata="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6dsS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59" o:spid="_x0000_s1026" o:spt="1" style="position:absolute;left:4709477;top:2550884;height:273026;width:50673;" filled="f" stroked="f" coordsize="21600,21600" o:gfxdata="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Kz8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22" o:spid="_x0000_s1026" o:spt="75" type="#_x0000_t75" style="position:absolute;left:4761;top:4759;height:2686050;width:4676775;" filled="f" o:preferrelative="f" stroked="f" coordsize="21600,21600" o:gfxdata="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cexSugAAANsA&#10;AAAPAAAAAAAAAAEAIAAAACIAAABkcnMvZG93bnJldi54bWxQSwECFAAUAAAACACHTuJAMy8FnjsA&#10;AAA5AAAAEAAAAAAAAAABACAAAAAJAQAAZHJzL3NoYXBleG1sLnhtbFBLBQYAAAAABgAGAFsBAACz&#10;AwAAAAA=&#10;">
                    <v:fill on="f" focussize="0,0"/>
                    <v:stroke on="f"/>
                    <v:imagedata r:id="rId39" o:title=""/>
                    <o:lock v:ext="edit" aspectratio="f"/>
                  </v:shape>
                  <v:shape id="Forme libre : forme 61" o:spid="_x0000_s1026" o:spt="100" style="position:absolute;left:0;top:0;height:2695575;width:4686300;v-text-anchor:middle;" filled="f" stroked="t" coordsize="4686300,2695575" o:gfxdata="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S8Se8AAAA&#10;2wAAAA8AAAAAAAAAAQAgAAAAIgAAAGRycy9kb3ducmV2LnhtbFBLAQIUABQAAAAIAIdO4kAzLwWe&#10;OwAAADkAAAAQAAAAAAAAAAEAIAAAAAsBAABkcnMvc2hhcGV4bWwueG1sUEsFBgAAAAAGAAYAWwEA&#10;ALUDAAAAAA==&#10;" path="m0,2695575l4686300,2695575,4686300,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sz w:val="28"/>
          <w:szCs w:val="28"/>
          <w:lang w:val="en-US"/>
        </w:rPr>
      </w:pPr>
      <w:r>
        <w:rPr>
          <w:rFonts w:hint="default" w:ascii="Trebuchet MS" w:hAnsi="Trebuchet MS" w:eastAsia="Calibri" w:cs="Trebuchet MS"/>
          <w:sz w:val="28"/>
          <w:szCs w:val="28"/>
          <w:lang w:val="en-US"/>
        </w:rPr>
        <w:t>Et notre serveur est installer.</w:t>
      </w:r>
    </w:p>
    <w:p>
      <w:pPr>
        <w:rPr>
          <w:rFonts w:hint="default" w:ascii="Trebuchet MS" w:hAnsi="Trebuchet MS" w:eastAsia="Calibri" w:cs="Trebuchet MS"/>
        </w:rPr>
      </w:pPr>
      <w:r>
        <w:rPr>
          <w:rFonts w:hint="default" w:ascii="Trebuchet MS" w:hAnsi="Trebuchet MS" w:eastAsia="Calibri" w:cs="Trebuchet MS"/>
        </w:rPr>
        <mc:AlternateContent>
          <mc:Choice Requires="wpg">
            <w:drawing>
              <wp:inline distT="0" distB="0" distL="0" distR="0">
                <wp:extent cx="5471795" cy="4032250"/>
                <wp:effectExtent l="4445" t="4445" r="10160" b="0"/>
                <wp:docPr id="120" name="Groupe 10"/>
                <wp:cNvGraphicFramePr/>
                <a:graphic xmlns:a="http://schemas.openxmlformats.org/drawingml/2006/main">
                  <a:graphicData uri="http://schemas.microsoft.com/office/word/2010/wordprocessingGroup">
                    <wpg:wgp>
                      <wpg:cNvGrpSpPr/>
                      <wpg:grpSpPr>
                        <a:xfrm>
                          <a:off x="0" y="0"/>
                          <a:ext cx="5472239" cy="4032605"/>
                          <a:chOff x="2609881" y="1763698"/>
                          <a:chExt cx="5484812" cy="4100348"/>
                        </a:xfrm>
                      </wpg:grpSpPr>
                      <wpg:grpSp>
                        <wpg:cNvPr id="121" name="Groupe 11"/>
                        <wpg:cNvGrpSpPr/>
                        <wpg:grpSpPr>
                          <a:xfrm>
                            <a:off x="2609881" y="1763698"/>
                            <a:ext cx="5484812" cy="4100348"/>
                            <a:chOff x="0" y="0"/>
                            <a:chExt cx="5484812" cy="4100348"/>
                          </a:xfrm>
                        </wpg:grpSpPr>
                        <wps:wsp>
                          <wps:cNvPr id="98" name="Rectangle 12"/>
                          <wps:cNvSpPr/>
                          <wps:spPr>
                            <a:xfrm>
                              <a:off x="0" y="0"/>
                              <a:ext cx="5472225" cy="403260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wps:wsp>
                          <wps:cNvPr id="99" name="Rectangle 18"/>
                          <wps:cNvSpPr/>
                          <wps:spPr>
                            <a:xfrm>
                              <a:off x="5434139" y="3827322"/>
                              <a:ext cx="50673" cy="273026"/>
                            </a:xfrm>
                            <a:prstGeom prst="rect">
                              <a:avLst/>
                            </a:prstGeom>
                            <a:noFill/>
                            <a:ln>
                              <a:noFill/>
                            </a:ln>
                          </wps:spPr>
                          <wps:txbx>
                            <w:txbxContent>
                              <w:p>
                                <w:pPr>
                                  <w:spacing w:line="258" w:lineRule="auto"/>
                                </w:pPr>
                                <w:r>
                                  <w:rPr>
                                    <w:rFonts w:ascii="Times New Roman" w:hAnsi="Times New Roman" w:eastAsia="Times New Roman" w:cs="Times New Roman"/>
                                    <w:color w:val="000000"/>
                                    <w:sz w:val="24"/>
                                  </w:rPr>
                                  <w:t xml:space="preserve"> </w:t>
                                </w:r>
                              </w:p>
                            </w:txbxContent>
                          </wps:txbx>
                          <wps:bodyPr spcFirstLastPara="1" wrap="square" lIns="0" tIns="0" rIns="0" bIns="0" anchor="t" anchorCtr="0">
                            <a:noAutofit/>
                          </wps:bodyPr>
                        </wps:wsp>
                        <pic:pic xmlns:pic="http://schemas.openxmlformats.org/drawingml/2006/picture">
                          <pic:nvPicPr>
                            <pic:cNvPr id="100" name="Shape 34"/>
                            <pic:cNvPicPr preferRelativeResize="0"/>
                          </pic:nvPicPr>
                          <pic:blipFill>
                            <a:blip r:embed="rId40"/>
                            <a:srcRect/>
                            <a:stretch>
                              <a:fillRect/>
                            </a:stretch>
                          </pic:blipFill>
                          <pic:spPr>
                            <a:xfrm>
                              <a:off x="4761" y="4759"/>
                              <a:ext cx="5419052" cy="3964940"/>
                            </a:xfrm>
                            <a:prstGeom prst="rect">
                              <a:avLst/>
                            </a:prstGeom>
                            <a:noFill/>
                            <a:ln>
                              <a:noFill/>
                            </a:ln>
                          </pic:spPr>
                        </pic:pic>
                        <wps:wsp>
                          <wps:cNvPr id="101" name="Forme libre : forme 21"/>
                          <wps:cNvSpPr/>
                          <wps:spPr>
                            <a:xfrm>
                              <a:off x="0" y="0"/>
                              <a:ext cx="5428577" cy="3974466"/>
                            </a:xfrm>
                            <a:custGeom>
                              <a:avLst/>
                              <a:gdLst/>
                              <a:ahLst/>
                              <a:cxnLst/>
                              <a:rect l="l" t="t" r="r" b="b"/>
                              <a:pathLst>
                                <a:path w="5428577" h="3974466" extrusionOk="0">
                                  <a:moveTo>
                                    <a:pt x="0" y="3974466"/>
                                  </a:moveTo>
                                  <a:lnTo>
                                    <a:pt x="5428577" y="3974466"/>
                                  </a:lnTo>
                                  <a:lnTo>
                                    <a:pt x="5428577" y="0"/>
                                  </a:lnTo>
                                  <a:lnTo>
                                    <a:pt x="0" y="0"/>
                                  </a:lnTo>
                                  <a:close/>
                                </a:path>
                              </a:pathLst>
                            </a:custGeom>
                            <a:noFill/>
                            <a:ln w="9525" cap="flat" cmpd="sng">
                              <a:solidFill>
                                <a:srgbClr val="4F81BC"/>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id="Groupe 10" o:spid="_x0000_s1026" o:spt="203" style="height:317.5pt;width:430.85pt;" coordorigin="2609881,1763698" coordsize="5484812,4100348" o:gfxdata="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">
                <o:lock v:ext="edit" aspectratio="f"/>
                <v:group id="Groupe 11" o:spid="_x0000_s1026" o:spt="203" style="position:absolute;left:2609881;top:1763698;height:4100348;width:5484812;" coordsize="5484812,4100348" o:gfxdata="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WNkKr0AAADcAAAADwAAAAAAAAABACAAAAAiAAAAZHJzL2Rvd25yZXYueG1s&#10;UEsBAhQAFAAAAAgAh07iQDMvBZ47AAAAOQAAABUAAAAAAAAAAQAgAAAADAEAAGRycy9ncm91cHNo&#10;YXBleG1sLnhtbFBLBQYAAAAABgAGAGABAADJAwAAAAA=&#10;">
                  <o:lock v:ext="edit" aspectratio="f"/>
                  <v:rect id="Rectangle 12" o:spid="_x0000_s1026" o:spt="1" style="position:absolute;left:0;top:0;height:4032600;width:5472225;v-text-anchor:middle;" filled="f" stroked="f" coordsize="21600,21600" o:gfxdata="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DR8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pPr>
                            <w:spacing w:after="0" w:line="240" w:lineRule="auto"/>
                          </w:pPr>
                        </w:p>
                      </w:txbxContent>
                    </v:textbox>
                  </v:rect>
                  <v:rect id="Rectangle 18" o:spid="_x0000_s1026" o:spt="1" style="position:absolute;left:5434139;top:3827322;height:273026;width:50673;" filled="f" stroked="f" coordsize="21600,21600" o:gfxdata="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gv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58" w:lineRule="auto"/>
                          </w:pPr>
                          <w:r>
                            <w:rPr>
                              <w:rFonts w:ascii="Times New Roman" w:hAnsi="Times New Roman" w:eastAsia="Times New Roman" w:cs="Times New Roman"/>
                              <w:color w:val="000000"/>
                              <w:sz w:val="24"/>
                            </w:rPr>
                            <w:t xml:space="preserve"> </w:t>
                          </w:r>
                        </w:p>
                      </w:txbxContent>
                    </v:textbox>
                  </v:rect>
                  <v:shape id="Shape 34" o:spid="_x0000_s1026" o:spt="75" type="#_x0000_t75" style="position:absolute;left:4761;top:4759;height:3964940;width:5419052;" filled="f" o:preferrelative="f" stroked="f" coordsize="21600,21600" o:gfxdata="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2w5&#10;w8EAAADcAAAADwAAAAAAAAABACAAAAAiAAAAZHJzL2Rvd25yZXYueG1sUEsBAhQAFAAAAAgAh07i&#10;QDMvBZ47AAAAOQAAABAAAAAAAAAAAQAgAAAAEAEAAGRycy9zaGFwZXhtbC54bWxQSwUGAAAAAAYA&#10;BgBbAQAAugMAAAAA&#10;">
                    <v:fill on="f" focussize="0,0"/>
                    <v:stroke on="f"/>
                    <v:imagedata r:id="rId40" o:title=""/>
                    <o:lock v:ext="edit" aspectratio="f"/>
                  </v:shape>
                  <v:shape id="Forme libre : forme 21" o:spid="_x0000_s1026" o:spt="100" style="position:absolute;left:0;top:0;height:3974466;width:5428577;v-text-anchor:middle;" filled="f" stroked="t" coordsize="5428577,3974466" o:gfxdata="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V6aC8AAAA&#10;3AAAAA8AAAAAAAAAAQAgAAAAIgAAAGRycy9kb3ducmV2LnhtbFBLAQIUABQAAAAIAIdO4kAzLwWe&#10;OwAAADkAAAAQAAAAAAAAAAEAIAAAAAsBAABkcnMvc2hhcGV4bWwueG1sUEsFBgAAAAAGAAYAWwEA&#10;ALUDAAAAAA==&#10;" path="m0,3974466l5428577,3974466,5428577,0,0,0xe">
                    <v:fill on="f" focussize="0,0"/>
                    <v:stroke color="#4F81BC" joinstyle="round" startarrowwidth="narrow" startarrowlength="short" endarrowwidth="narrow" endarrowlength="short"/>
                    <v:imagedata o:title=""/>
                    <o:lock v:ext="edit" aspectratio="f"/>
                    <v:textbox inset="7.1988188976378pt,7.1988188976378pt,7.1988188976378pt,7.1988188976378pt"/>
                  </v:shape>
                </v:group>
                <w10:wrap type="none"/>
                <w10:anchorlock/>
              </v:group>
            </w:pict>
          </mc:Fallback>
        </mc:AlternateContent>
      </w:r>
    </w:p>
    <w:p>
      <w:pPr>
        <w:rPr>
          <w:rFonts w:hint="default" w:ascii="Trebuchet MS" w:hAnsi="Trebuchet MS" w:eastAsia="Calibri" w:cs="Trebuchet MS"/>
          <w:lang w:val="fr-FR"/>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Tout d’abord il faut que tou</w:t>
      </w:r>
      <w:r>
        <w:rPr>
          <w:rFonts w:hint="default" w:ascii="Trebuchet MS" w:hAnsi="Trebuchet MS" w:eastAsia="SimSun" w:cs="Trebuchet MS"/>
          <w:sz w:val="28"/>
          <w:szCs w:val="28"/>
          <w:shd w:val="clear" w:color="auto" w:fill="FFFFFF"/>
          <w:lang w:val="fr-FR"/>
        </w:rPr>
        <w:t>te</w:t>
      </w:r>
      <w:r>
        <w:rPr>
          <w:rFonts w:hint="default" w:ascii="Trebuchet MS" w:hAnsi="Trebuchet MS" w:eastAsia="SimSun" w:cs="Trebuchet MS"/>
          <w:sz w:val="28"/>
          <w:szCs w:val="28"/>
          <w:shd w:val="clear" w:color="auto" w:fill="FFFFFF"/>
        </w:rPr>
        <w:t>s les machines soient dans le même réseau. Pour ce faire, on va cré</w:t>
      </w:r>
      <w:r>
        <w:rPr>
          <w:rFonts w:hint="default" w:ascii="Trebuchet MS" w:hAnsi="Trebuchet MS" w:eastAsia="SimSun" w:cs="Trebuchet MS"/>
          <w:sz w:val="28"/>
          <w:szCs w:val="28"/>
          <w:shd w:val="clear" w:color="auto" w:fill="FFFFFF"/>
          <w:lang w:val="fr-FR"/>
        </w:rPr>
        <w:t>er</w:t>
      </w:r>
      <w:r>
        <w:rPr>
          <w:rFonts w:hint="default" w:ascii="Trebuchet MS" w:hAnsi="Trebuchet MS" w:eastAsia="SimSun" w:cs="Trebuchet MS"/>
          <w:sz w:val="28"/>
          <w:szCs w:val="28"/>
          <w:shd w:val="clear" w:color="auto" w:fill="FFFFFF"/>
        </w:rPr>
        <w:t xml:space="preserve"> un réseau local virtuel.</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b/>
          <w:bCs/>
          <w:i/>
          <w:iCs/>
          <w:sz w:val="28"/>
          <w:szCs w:val="28"/>
          <w:lang w:bidi="ar"/>
        </w:rPr>
      </w:pPr>
      <w:r>
        <w:rPr>
          <w:rFonts w:hint="default" w:ascii="Trebuchet MS" w:hAnsi="Trebuchet MS" w:cs="Trebuchet MS"/>
          <w:sz w:val="28"/>
          <w:lang w:eastAsia="fr-FR"/>
        </w:rPr>
        <mc:AlternateContent>
          <mc:Choice Requires="wps">
            <w:drawing>
              <wp:anchor distT="0" distB="0" distL="114300" distR="114300" simplePos="0" relativeHeight="251673600" behindDoc="0" locked="0" layoutInCell="1" allowOverlap="1">
                <wp:simplePos x="0" y="0"/>
                <wp:positionH relativeFrom="column">
                  <wp:posOffset>1830705</wp:posOffset>
                </wp:positionH>
                <wp:positionV relativeFrom="paragraph">
                  <wp:posOffset>-394970</wp:posOffset>
                </wp:positionV>
                <wp:extent cx="3340100" cy="752475"/>
                <wp:effectExtent l="1246505" t="9525" r="23495" b="19050"/>
                <wp:wrapNone/>
                <wp:docPr id="122" name="Line Callout 1 122"/>
                <wp:cNvGraphicFramePr/>
                <a:graphic xmlns:a="http://schemas.openxmlformats.org/drawingml/2006/main">
                  <a:graphicData uri="http://schemas.microsoft.com/office/word/2010/wordprocessingShape">
                    <wps:wsp>
                      <wps:cNvSpPr/>
                      <wps:spPr>
                        <a:xfrm>
                          <a:off x="1457960" y="3082925"/>
                          <a:ext cx="3340100" cy="752475"/>
                        </a:xfrm>
                        <a:prstGeom prst="borderCallout1">
                          <a:avLst>
                            <a:gd name="adj1" fmla="val 3713"/>
                            <a:gd name="adj2" fmla="val -76"/>
                            <a:gd name="adj3" fmla="val 77383"/>
                            <a:gd name="adj4" fmla="val -37205"/>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eastAsia="SimSun" w:cstheme="minorHAnsi"/>
                                <w:sz w:val="28"/>
                                <w:szCs w:val="28"/>
                                <w:lang w:bidi="ar"/>
                              </w:rPr>
                              <w:t>Edite&gt; Virtual Network Editor&gt; Change Setting (on accepte les autorisations)&gt; Add a Virtual Network (VMent1)&gt;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44.15pt;margin-top:-31.1pt;height:59.25pt;width:263pt;z-index:251673600;v-text-anchor:middle;mso-width-relative:page;mso-height-relative:page;" fillcolor="#000000 [3200]" filled="t" stroked="t" coordsize="21600,21600" o:gfxdata="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qxNus1gAAAAoBAAAPAAAAAAAAAAEAIAAAACIAAABk&#10;cnMvZG93bnJldi54bWxQSwECFAAUAAAACACHTuJA22iJSrMCAADCBQAADgAAAAAAAAABACAAAAAl&#10;AQAAZHJzL2Uyb0RvYy54bWxQSwUGAAAAAAYABgBZAQAASgYAAAAA&#10;" adj="-8036,16715,-16,802">
                <v:fill on="t" focussize="0,0"/>
                <v:stroke weight="1.5pt" color="#000000 [3200]" joinstyle="round"/>
                <v:imagedata o:title=""/>
                <o:lock v:ext="edit" aspectratio="f"/>
                <v:textbox>
                  <w:txbxContent>
                    <w:p>
                      <w:pPr>
                        <w:jc w:val="center"/>
                      </w:pPr>
                      <w:r>
                        <w:rPr>
                          <w:rFonts w:eastAsia="SimSun" w:cstheme="minorHAnsi"/>
                          <w:sz w:val="28"/>
                          <w:szCs w:val="28"/>
                          <w:lang w:bidi="ar"/>
                        </w:rPr>
                        <w:t>Edite&gt; Virtual Network Editor&gt; Change Setting (on accepte les autorisations)&gt; Add a Virtual Network (VMent1)&gt; OK</w:t>
                      </w:r>
                    </w:p>
                  </w:txbxContent>
                </v:textbox>
              </v:shape>
            </w:pict>
          </mc:Fallback>
        </mc:AlternateContent>
      </w:r>
      <w:r>
        <w:rPr>
          <w:rFonts w:hint="default" w:ascii="Trebuchet MS" w:hAnsi="Trebuchet MS" w:eastAsia="SimSun" w:cs="Trebuchet MS"/>
          <w:b/>
          <w:bCs/>
          <w:i/>
          <w:iCs/>
          <w:sz w:val="28"/>
          <w:szCs w:val="28"/>
          <w:lang w:eastAsia="fr-FR"/>
        </w:rPr>
        <w:drawing>
          <wp:inline distT="0" distB="0" distL="114300" distR="114300">
            <wp:extent cx="5740400" cy="3167380"/>
            <wp:effectExtent l="0" t="0" r="12700" b="13970"/>
            <wp:docPr id="123" name="Picture 123" descr="C:\Users\Robert le Geek\Pictures\Screenshots\WM-Screenshots-20211226111900.pngWM-Screenshots-2021122611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Robert le Geek\Pictures\Screenshots\WM-Screenshots-20211226111900.pngWM-Screenshots-20211226111900"/>
                    <pic:cNvPicPr>
                      <a:picLocks noChangeAspect="1"/>
                    </pic:cNvPicPr>
                  </pic:nvPicPr>
                  <pic:blipFill>
                    <a:blip r:embed="rId41"/>
                    <a:srcRect/>
                    <a:stretch>
                      <a:fillRect/>
                    </a:stretch>
                  </pic:blipFill>
                  <pic:spPr>
                    <a:xfrm>
                      <a:off x="0" y="0"/>
                      <a:ext cx="5740400" cy="3167380"/>
                    </a:xfrm>
                    <a:prstGeom prst="rect">
                      <a:avLst/>
                    </a:prstGeom>
                  </pic:spPr>
                </pic:pic>
              </a:graphicData>
            </a:graphic>
          </wp:inline>
        </w:drawing>
      </w:r>
    </w:p>
    <w:p>
      <w:pPr>
        <w:rPr>
          <w:rFonts w:hint="default" w:ascii="Trebuchet MS" w:hAnsi="Trebuchet MS" w:cs="Trebuchet MS"/>
        </w:rPr>
      </w:pPr>
    </w:p>
    <w:p>
      <w:pPr>
        <w:rPr>
          <w:rFonts w:hint="default" w:ascii="Trebuchet MS" w:hAnsi="Trebuchet MS" w:cs="Trebuchet MS"/>
        </w:rPr>
      </w:pPr>
    </w:p>
    <w:p>
      <w:pPr>
        <w:ind w:left="2124" w:firstLine="708"/>
        <w:rPr>
          <w:rFonts w:hint="default" w:ascii="Trebuchet MS" w:hAnsi="Trebuchet MS" w:eastAsia="SimSun" w:cs="Trebuchet MS"/>
          <w:b/>
          <w:bCs/>
          <w:sz w:val="34"/>
          <w:szCs w:val="34"/>
          <w:u w:val="single"/>
          <w:shd w:val="clear" w:color="auto" w:fill="FFFFFF"/>
        </w:rPr>
      </w:pPr>
    </w:p>
    <w:p>
      <w:pPr>
        <w:rPr>
          <w:rStyle w:val="225"/>
          <w:rFonts w:hint="default" w:ascii="Trebuchet MS" w:hAnsi="Trebuchet MS" w:cs="Trebuchet MS"/>
        </w:rPr>
      </w:pP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Fonts w:hint="default" w:ascii="Trebuchet MS" w:hAnsi="Trebuchet MS" w:eastAsia="SimSun" w:cs="Trebuchet MS"/>
          <w:sz w:val="28"/>
          <w:szCs w:val="28"/>
          <w:shd w:val="clear" w:color="auto" w:fill="FFFFFF"/>
        </w:rPr>
        <w:tab/>
      </w:r>
      <w:r>
        <w:rPr>
          <w:rStyle w:val="225"/>
          <w:rFonts w:hint="default" w:ascii="Trebuchet MS" w:hAnsi="Trebuchet MS" w:cs="Trebuchet MS"/>
          <w:u w:val="single"/>
        </w:rPr>
        <w:t>KIWI SYSLOG SERVER</w:t>
      </w:r>
    </w:p>
    <w:p>
      <w:pPr>
        <w:rPr>
          <w:rFonts w:hint="default" w:ascii="Trebuchet MS" w:hAnsi="Trebuchet MS" w:eastAsia="SimSun" w:cs="Trebuchet MS"/>
          <w:sz w:val="28"/>
          <w:szCs w:val="28"/>
          <w:shd w:val="clear" w:color="auto" w:fill="FFFFFF"/>
        </w:rPr>
      </w:pPr>
    </w:p>
    <w:p>
      <w:pPr>
        <w:rPr>
          <w:rFonts w:hint="default" w:ascii="Trebuchet MS" w:hAnsi="Trebuchet MS" w:eastAsia="SimSun" w:cs="Trebuchet MS"/>
          <w:sz w:val="28"/>
          <w:szCs w:val="28"/>
          <w:shd w:val="clear" w:color="auto" w:fill="FFFFFF"/>
        </w:rPr>
      </w:pPr>
      <w:r>
        <w:rPr>
          <w:rFonts w:hint="default" w:ascii="Trebuchet MS" w:hAnsi="Trebuchet MS" w:eastAsia="SimSun" w:cs="Trebuchet MS"/>
          <w:sz w:val="28"/>
          <w:szCs w:val="28"/>
          <w:shd w:val="clear" w:color="auto" w:fill="FFFFFF"/>
        </w:rPr>
        <w:t xml:space="preserve">Avant l’installation il faut ajouter </w:t>
      </w:r>
      <w:r>
        <w:rPr>
          <w:rFonts w:hint="default" w:ascii="Trebuchet MS" w:hAnsi="Trebuchet MS" w:eastAsia="SimSun" w:cs="Trebuchet MS"/>
          <w:sz w:val="28"/>
          <w:szCs w:val="28"/>
          <w:shd w:val="clear" w:color="auto" w:fill="FFFFFF"/>
          <w:lang w:val="fr-FR"/>
        </w:rPr>
        <w:t>une</w:t>
      </w:r>
      <w:r>
        <w:rPr>
          <w:rFonts w:hint="default" w:ascii="Trebuchet MS" w:hAnsi="Trebuchet MS" w:eastAsia="SimSun" w:cs="Trebuchet MS"/>
          <w:sz w:val="28"/>
          <w:szCs w:val="28"/>
          <w:shd w:val="clear" w:color="auto" w:fill="FFFFFF"/>
        </w:rPr>
        <w:t xml:space="preserve"> fonctionnalité comme suit:</w:t>
      </w:r>
    </w:p>
    <w:p>
      <w:pPr>
        <w:rPr>
          <w:rFonts w:hint="default" w:ascii="Trebuchet MS" w:hAnsi="Trebuchet MS" w:cs="Trebuchet MS"/>
        </w:rPr>
      </w:pPr>
      <w:r>
        <w:rPr>
          <w:rFonts w:hint="default" w:ascii="Trebuchet MS" w:hAnsi="Trebuchet MS" w:cs="Trebuchet MS"/>
          <w:sz w:val="28"/>
          <w:lang w:eastAsia="fr-FR"/>
        </w:rPr>
        <mc:AlternateContent>
          <mc:Choice Requires="wps">
            <w:drawing>
              <wp:anchor distT="0" distB="0" distL="114300" distR="114300" simplePos="0" relativeHeight="251675648" behindDoc="0" locked="0" layoutInCell="1" allowOverlap="1">
                <wp:simplePos x="0" y="0"/>
                <wp:positionH relativeFrom="column">
                  <wp:posOffset>2816860</wp:posOffset>
                </wp:positionH>
                <wp:positionV relativeFrom="paragraph">
                  <wp:posOffset>3425825</wp:posOffset>
                </wp:positionV>
                <wp:extent cx="3049270" cy="902335"/>
                <wp:effectExtent l="9525" t="9525" r="27305" b="2955290"/>
                <wp:wrapNone/>
                <wp:docPr id="124" name="Line Callout 1 124"/>
                <wp:cNvGraphicFramePr/>
                <a:graphic xmlns:a="http://schemas.openxmlformats.org/drawingml/2006/main">
                  <a:graphicData uri="http://schemas.microsoft.com/office/word/2010/wordprocessingShape">
                    <wps:wsp>
                      <wps:cNvSpPr/>
                      <wps:spPr>
                        <a:xfrm>
                          <a:off x="5248910" y="7637145"/>
                          <a:ext cx="3049270" cy="902335"/>
                        </a:xfrm>
                        <a:prstGeom prst="borderCallout1">
                          <a:avLst>
                            <a:gd name="adj1" fmla="val 97923"/>
                            <a:gd name="adj2" fmla="val 49590"/>
                            <a:gd name="adj3" fmla="val 425897"/>
                            <a:gd name="adj4" fmla="val 48667"/>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20"/>
                            </w:pPr>
                            <w:r>
                              <w:t xml:space="preserve">Cocher la case de </w:t>
                            </w:r>
                            <w:r>
                              <w:rPr>
                                <w:rFonts w:eastAsia="SimSun" w:cstheme="minorHAnsi"/>
                                <w:color w:val="0070C0"/>
                                <w:sz w:val="28"/>
                                <w:szCs w:val="28"/>
                                <w:lang w:bidi="ar"/>
                              </w:rPr>
                              <w:t xml:space="preserve">fonctionnalités de .NET Framework 3.5 </w:t>
                            </w:r>
                            <w:r>
                              <w:rPr>
                                <w:rFonts w:eastAsia="SimSun" w:cstheme="minorHAnsi"/>
                                <w:sz w:val="28"/>
                                <w:szCs w:val="28"/>
                                <w:lang w:bidi="ar"/>
                              </w:rPr>
                              <w:t>et</w:t>
                            </w:r>
                            <w:r>
                              <w:rPr>
                                <w:rFonts w:eastAsia="SimSun" w:cstheme="minorHAnsi"/>
                                <w:color w:val="0070C0"/>
                                <w:sz w:val="28"/>
                                <w:szCs w:val="28"/>
                                <w:lang w:bidi="ar"/>
                              </w:rPr>
                              <w:t xml:space="preserve"> service SNMP;  </w:t>
                            </w:r>
                            <w:r>
                              <w:rPr>
                                <w:rFonts w:eastAsia="SimSun" w:cstheme="minorHAnsi"/>
                                <w:sz w:val="28"/>
                                <w:szCs w:val="28"/>
                                <w:lang w:bidi="ar"/>
                              </w:rPr>
                              <w:t>&gt;suivant &gt; Installer</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21.8pt;margin-top:269.75pt;height:71.05pt;width:240.1pt;z-index:251675648;v-text-anchor:middle;mso-width-relative:page;mso-height-relative:page;" fillcolor="#000000 [3200]" filled="t" stroked="t" coordsize="21600,21600" o:gfxdata="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rG0Lj9YAAAALAQAADwAAAAAAAAABACAA&#10;AAAiAAAAZHJzL2Rvd25yZXYueG1sUEsBAhQAFAAAAAgAh07iQOobIpS6AgAAxQUAAA4AAAAAAAAA&#10;AQAgAAAAJQEAAGRycy9lMm9Eb2MueG1sUEsFBgAAAAAGAAYAWQEAAFEGAAAAAA==&#10;" adj="10512,91994,10711,21151">
                <v:fill on="t" focussize="0,0"/>
                <v:stroke weight="1.5pt" color="#000000 [3200]" joinstyle="round"/>
                <v:imagedata o:title=""/>
                <o:lock v:ext="edit" aspectratio="f"/>
                <v:textbox>
                  <w:txbxContent>
                    <w:p>
                      <w:pPr>
                        <w:pStyle w:val="20"/>
                      </w:pPr>
                      <w:r>
                        <w:t xml:space="preserve">Cocher la case de </w:t>
                      </w:r>
                      <w:r>
                        <w:rPr>
                          <w:rFonts w:eastAsia="SimSun" w:cstheme="minorHAnsi"/>
                          <w:color w:val="0070C0"/>
                          <w:sz w:val="28"/>
                          <w:szCs w:val="28"/>
                          <w:lang w:bidi="ar"/>
                        </w:rPr>
                        <w:t xml:space="preserve">fonctionnalités de .NET Framework 3.5 </w:t>
                      </w:r>
                      <w:r>
                        <w:rPr>
                          <w:rFonts w:eastAsia="SimSun" w:cstheme="minorHAnsi"/>
                          <w:sz w:val="28"/>
                          <w:szCs w:val="28"/>
                          <w:lang w:bidi="ar"/>
                        </w:rPr>
                        <w:t>et</w:t>
                      </w:r>
                      <w:r>
                        <w:rPr>
                          <w:rFonts w:eastAsia="SimSun" w:cstheme="minorHAnsi"/>
                          <w:color w:val="0070C0"/>
                          <w:sz w:val="28"/>
                          <w:szCs w:val="28"/>
                          <w:lang w:bidi="ar"/>
                        </w:rPr>
                        <w:t xml:space="preserve"> service SNMP;  </w:t>
                      </w:r>
                      <w:r>
                        <w:rPr>
                          <w:rFonts w:eastAsia="SimSun" w:cstheme="minorHAnsi"/>
                          <w:sz w:val="28"/>
                          <w:szCs w:val="28"/>
                          <w:lang w:bidi="ar"/>
                        </w:rPr>
                        <w:t>&gt;suivant &gt; Installer</w:t>
                      </w:r>
                    </w:p>
                    <w:p>
                      <w:pPr>
                        <w:jc w:val="center"/>
                      </w:pPr>
                    </w:p>
                  </w:txbxContent>
                </v:textbox>
              </v:shape>
            </w:pict>
          </mc:Fallback>
        </mc:AlternateContent>
      </w:r>
      <w:r>
        <w:rPr>
          <w:rFonts w:hint="default" w:ascii="Trebuchet MS" w:hAnsi="Trebuchet MS" w:cs="Trebuchet MS"/>
          <w:sz w:val="28"/>
          <w:lang w:eastAsia="fr-FR"/>
        </w:rPr>
        <mc:AlternateContent>
          <mc:Choice Requires="wps">
            <w:drawing>
              <wp:anchor distT="0" distB="0" distL="114300" distR="114300" simplePos="0" relativeHeight="251674624" behindDoc="0" locked="0" layoutInCell="1" allowOverlap="1">
                <wp:simplePos x="0" y="0"/>
                <wp:positionH relativeFrom="column">
                  <wp:posOffset>3505200</wp:posOffset>
                </wp:positionH>
                <wp:positionV relativeFrom="paragraph">
                  <wp:posOffset>1132205</wp:posOffset>
                </wp:positionV>
                <wp:extent cx="2105025" cy="611505"/>
                <wp:effectExtent l="652145" t="9525" r="24130" b="26670"/>
                <wp:wrapNone/>
                <wp:docPr id="125" name="Line Callout 1 125"/>
                <wp:cNvGraphicFramePr/>
                <a:graphic xmlns:a="http://schemas.openxmlformats.org/drawingml/2006/main">
                  <a:graphicData uri="http://schemas.microsoft.com/office/word/2010/wordprocessingShape">
                    <wps:wsp>
                      <wps:cNvSpPr/>
                      <wps:spPr>
                        <a:xfrm>
                          <a:off x="2983865" y="2381885"/>
                          <a:ext cx="2105025" cy="611505"/>
                        </a:xfrm>
                        <a:prstGeom prst="borderCallout1">
                          <a:avLst>
                            <a:gd name="adj1" fmla="val 45482"/>
                            <a:gd name="adj2" fmla="val 84"/>
                            <a:gd name="adj3" fmla="val 62512"/>
                            <a:gd name="adj4" fmla="val -30896"/>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20"/>
                            </w:pPr>
                            <w:r>
                              <w:t>Cliquer sur ajouter des rôles et des fonctionnalités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6pt;margin-top:89.15pt;height:48.15pt;width:165.75pt;z-index:251674624;v-text-anchor:middle;mso-width-relative:page;mso-height-relative:page;" fillcolor="#000000 [3200]" filled="t" stroked="t" coordsize="21600,21600" o:gfxdata="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PY8EiLaAAAACwEAAA8AAAAAAAAAAQAgAAAA&#10;IgAAAGRycy9kb3ducmV2LnhtbFBLAQIUABQAAAAIAIdO4kB5/VKntAIAAMIFAAAOAAAAAAAAAAEA&#10;IAAAACkBAABkcnMvZTJvRG9jLnhtbFBLBQYAAAAABgAGAFkBAABPBgAAAAA=&#10;" adj="-6674,13503,18,9824">
                <v:fill on="t" focussize="0,0"/>
                <v:stroke weight="1.5pt" color="#000000 [3200]" joinstyle="round"/>
                <v:imagedata o:title=""/>
                <o:lock v:ext="edit" aspectratio="f"/>
                <v:textbox>
                  <w:txbxContent>
                    <w:p>
                      <w:pPr>
                        <w:pStyle w:val="20"/>
                      </w:pPr>
                      <w:r>
                        <w:t>Cliquer sur ajouter des rôles et des fonctionnalités</w:t>
                      </w:r>
                    </w:p>
                    <w:p>
                      <w:pPr>
                        <w:jc w:val="center"/>
                      </w:pPr>
                    </w:p>
                  </w:txbxContent>
                </v:textbox>
              </v:shape>
            </w:pict>
          </mc:Fallback>
        </mc:AlternateContent>
      </w:r>
      <w:r>
        <w:rPr>
          <w:rFonts w:hint="default" w:ascii="Trebuchet MS" w:hAnsi="Trebuchet MS" w:eastAsia="SimSun" w:cs="Trebuchet MS"/>
          <w:b/>
          <w:bCs/>
          <w:i/>
          <w:iCs/>
          <w:sz w:val="28"/>
          <w:szCs w:val="28"/>
          <w:lang w:eastAsia="fr-FR"/>
        </w:rPr>
        <w:drawing>
          <wp:inline distT="0" distB="0" distL="114300" distR="114300">
            <wp:extent cx="5754370" cy="3364865"/>
            <wp:effectExtent l="0" t="0" r="17780" b="6985"/>
            <wp:docPr id="126" name="Picture 126" descr="Capture d’écra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apture d’écran (9)"/>
                    <pic:cNvPicPr>
                      <a:picLocks noChangeAspect="1"/>
                    </pic:cNvPicPr>
                  </pic:nvPicPr>
                  <pic:blipFill>
                    <a:blip r:embed="rId42"/>
                    <a:stretch>
                      <a:fillRect/>
                    </a:stretch>
                  </pic:blipFill>
                  <pic:spPr>
                    <a:xfrm>
                      <a:off x="0" y="0"/>
                      <a:ext cx="5754370" cy="3364865"/>
                    </a:xfrm>
                    <a:prstGeom prst="rect">
                      <a:avLst/>
                    </a:prstGeom>
                  </pic:spPr>
                </pic:pic>
              </a:graphicData>
            </a:graphic>
          </wp:inline>
        </w:drawing>
      </w: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p>
    <w:p>
      <w:pPr>
        <w:rPr>
          <w:rFonts w:hint="default" w:ascii="Trebuchet MS" w:hAnsi="Trebuchet MS" w:cs="Trebuchet MS"/>
        </w:rPr>
      </w:pPr>
      <w:r>
        <w:rPr>
          <w:rFonts w:hint="default" w:ascii="Trebuchet MS" w:hAnsi="Trebuchet MS" w:eastAsia="SimSun" w:cs="Trebuchet MS"/>
          <w:i/>
          <w:iCs/>
          <w:sz w:val="28"/>
          <w:szCs w:val="28"/>
          <w:lang w:eastAsia="fr-FR"/>
        </w:rPr>
        <w:drawing>
          <wp:inline distT="0" distB="0" distL="114300" distR="114300">
            <wp:extent cx="5781675" cy="3364865"/>
            <wp:effectExtent l="0" t="0" r="9525" b="6985"/>
            <wp:docPr id="127" name="Picture 127" descr="Capture d’écra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apture d’écran (14)"/>
                    <pic:cNvPicPr>
                      <a:picLocks noChangeAspect="1"/>
                    </pic:cNvPicPr>
                  </pic:nvPicPr>
                  <pic:blipFill>
                    <a:blip r:embed="rId43"/>
                    <a:stretch>
                      <a:fillRect/>
                    </a:stretch>
                  </pic:blipFill>
                  <pic:spPr>
                    <a:xfrm>
                      <a:off x="0" y="0"/>
                      <a:ext cx="5781675" cy="3364865"/>
                    </a:xfrm>
                    <a:prstGeom prst="rect">
                      <a:avLst/>
                    </a:prstGeom>
                  </pic:spPr>
                </pic:pic>
              </a:graphicData>
            </a:graphic>
          </wp:inline>
        </w:drawing>
      </w:r>
    </w:p>
    <w:p>
      <w:pPr>
        <w:rPr>
          <w:rFonts w:hint="default" w:ascii="Trebuchet MS" w:hAnsi="Trebuchet MS" w:cs="Trebuchet MS"/>
        </w:rPr>
      </w:pPr>
    </w:p>
    <w:p>
      <w:pPr>
        <w:rPr>
          <w:rFonts w:hint="default" w:ascii="Trebuchet MS" w:hAnsi="Trebuchet MS" w:eastAsia="SimSun" w:cs="Trebuchet MS"/>
          <w:sz w:val="28"/>
          <w:szCs w:val="28"/>
          <w:lang w:bidi="ar"/>
        </w:rPr>
      </w:pPr>
      <w:r>
        <w:rPr>
          <w:rFonts w:hint="default" w:ascii="Trebuchet MS" w:hAnsi="Trebuchet MS" w:eastAsia="SimSun" w:cs="Trebuchet MS"/>
          <w:sz w:val="28"/>
          <w:szCs w:val="28"/>
          <w:lang w:bidi="ar"/>
        </w:rPr>
        <w:t>Lien du téléchargement de Kiwi Syslog Server:</w:t>
      </w:r>
    </w:p>
    <w:p>
      <w:pPr>
        <w:rPr>
          <w:rFonts w:hint="default" w:ascii="Trebuchet MS" w:hAnsi="Trebuchet MS" w:cs="Trebuchet MS"/>
        </w:rPr>
      </w:pPr>
      <w:r>
        <w:rPr>
          <w:rFonts w:hint="default" w:ascii="Trebuchet MS" w:hAnsi="Trebuchet MS" w:eastAsia="SimSun" w:cs="Trebuchet MS"/>
          <w:i/>
          <w:iCs/>
          <w:sz w:val="28"/>
          <w:szCs w:val="28"/>
          <w:lang w:bidi="ar"/>
        </w:rPr>
        <w:t xml:space="preserve"> </w:t>
      </w:r>
      <w:r>
        <w:rPr>
          <w:rFonts w:hint="default" w:ascii="Trebuchet MS" w:hAnsi="Trebuchet MS" w:cs="Trebuchet MS"/>
          <w:u w:val="none"/>
        </w:rPr>
        <w:fldChar w:fldCharType="begin"/>
      </w:r>
      <w:r>
        <w:rPr>
          <w:rFonts w:hint="default" w:ascii="Trebuchet MS" w:hAnsi="Trebuchet MS" w:cs="Trebuchet MS"/>
          <w:u w:val="none"/>
        </w:rPr>
        <w:instrText xml:space="preserve"> HYPERLINK "https://www.solarwinds.com/fr/kiwi-syslog-server/registration" </w:instrText>
      </w:r>
      <w:r>
        <w:rPr>
          <w:rFonts w:hint="default" w:ascii="Trebuchet MS" w:hAnsi="Trebuchet MS" w:cs="Trebuchet MS"/>
          <w:u w:val="none"/>
        </w:rPr>
        <w:fldChar w:fldCharType="separate"/>
      </w:r>
      <w:r>
        <w:rPr>
          <w:rStyle w:val="30"/>
          <w:rFonts w:hint="default" w:ascii="Trebuchet MS" w:hAnsi="Trebuchet MS" w:eastAsia="SimSun" w:cs="Trebuchet MS"/>
          <w:sz w:val="28"/>
          <w:szCs w:val="28"/>
          <w:u w:val="none"/>
        </w:rPr>
        <w:t>https://www.solarwinds.com/fr/kiwi-syslog-server/</w:t>
      </w:r>
      <w:r>
        <w:rPr>
          <w:rStyle w:val="30"/>
          <w:rFonts w:hint="default" w:ascii="Trebuchet MS" w:hAnsi="Trebuchet MS" w:eastAsia="SimSun" w:cs="Trebuchet MS"/>
          <w:sz w:val="28"/>
          <w:szCs w:val="28"/>
          <w:u w:val="none"/>
        </w:rPr>
        <w:fldChar w:fldCharType="end"/>
      </w: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6672" behindDoc="0" locked="0" layoutInCell="1" allowOverlap="1">
                <wp:simplePos x="0" y="0"/>
                <wp:positionH relativeFrom="column">
                  <wp:posOffset>3987800</wp:posOffset>
                </wp:positionH>
                <wp:positionV relativeFrom="paragraph">
                  <wp:posOffset>681355</wp:posOffset>
                </wp:positionV>
                <wp:extent cx="1598295" cy="1154430"/>
                <wp:effectExtent l="686435" t="9525" r="20320" b="550545"/>
                <wp:wrapNone/>
                <wp:docPr id="128" name="Line Callout 1 128"/>
                <wp:cNvGraphicFramePr/>
                <a:graphic xmlns:a="http://schemas.openxmlformats.org/drawingml/2006/main">
                  <a:graphicData uri="http://schemas.microsoft.com/office/word/2010/wordprocessingShape">
                    <wps:wsp>
                      <wps:cNvSpPr/>
                      <wps:spPr>
                        <a:xfrm>
                          <a:off x="4304030" y="3305175"/>
                          <a:ext cx="1598295" cy="1154430"/>
                        </a:xfrm>
                        <a:prstGeom prst="borderCallout1">
                          <a:avLst>
                            <a:gd name="adj1" fmla="val 49064"/>
                            <a:gd name="adj2" fmla="val 516"/>
                            <a:gd name="adj3" fmla="val 146919"/>
                            <a:gd name="adj4" fmla="val -42431"/>
                          </a:avLst>
                        </a:prstGeom>
                      </wps:spPr>
                      <wps:style>
                        <a:lnRef idx="2">
                          <a:schemeClr val="dk1">
                            <a:shade val="50000"/>
                          </a:schemeClr>
                        </a:lnRef>
                        <a:fillRef idx="1">
                          <a:schemeClr val="dk1"/>
                        </a:fillRef>
                        <a:effectRef idx="0">
                          <a:schemeClr val="dk1"/>
                        </a:effectRef>
                        <a:fontRef idx="minor">
                          <a:schemeClr val="lt1"/>
                        </a:fontRef>
                      </wps:style>
                      <wps:txbx>
                        <w:txbxContent>
                          <w:p>
                            <w:pPr>
                              <w:pStyle w:val="20"/>
                              <w:rPr>
                                <w:color w:val="0070C0"/>
                                <w:sz w:val="26"/>
                                <w:szCs w:val="26"/>
                              </w:rPr>
                            </w:pPr>
                            <w:r>
                              <w:rPr>
                                <w:sz w:val="26"/>
                                <w:szCs w:val="26"/>
                              </w:rPr>
                              <w:t>Double cliquer sur le fichier</w:t>
                            </w:r>
                            <w:r>
                              <w:rPr>
                                <w:color w:val="0070C0"/>
                                <w:sz w:val="26"/>
                                <w:szCs w:val="26"/>
                              </w:rPr>
                              <w:t xml:space="preserve">.exe </w:t>
                            </w:r>
                          </w:p>
                          <w:p>
                            <w:pPr>
                              <w:pStyle w:val="20"/>
                            </w:pPr>
                            <w:r>
                              <w:rPr>
                                <w:rFonts w:eastAsia="SimSun" w:cstheme="minorHAnsi"/>
                                <w:sz w:val="28"/>
                                <w:szCs w:val="28"/>
                              </w:rPr>
                              <w:t xml:space="preserve">En suite cliquer sur  </w:t>
                            </w:r>
                            <w:r>
                              <w:rPr>
                                <w:rFonts w:eastAsia="SimSun" w:cstheme="minorHAnsi"/>
                                <w:color w:val="0070C0"/>
                                <w:sz w:val="28"/>
                                <w:szCs w:val="28"/>
                              </w:rPr>
                              <w:t>I Agree&gt;Next</w:t>
                            </w:r>
                          </w:p>
                          <w:p>
                            <w:pPr>
                              <w:pStyle w:val="20"/>
                              <w:rPr>
                                <w:color w:val="0070C0"/>
                              </w:rP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14pt;margin-top:53.65pt;height:90.9pt;width:125.85pt;z-index:251676672;v-text-anchor:middle;mso-width-relative:page;mso-height-relative:page;" fillcolor="#000000 [3200]" filled="t" stroked="t" coordsize="21600,21600" o:gfxdata="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Cnf7GTbAAAACwEAAA8AAAAAAAAA&#10;AQAgAAAAIgAAAGRycy9kb3ducmV2LnhtbFBLAQIUABQAAAAIAIdO4kCOyqGSuQIAAMUFAAAOAAAA&#10;AAAAAAEAIAAAACoBAABkcnMvZTJvRG9jLnhtbFBLBQYAAAAABgAGAFkBAABVBgAAAAA=&#10;" adj="-9165,31735,111,10598">
                <v:fill on="t" focussize="0,0"/>
                <v:stroke weight="1.5pt" color="#000000 [3200]" joinstyle="round"/>
                <v:imagedata o:title=""/>
                <o:lock v:ext="edit" aspectratio="f"/>
                <v:textbox>
                  <w:txbxContent>
                    <w:p>
                      <w:pPr>
                        <w:pStyle w:val="20"/>
                        <w:rPr>
                          <w:color w:val="0070C0"/>
                          <w:sz w:val="26"/>
                          <w:szCs w:val="26"/>
                        </w:rPr>
                      </w:pPr>
                      <w:r>
                        <w:rPr>
                          <w:sz w:val="26"/>
                          <w:szCs w:val="26"/>
                        </w:rPr>
                        <w:t>Double cliquer sur le fichier</w:t>
                      </w:r>
                      <w:r>
                        <w:rPr>
                          <w:color w:val="0070C0"/>
                          <w:sz w:val="26"/>
                          <w:szCs w:val="26"/>
                        </w:rPr>
                        <w:t xml:space="preserve">.exe </w:t>
                      </w:r>
                    </w:p>
                    <w:p>
                      <w:pPr>
                        <w:pStyle w:val="20"/>
                      </w:pPr>
                      <w:r>
                        <w:rPr>
                          <w:rFonts w:eastAsia="SimSun" w:cstheme="minorHAnsi"/>
                          <w:sz w:val="28"/>
                          <w:szCs w:val="28"/>
                        </w:rPr>
                        <w:t xml:space="preserve">En suite cliquer sur  </w:t>
                      </w:r>
                      <w:r>
                        <w:rPr>
                          <w:rFonts w:eastAsia="SimSun" w:cstheme="minorHAnsi"/>
                          <w:color w:val="0070C0"/>
                          <w:sz w:val="28"/>
                          <w:szCs w:val="28"/>
                        </w:rPr>
                        <w:t>I Agree&gt;Next</w:t>
                      </w:r>
                    </w:p>
                    <w:p>
                      <w:pPr>
                        <w:pStyle w:val="20"/>
                        <w:rPr>
                          <w:color w:val="0070C0"/>
                        </w:rPr>
                      </w:pPr>
                    </w:p>
                    <w:p>
                      <w:pPr>
                        <w:jc w:val="center"/>
                      </w:pP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74055" cy="3155315"/>
            <wp:effectExtent l="0" t="0" r="17145" b="6985"/>
            <wp:docPr id="23" name="Picture 23" descr="WM-Screenshots-2021122108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M-Screenshots-20211221081702"/>
                    <pic:cNvPicPr>
                      <a:picLocks noChangeAspect="1"/>
                    </pic:cNvPicPr>
                  </pic:nvPicPr>
                  <pic:blipFill>
                    <a:blip r:embed="rId44"/>
                    <a:srcRect b="6228"/>
                    <a:stretch>
                      <a:fillRect/>
                    </a:stretch>
                  </pic:blipFill>
                  <pic:spPr>
                    <a:xfrm>
                      <a:off x="0" y="0"/>
                      <a:ext cx="5774055" cy="315531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lang w:eastAsia="fr-FR"/>
        </w:rPr>
        <w:drawing>
          <wp:inline distT="0" distB="0" distL="114300" distR="114300">
            <wp:extent cx="5726430" cy="3168015"/>
            <wp:effectExtent l="0" t="0" r="7620" b="13335"/>
            <wp:docPr id="24" name="Picture 24" descr="WM-Screenshots-202112210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M-Screenshots-20211221082041"/>
                    <pic:cNvPicPr>
                      <a:picLocks noChangeAspect="1"/>
                    </pic:cNvPicPr>
                  </pic:nvPicPr>
                  <pic:blipFill>
                    <a:blip r:embed="rId45"/>
                    <a:stretch>
                      <a:fillRect/>
                    </a:stretch>
                  </pic:blipFill>
                  <pic:spPr>
                    <a:xfrm>
                      <a:off x="0" y="0"/>
                      <a:ext cx="5726430" cy="316801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cs="Trebuchet MS"/>
        </w:rPr>
      </w:pPr>
      <w:r>
        <w:rPr>
          <w:rFonts w:hint="default" w:ascii="Trebuchet MS" w:hAnsi="Trebuchet MS" w:cs="Trebuchet MS"/>
          <w:lang w:eastAsia="fr-FR"/>
        </w:rPr>
        <w:drawing>
          <wp:inline distT="0" distB="0" distL="114300" distR="114300">
            <wp:extent cx="4448175" cy="3486150"/>
            <wp:effectExtent l="0" t="0" r="9525" b="0"/>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46"/>
                    <a:stretch>
                      <a:fillRect/>
                    </a:stretch>
                  </pic:blipFill>
                  <pic:spPr>
                    <a:xfrm>
                      <a:off x="0" y="0"/>
                      <a:ext cx="4448175" cy="3486150"/>
                    </a:xfrm>
                    <a:prstGeom prst="rect">
                      <a:avLst/>
                    </a:prstGeom>
                    <a:noFill/>
                    <a:ln>
                      <a:noFill/>
                    </a:ln>
                  </pic:spPr>
                </pic:pic>
              </a:graphicData>
            </a:graphic>
          </wp:inline>
        </w:drawing>
      </w:r>
    </w:p>
    <w:p>
      <w:pPr>
        <w:rPr>
          <w:rFonts w:hint="default" w:ascii="Trebuchet MS" w:hAnsi="Trebuchet MS" w:cs="Trebuchet MS"/>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7696" behindDoc="0" locked="0" layoutInCell="1" allowOverlap="1">
                <wp:simplePos x="0" y="0"/>
                <wp:positionH relativeFrom="column">
                  <wp:posOffset>4081780</wp:posOffset>
                </wp:positionH>
                <wp:positionV relativeFrom="paragraph">
                  <wp:posOffset>116840</wp:posOffset>
                </wp:positionV>
                <wp:extent cx="1085850" cy="693420"/>
                <wp:effectExtent l="1986280" t="9525" r="13970" b="1297305"/>
                <wp:wrapNone/>
                <wp:docPr id="130" name="Line Callout 1 130"/>
                <wp:cNvGraphicFramePr/>
                <a:graphic xmlns:a="http://schemas.openxmlformats.org/drawingml/2006/main">
                  <a:graphicData uri="http://schemas.microsoft.com/office/word/2010/wordprocessingShape">
                    <wps:wsp>
                      <wps:cNvSpPr/>
                      <wps:spPr>
                        <a:xfrm>
                          <a:off x="3121660" y="6853555"/>
                          <a:ext cx="1085850" cy="693420"/>
                        </a:xfrm>
                        <a:prstGeom prst="borderCallout1">
                          <a:avLst>
                            <a:gd name="adj1" fmla="val 52855"/>
                            <a:gd name="adj2" fmla="val -972"/>
                            <a:gd name="adj3" fmla="val 283882"/>
                            <a:gd name="adj4" fmla="val -18239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Cliquer sur Installer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21.4pt;margin-top:9.2pt;height:54.6pt;width:85.5pt;z-index:251677696;v-text-anchor:middle;mso-width-relative:page;mso-height-relative:page;" fillcolor="#000000 [3200]" filled="t" stroked="t" coordsize="21600,21600" o:gfxdata="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Qt022AAAAAoBAAAPAAAAAAAAAAEA&#10;IAAAACIAAABkcnMvZG93bnJldi54bWxQSwECFAAUAAAACACHTuJAUrdMf7oCAADGBQAADgAAAAAA&#10;AAABACAAAAAnAQAAZHJzL2Uyb0RvYy54bWxQSwUGAAAAAAYABgBZAQAAUwYAAAAA&#10;" adj="-39398,61319,-210,11417">
                <v:fill on="t" focussize="0,0"/>
                <v:stroke weight="1.5pt" color="#000000 [3200]" joinstyle="round"/>
                <v:imagedata o:title=""/>
                <o:lock v:ext="edit" aspectratio="f"/>
                <v:textbox>
                  <w:txbxContent>
                    <w:p>
                      <w:pPr>
                        <w:jc w:val="center"/>
                      </w:pPr>
                      <w:r>
                        <w:t>Cliquer sur Installer</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2968625" cy="2193290"/>
            <wp:effectExtent l="0" t="0" r="3175" b="16510"/>
            <wp:docPr id="28" name="Picture 28" descr="WM-Screenshots-2021122109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M-Screenshots-20211221094548"/>
                    <pic:cNvPicPr>
                      <a:picLocks noChangeAspect="1"/>
                    </pic:cNvPicPr>
                  </pic:nvPicPr>
                  <pic:blipFill>
                    <a:blip r:embed="rId47"/>
                    <a:srcRect t="-12483"/>
                    <a:stretch>
                      <a:fillRect/>
                    </a:stretch>
                  </pic:blipFill>
                  <pic:spPr>
                    <a:xfrm>
                      <a:off x="0" y="0"/>
                      <a:ext cx="2968625" cy="2193529"/>
                    </a:xfrm>
                    <a:prstGeom prst="rect">
                      <a:avLst/>
                    </a:prstGeom>
                    <a:ln>
                      <a:noFill/>
                    </a:ln>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78720" behindDoc="0" locked="0" layoutInCell="1" allowOverlap="1">
                <wp:simplePos x="0" y="0"/>
                <wp:positionH relativeFrom="column">
                  <wp:posOffset>3524250</wp:posOffset>
                </wp:positionH>
                <wp:positionV relativeFrom="paragraph">
                  <wp:posOffset>668655</wp:posOffset>
                </wp:positionV>
                <wp:extent cx="1258570" cy="640715"/>
                <wp:effectExtent l="1224915" t="9525" r="12065" b="511810"/>
                <wp:wrapNone/>
                <wp:docPr id="15" name="Line Callout 1 15"/>
                <wp:cNvGraphicFramePr/>
                <a:graphic xmlns:a="http://schemas.openxmlformats.org/drawingml/2006/main">
                  <a:graphicData uri="http://schemas.microsoft.com/office/word/2010/wordprocessingShape">
                    <wps:wsp>
                      <wps:cNvSpPr/>
                      <wps:spPr>
                        <a:xfrm>
                          <a:off x="3121660" y="9220200"/>
                          <a:ext cx="1258570" cy="640715"/>
                        </a:xfrm>
                        <a:prstGeom prst="borderCallout1">
                          <a:avLst>
                            <a:gd name="adj1" fmla="val 52428"/>
                            <a:gd name="adj2" fmla="val 2926"/>
                            <a:gd name="adj3" fmla="val 177601"/>
                            <a:gd name="adj4" fmla="val -96922"/>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Cliquer sur Installer</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7.5pt;margin-top:52.65pt;height:50.45pt;width:99.1pt;z-index:251678720;v-text-anchor:middle;mso-width-relative:page;mso-height-relative:page;" fillcolor="#000000 [3200]" filled="t" stroked="t" coordsize="21600,21600" o:gfxdata="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1azfKdsAAAALAQAADwAAAAAAAAABACAA&#10;AAAiAAAAZHJzL2Rvd25yZXYueG1sUEsBAhQAFAAAAAgAh07iQPF74LK1AgAAwwUAAA4AAAAAAAAA&#10;AQAgAAAAKgEAAGRycy9lMm9Eb2MueG1sUEsFBgAAAAAGAAYAWQEAAFEGAAAAAA==&#10;" adj="-20935,38362,632,11324">
                <v:fill on="t" focussize="0,0"/>
                <v:stroke weight="1.5pt" color="#000000 [3200]" joinstyle="round"/>
                <v:imagedata o:title=""/>
                <o:lock v:ext="edit" aspectratio="f"/>
                <v:textbox>
                  <w:txbxContent>
                    <w:p>
                      <w:pPr>
                        <w:jc w:val="center"/>
                      </w:pPr>
                      <w:r>
                        <w:t>Cliquer sur Installer</w:t>
                      </w:r>
                    </w:p>
                    <w:p>
                      <w:pPr>
                        <w:jc w:val="center"/>
                      </w:pP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2969260" cy="2204085"/>
            <wp:effectExtent l="0" t="0" r="2540" b="5715"/>
            <wp:docPr id="27" name="Picture 27" descr="WM-Screenshots-2021122109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M-Screenshots-20211221094651"/>
                    <pic:cNvPicPr>
                      <a:picLocks noChangeAspect="1"/>
                    </pic:cNvPicPr>
                  </pic:nvPicPr>
                  <pic:blipFill>
                    <a:blip r:embed="rId48"/>
                    <a:stretch>
                      <a:fillRect/>
                    </a:stretch>
                  </pic:blipFill>
                  <pic:spPr>
                    <a:xfrm>
                      <a:off x="0" y="0"/>
                      <a:ext cx="2969260" cy="2204085"/>
                    </a:xfrm>
                    <a:prstGeom prst="rect">
                      <a:avLst/>
                    </a:prstGeom>
                  </pic:spPr>
                </pic:pic>
              </a:graphicData>
            </a:graphic>
          </wp:inline>
        </w:drawing>
      </w:r>
    </w:p>
    <w:p>
      <w:pPr>
        <w:rPr>
          <w:rStyle w:val="226"/>
          <w:rFonts w:hint="default" w:ascii="Trebuchet MS" w:hAnsi="Trebuchet MS" w:cs="Trebuchet MS"/>
        </w:rPr>
      </w:pPr>
      <w:r>
        <w:rPr>
          <w:rFonts w:hint="default" w:ascii="Trebuchet MS" w:hAnsi="Trebuchet MS" w:eastAsia="SimSun" w:cs="Trebuchet MS"/>
          <w:sz w:val="28"/>
          <w:szCs w:val="28"/>
        </w:rPr>
        <w:tab/>
      </w:r>
      <w:r>
        <w:rPr>
          <w:rFonts w:hint="default" w:ascii="Trebuchet MS" w:hAnsi="Trebuchet MS" w:eastAsia="SimSun" w:cs="Trebuchet MS"/>
          <w:sz w:val="28"/>
          <w:szCs w:val="28"/>
        </w:rPr>
        <w:tab/>
      </w:r>
      <w:r>
        <w:rPr>
          <w:rFonts w:hint="default" w:ascii="Trebuchet MS" w:hAnsi="Trebuchet MS" w:eastAsia="SimSun" w:cs="Trebuchet MS"/>
          <w:sz w:val="28"/>
          <w:szCs w:val="28"/>
        </w:rPr>
        <w:tab/>
      </w:r>
      <w:r>
        <w:rPr>
          <w:rStyle w:val="226"/>
          <w:rFonts w:hint="default" w:ascii="Trebuchet MS" w:hAnsi="Trebuchet MS" w:cs="Trebuchet MS"/>
        </w:rPr>
        <w:t>R</w:t>
      </w:r>
      <w:r>
        <w:rPr>
          <w:rStyle w:val="226"/>
          <w:rFonts w:hint="default" w:ascii="Trebuchet MS" w:hAnsi="Trebuchet MS" w:cs="Trebuchet MS"/>
          <w:lang w:val="fr-FR"/>
        </w:rPr>
        <w:t>é</w:t>
      </w:r>
      <w:r>
        <w:rPr>
          <w:rStyle w:val="226"/>
          <w:rFonts w:hint="default" w:ascii="Trebuchet MS" w:hAnsi="Trebuchet MS" w:cs="Trebuchet MS"/>
        </w:rPr>
        <w:t>cupération des logs</w:t>
      </w:r>
    </w:p>
    <w:p>
      <w:pPr>
        <w:rPr>
          <w:rFonts w:hint="default" w:ascii="Trebuchet MS" w:hAnsi="Trebuchet MS" w:eastAsia="SimSun" w:cs="Trebuchet MS"/>
          <w:b/>
          <w:bCs/>
          <w:sz w:val="28"/>
          <w:szCs w:val="28"/>
          <w:u w:val="single"/>
        </w:rPr>
      </w:pPr>
    </w:p>
    <w:p>
      <w:pPr>
        <w:spacing w:line="256" w:lineRule="auto"/>
        <w:rPr>
          <w:rFonts w:hint="default" w:ascii="Trebuchet MS" w:hAnsi="Trebuchet MS" w:eastAsia="SimSun" w:cs="Trebuchet MS"/>
          <w:sz w:val="28"/>
          <w:szCs w:val="28"/>
          <w:lang w:bidi="ar"/>
        </w:rPr>
      </w:pPr>
      <w:r>
        <w:rPr>
          <w:rFonts w:hint="default" w:ascii="Trebuchet MS" w:hAnsi="Trebuchet MS" w:eastAsia="SimSun" w:cs="Trebuchet MS"/>
          <w:sz w:val="28"/>
          <w:szCs w:val="28"/>
          <w:lang w:bidi="ar"/>
        </w:rPr>
        <w:t>Il faut d’abord télécharge</w:t>
      </w:r>
      <w:r>
        <w:rPr>
          <w:rFonts w:hint="default" w:ascii="Trebuchet MS" w:hAnsi="Trebuchet MS" w:eastAsia="SimSun" w:cs="Trebuchet MS"/>
          <w:sz w:val="28"/>
          <w:szCs w:val="28"/>
          <w:lang w:val="fr-FR" w:bidi="ar"/>
        </w:rPr>
        <w:t>r</w:t>
      </w:r>
      <w:r>
        <w:rPr>
          <w:rFonts w:hint="default" w:ascii="Trebuchet MS" w:hAnsi="Trebuchet MS" w:eastAsia="SimSun" w:cs="Trebuchet MS"/>
          <w:sz w:val="28"/>
          <w:szCs w:val="28"/>
          <w:lang w:bidi="ar"/>
        </w:rPr>
        <w:t xml:space="preserve"> un fichier zipp</w:t>
      </w:r>
      <w:r>
        <w:rPr>
          <w:rFonts w:hint="default" w:ascii="Trebuchet MS" w:hAnsi="Trebuchet MS" w:eastAsia="SimSun" w:cs="Trebuchet MS"/>
          <w:sz w:val="28"/>
          <w:szCs w:val="28"/>
          <w:lang w:val="fr-FR" w:bidi="ar"/>
        </w:rPr>
        <w:t>é</w:t>
      </w:r>
      <w:r>
        <w:rPr>
          <w:rFonts w:hint="default" w:ascii="Trebuchet MS" w:hAnsi="Trebuchet MS" w:eastAsia="SimSun" w:cs="Trebuchet MS"/>
          <w:sz w:val="28"/>
          <w:szCs w:val="28"/>
          <w:lang w:bidi="ar"/>
        </w:rPr>
        <w:t xml:space="preserve"> Evetsys, l’extraire pour la configuration de de kiwi. Lien de téléchargement: </w:t>
      </w:r>
    </w:p>
    <w:p>
      <w:pPr>
        <w:spacing w:line="256" w:lineRule="auto"/>
        <w:rPr>
          <w:rFonts w:hint="default" w:ascii="Trebuchet MS" w:hAnsi="Trebuchet MS" w:eastAsia="SimSun" w:cs="Trebuchet MS"/>
          <w:sz w:val="28"/>
          <w:szCs w:val="28"/>
        </w:rPr>
      </w:pPr>
      <w:r>
        <w:rPr>
          <w:rFonts w:hint="default" w:ascii="Trebuchet MS" w:hAnsi="Trebuchet MS" w:cs="Trebuchet MS"/>
          <w:u w:val="none"/>
        </w:rPr>
        <w:fldChar w:fldCharType="begin"/>
      </w:r>
      <w:r>
        <w:rPr>
          <w:rFonts w:hint="default" w:ascii="Trebuchet MS" w:hAnsi="Trebuchet MS" w:cs="Trebuchet MS"/>
          <w:u w:val="none"/>
        </w:rPr>
        <w:instrText xml:space="preserve"> HYPERLINK "https://code.google.com/archive/p/eventlog-to-syslog/downloads" </w:instrText>
      </w:r>
      <w:r>
        <w:rPr>
          <w:rFonts w:hint="default" w:ascii="Trebuchet MS" w:hAnsi="Trebuchet MS" w:cs="Trebuchet MS"/>
          <w:u w:val="none"/>
        </w:rPr>
        <w:fldChar w:fldCharType="separate"/>
      </w:r>
      <w:r>
        <w:rPr>
          <w:rStyle w:val="30"/>
          <w:rFonts w:hint="default" w:ascii="Trebuchet MS" w:hAnsi="Trebuchet MS" w:eastAsia="SimSun" w:cs="Trebuchet MS"/>
          <w:sz w:val="28"/>
          <w:szCs w:val="28"/>
          <w:u w:val="none"/>
        </w:rPr>
        <w:t>https://code.google.com/archive/p/eventlog-to-syslog/downloads</w:t>
      </w:r>
      <w:r>
        <w:rPr>
          <w:rStyle w:val="30"/>
          <w:rFonts w:hint="default" w:ascii="Trebuchet MS" w:hAnsi="Trebuchet MS" w:eastAsia="SimSun" w:cs="Trebuchet MS"/>
          <w:sz w:val="28"/>
          <w:szCs w:val="28"/>
          <w:u w:val="none"/>
        </w:rPr>
        <w:fldChar w:fldCharType="end"/>
      </w:r>
      <w:r>
        <w:rPr>
          <w:rFonts w:hint="default" w:ascii="Trebuchet MS" w:hAnsi="Trebuchet MS" w:eastAsia="SimSun" w:cs="Trebuchet MS"/>
          <w:sz w:val="28"/>
          <w:szCs w:val="28"/>
        </w:rPr>
        <w:t xml:space="preserve"> </w:t>
      </w: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Une foi</w:t>
      </w:r>
      <w:r>
        <w:rPr>
          <w:rFonts w:hint="default" w:ascii="Trebuchet MS" w:hAnsi="Trebuchet MS" w:eastAsia="SimSun" w:cs="Trebuchet MS"/>
          <w:sz w:val="28"/>
          <w:szCs w:val="28"/>
          <w:lang w:val="fr-FR"/>
        </w:rPr>
        <w:t>s</w:t>
      </w:r>
      <w:r>
        <w:rPr>
          <w:rFonts w:hint="default" w:ascii="Trebuchet MS" w:hAnsi="Trebuchet MS" w:eastAsia="SimSun" w:cs="Trebuchet MS"/>
          <w:sz w:val="28"/>
          <w:szCs w:val="28"/>
        </w:rPr>
        <w:t xml:space="preserve"> le fichier extrai</w:t>
      </w:r>
      <w:r>
        <w:rPr>
          <w:rFonts w:hint="default" w:ascii="Trebuchet MS" w:hAnsi="Trebuchet MS" w:eastAsia="SimSun" w:cs="Trebuchet MS"/>
          <w:sz w:val="28"/>
          <w:szCs w:val="28"/>
          <w:lang w:val="fr-FR"/>
        </w:rPr>
        <w:t>t</w:t>
      </w:r>
      <w:r>
        <w:rPr>
          <w:rFonts w:hint="default" w:ascii="Trebuchet MS" w:hAnsi="Trebuchet MS" w:eastAsia="SimSun" w:cs="Trebuchet MS"/>
          <w:sz w:val="28"/>
          <w:szCs w:val="28"/>
        </w:rPr>
        <w:t xml:space="preserve"> on le copie pour l</w:t>
      </w:r>
      <w:r>
        <w:rPr>
          <w:rFonts w:hint="default" w:ascii="Trebuchet MS" w:hAnsi="Trebuchet MS" w:eastAsia="SimSun" w:cs="Trebuchet MS"/>
          <w:sz w:val="28"/>
          <w:szCs w:val="28"/>
          <w:lang w:val="fr-FR"/>
        </w:rPr>
        <w:t>e</w:t>
      </w:r>
      <w:r>
        <w:rPr>
          <w:rFonts w:hint="default" w:ascii="Trebuchet MS" w:hAnsi="Trebuchet MS" w:eastAsia="SimSun" w:cs="Trebuchet MS"/>
          <w:sz w:val="28"/>
          <w:szCs w:val="28"/>
        </w:rPr>
        <w:t xml:space="preserve"> coller dans:  </w:t>
      </w:r>
    </w:p>
    <w:p>
      <w:pPr>
        <w:spacing w:line="256" w:lineRule="auto"/>
        <w:rPr>
          <w:rFonts w:hint="default" w:ascii="Trebuchet MS" w:hAnsi="Trebuchet MS" w:eastAsia="SimSun" w:cs="Trebuchet MS"/>
          <w:sz w:val="28"/>
          <w:szCs w:val="28"/>
        </w:rPr>
      </w:pPr>
      <w:r>
        <w:rPr>
          <w:rFonts w:hint="default" w:ascii="Trebuchet MS" w:hAnsi="Trebuchet MS" w:eastAsia="SimSun" w:cs="Trebuchet MS"/>
          <w:color w:val="FF0000"/>
          <w:sz w:val="28"/>
          <w:szCs w:val="28"/>
        </w:rPr>
        <w:t>disque local C:Windows/System32</w:t>
      </w:r>
      <w:r>
        <w:rPr>
          <w:rFonts w:hint="default" w:ascii="Trebuchet MS" w:hAnsi="Trebuchet MS" w:eastAsia="SimSun" w:cs="Trebuchet MS"/>
          <w:sz w:val="28"/>
          <w:szCs w:val="28"/>
        </w:rPr>
        <w:t>.</w:t>
      </w: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 xml:space="preserve">On </w:t>
      </w:r>
      <w:r>
        <w:rPr>
          <w:rFonts w:hint="default" w:ascii="Trebuchet MS" w:hAnsi="Trebuchet MS" w:eastAsia="SimSun" w:cs="Trebuchet MS"/>
          <w:sz w:val="28"/>
          <w:szCs w:val="28"/>
          <w:lang w:val="fr-FR"/>
        </w:rPr>
        <w:t>ouvre le</w:t>
      </w:r>
      <w:r>
        <w:rPr>
          <w:rFonts w:hint="default" w:ascii="Trebuchet MS" w:hAnsi="Trebuchet MS" w:eastAsia="SimSun" w:cs="Trebuchet MS"/>
          <w:sz w:val="28"/>
          <w:szCs w:val="28"/>
        </w:rPr>
        <w:t xml:space="preserve"> CMD en</w:t>
      </w:r>
      <w:r>
        <w:rPr>
          <w:rFonts w:hint="default" w:ascii="Trebuchet MS" w:hAnsi="Trebuchet MS" w:eastAsia="SimSun" w:cs="Trebuchet MS"/>
          <w:sz w:val="28"/>
          <w:szCs w:val="28"/>
          <w:lang w:val="fr-FR"/>
        </w:rPr>
        <w:t xml:space="preserve"> tant qu’</w:t>
      </w:r>
      <w:r>
        <w:rPr>
          <w:rFonts w:hint="default" w:ascii="Trebuchet MS" w:hAnsi="Trebuchet MS" w:eastAsia="SimSun" w:cs="Trebuchet MS"/>
          <w:sz w:val="28"/>
          <w:szCs w:val="28"/>
        </w:rPr>
        <w:t>administrateur pour exécuter la commande:</w:t>
      </w:r>
    </w:p>
    <w:p>
      <w:pPr>
        <w:rPr>
          <w:rFonts w:hint="default" w:ascii="Trebuchet MS" w:hAnsi="Trebuchet MS" w:eastAsia="SimSun" w:cs="Trebuchet MS"/>
          <w:sz w:val="28"/>
          <w:szCs w:val="28"/>
        </w:rPr>
      </w:pPr>
      <w:r>
        <w:rPr>
          <w:rFonts w:hint="default" w:ascii="Trebuchet MS" w:hAnsi="Trebuchet MS" w:eastAsia="SimSun" w:cs="Trebuchet MS"/>
          <w:sz w:val="28"/>
          <w:szCs w:val="28"/>
        </w:rPr>
        <w:t xml:space="preserve"> </w:t>
      </w:r>
      <w:r>
        <w:rPr>
          <w:rFonts w:hint="default" w:ascii="Trebuchet MS" w:hAnsi="Trebuchet MS" w:eastAsia="SimSun" w:cs="Trebuchet MS"/>
          <w:color w:val="558BB8" w:themeColor="accent1" w:themeShade="BF"/>
          <w:sz w:val="28"/>
          <w:szCs w:val="28"/>
        </w:rPr>
        <w:t xml:space="preserve">evtsys.exe -i -h adresse du serveur </w:t>
      </w:r>
      <w:r>
        <w:rPr>
          <w:rFonts w:hint="default" w:ascii="Trebuchet MS" w:hAnsi="Trebuchet MS" w:eastAsia="SimSun" w:cs="Trebuchet MS"/>
          <w:sz w:val="28"/>
          <w:szCs w:val="28"/>
        </w:rPr>
        <w:t>pour l’installation de evetsys sur la machine cible.</w:t>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lang w:eastAsia="fr-FR"/>
        </w:rPr>
        <w:drawing>
          <wp:inline distT="0" distB="0" distL="114300" distR="114300">
            <wp:extent cx="5740400" cy="3163570"/>
            <wp:effectExtent l="0" t="0" r="12700" b="17780"/>
            <wp:docPr id="46" name="Picture 46" descr="WM-Screenshots-202112211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M-Screenshots-20211221134740"/>
                    <pic:cNvPicPr>
                      <a:picLocks noChangeAspect="1"/>
                    </pic:cNvPicPr>
                  </pic:nvPicPr>
                  <pic:blipFill>
                    <a:blip r:embed="rId49"/>
                    <a:stretch>
                      <a:fillRect/>
                    </a:stretch>
                  </pic:blipFill>
                  <pic:spPr>
                    <a:xfrm>
                      <a:off x="0" y="0"/>
                      <a:ext cx="5740400" cy="3163570"/>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eastAsia="SimSun" w:cs="Trebuchet MS"/>
          <w:sz w:val="28"/>
          <w:szCs w:val="28"/>
        </w:rPr>
        <w:t>Il faut démarrer le service Event to log sur la machine cible pour activer la r</w:t>
      </w:r>
      <w:r>
        <w:rPr>
          <w:rFonts w:hint="default" w:ascii="Trebuchet MS" w:hAnsi="Trebuchet MS" w:eastAsia="SimSun" w:cs="Trebuchet MS"/>
          <w:sz w:val="28"/>
          <w:szCs w:val="28"/>
          <w:lang w:val="fr-FR"/>
        </w:rPr>
        <w:t>é</w:t>
      </w:r>
      <w:r>
        <w:rPr>
          <w:rFonts w:hint="default" w:ascii="Trebuchet MS" w:hAnsi="Trebuchet MS" w:eastAsia="SimSun" w:cs="Trebuchet MS"/>
          <w:sz w:val="28"/>
          <w:szCs w:val="28"/>
        </w:rPr>
        <w:t>ception des logs sur le serveur Kiwi Syslog Server.</w:t>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81792" behindDoc="0" locked="0" layoutInCell="1" allowOverlap="1">
                <wp:simplePos x="0" y="0"/>
                <wp:positionH relativeFrom="column">
                  <wp:posOffset>3442335</wp:posOffset>
                </wp:positionH>
                <wp:positionV relativeFrom="paragraph">
                  <wp:posOffset>2912110</wp:posOffset>
                </wp:positionV>
                <wp:extent cx="2000250" cy="1035050"/>
                <wp:effectExtent l="962660" t="1175385" r="27940" b="18415"/>
                <wp:wrapNone/>
                <wp:docPr id="19" name="Line Callout 1 19"/>
                <wp:cNvGraphicFramePr/>
                <a:graphic xmlns:a="http://schemas.openxmlformats.org/drawingml/2006/main">
                  <a:graphicData uri="http://schemas.microsoft.com/office/word/2010/wordprocessingShape">
                    <wps:wsp>
                      <wps:cNvSpPr/>
                      <wps:spPr>
                        <a:xfrm>
                          <a:off x="3456940" y="2665730"/>
                          <a:ext cx="2000250" cy="1035050"/>
                        </a:xfrm>
                        <a:prstGeom prst="borderCallout1">
                          <a:avLst>
                            <a:gd name="adj1" fmla="val 60228"/>
                            <a:gd name="adj2" fmla="val 3888"/>
                            <a:gd name="adj3" fmla="val -113128"/>
                            <a:gd name="adj4" fmla="val -4771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Clic droit &gt;Démarrer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1.05pt;margin-top:229.3pt;height:81.5pt;width:157.5pt;z-index:251681792;v-text-anchor:middle;mso-width-relative:page;mso-height-relative:page;" fillcolor="#000000 [3200]" filled="t" stroked="t" coordsize="21600,21600" o:gfxdata="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CzJAtn2QAAAAsBAAAPAAAAAAAAAAEAIAAAACIA&#10;AABkcnMvZG93bnJldi54bWxQSwECFAAUAAAACACHTuJAu6ZkL7MCAADFBQAADgAAAAAAAAABACAA&#10;AAAoAQAAZHJzL2Uyb0RvYy54bWxQSwUGAAAAAAYABgBZAQAATQYAAAAA&#10;" adj="-10306,-24436,840,13009">
                <v:fill on="t" focussize="0,0"/>
                <v:stroke weight="1.5pt" color="#000000 [3200]" joinstyle="round"/>
                <v:imagedata o:title=""/>
                <o:lock v:ext="edit" aspectratio="f"/>
                <v:textbox>
                  <w:txbxContent>
                    <w:p>
                      <w:pPr>
                        <w:jc w:val="center"/>
                      </w:pPr>
                      <w:r>
                        <w:t>Clic droit &gt;Démarrer</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58815" cy="2860675"/>
            <wp:effectExtent l="0" t="0" r="13335" b="15875"/>
            <wp:docPr id="18" name="Picture 18" descr="Cap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pture18"/>
                    <pic:cNvPicPr>
                      <a:picLocks noChangeAspect="1"/>
                    </pic:cNvPicPr>
                  </pic:nvPicPr>
                  <pic:blipFill>
                    <a:blip r:embed="rId50"/>
                    <a:stretch>
                      <a:fillRect/>
                    </a:stretch>
                  </pic:blipFill>
                  <pic:spPr>
                    <a:xfrm>
                      <a:off x="0" y="0"/>
                      <a:ext cx="5758815" cy="286067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80768" behindDoc="0" locked="0" layoutInCell="1" allowOverlap="1">
                <wp:simplePos x="0" y="0"/>
                <wp:positionH relativeFrom="column">
                  <wp:posOffset>1225550</wp:posOffset>
                </wp:positionH>
                <wp:positionV relativeFrom="paragraph">
                  <wp:posOffset>3383280</wp:posOffset>
                </wp:positionV>
                <wp:extent cx="1149350" cy="804545"/>
                <wp:effectExtent l="75565" t="822960" r="89535" b="125095"/>
                <wp:wrapNone/>
                <wp:docPr id="17" name="Line Callout 1 17"/>
                <wp:cNvGraphicFramePr/>
                <a:graphic xmlns:a="http://schemas.openxmlformats.org/drawingml/2006/main">
                  <a:graphicData uri="http://schemas.microsoft.com/office/word/2010/wordprocessingShape">
                    <wps:wsp>
                      <wps:cNvSpPr/>
                      <wps:spPr>
                        <a:xfrm rot="20940000">
                          <a:off x="2392045" y="3392170"/>
                          <a:ext cx="1149350" cy="804545"/>
                        </a:xfrm>
                        <a:prstGeom prst="borderCallout1">
                          <a:avLst>
                            <a:gd name="adj1" fmla="val 5724"/>
                            <a:gd name="adj2" fmla="val 48893"/>
                            <a:gd name="adj3" fmla="val -106500"/>
                            <a:gd name="adj4" fmla="val 43940"/>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Serveur de Kiwi Syslog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96.5pt;margin-top:266.4pt;height:63.35pt;width:90.5pt;rotation:-720896f;z-index:251680768;v-text-anchor:middle;mso-width-relative:page;mso-height-relative:page;" fillcolor="#000000 [3200]" filled="t" stroked="t" coordsize="21600,21600" o:gfxdata="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s9hvd2AAAAAsBAAAPAAAA&#10;AAAAAAEAIAAAACIAAABkcnMvZG93bnJldi54bWxQSwECFAAUAAAACACHTuJANtLEd8ACAADSBQAA&#10;DgAAAAAAAAABACAAAAAnAQAAZHJzL2Uyb0RvYy54bWxQSwUGAAAAAAYABgBZAQAAWQYAAAAA&#10;" adj="9491,-23004,10561,1236">
                <v:fill on="t" focussize="0,0"/>
                <v:stroke weight="1.5pt" color="#000000 [3200]" joinstyle="round"/>
                <v:imagedata o:title=""/>
                <o:lock v:ext="edit" aspectratio="f"/>
                <v:textbox>
                  <w:txbxContent>
                    <w:p>
                      <w:pPr>
                        <w:jc w:val="center"/>
                      </w:pPr>
                      <w:r>
                        <w:t>Serveur de Kiwi Syslog Server</w:t>
                      </w:r>
                    </w:p>
                  </w:txbxContent>
                </v:textbox>
              </v:shape>
            </w:pict>
          </mc:Fallback>
        </mc:AlternateContent>
      </w:r>
      <w:r>
        <w:rPr>
          <w:rFonts w:hint="default" w:ascii="Trebuchet MS" w:hAnsi="Trebuchet MS" w:cs="Trebuchet MS"/>
          <w:sz w:val="28"/>
          <w:lang w:eastAsia="fr-FR"/>
        </w:rPr>
        <mc:AlternateContent>
          <mc:Choice Requires="wps">
            <w:drawing>
              <wp:anchor distT="0" distB="0" distL="114300" distR="114300" simplePos="0" relativeHeight="251679744" behindDoc="0" locked="0" layoutInCell="1" allowOverlap="1">
                <wp:simplePos x="0" y="0"/>
                <wp:positionH relativeFrom="column">
                  <wp:posOffset>3546475</wp:posOffset>
                </wp:positionH>
                <wp:positionV relativeFrom="paragraph">
                  <wp:posOffset>3234690</wp:posOffset>
                </wp:positionV>
                <wp:extent cx="1243965" cy="1161415"/>
                <wp:effectExtent l="164465" t="424180" r="172720" b="186055"/>
                <wp:wrapNone/>
                <wp:docPr id="16" name="Line Callout 1 16"/>
                <wp:cNvGraphicFramePr/>
                <a:graphic xmlns:a="http://schemas.openxmlformats.org/drawingml/2006/main">
                  <a:graphicData uri="http://schemas.microsoft.com/office/word/2010/wordprocessingShape">
                    <wps:wsp>
                      <wps:cNvSpPr/>
                      <wps:spPr>
                        <a:xfrm rot="1140000">
                          <a:off x="4512945" y="2810510"/>
                          <a:ext cx="1243965" cy="1161415"/>
                        </a:xfrm>
                        <a:prstGeom prst="borderCallout1">
                          <a:avLst>
                            <a:gd name="adj1" fmla="val 24326"/>
                            <a:gd name="adj2" fmla="val 46470"/>
                            <a:gd name="adj3" fmla="val -36057"/>
                            <a:gd name="adj4" fmla="val 35534"/>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 xml:space="preserve">Machine cible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79.25pt;margin-top:254.7pt;height:91.45pt;width:97.95pt;rotation:1245184f;z-index:251679744;v-text-anchor:middle;mso-width-relative:page;mso-height-relative:page;" fillcolor="#000000 [3200]" filled="t" stroked="t" coordsize="21600,21600" o:gfxdata="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ekGvSdkAAAAL&#10;AQAADwAAAAAAAAABACAAAAAiAAAAZHJzL2Rvd25yZXYueG1sUEsBAhQAFAAAAAgAh07iQCOGPD7G&#10;AgAA0gUAAA4AAAAAAAAAAQAgAAAAKAEAAGRycy9lMm9Eb2MueG1sUEsFBgAAAAAGAAYAWQEAAGAG&#10;AAAAAA==&#10;" adj="7675,-7788,10038,5254">
                <v:fill on="t" focussize="0,0"/>
                <v:stroke weight="1.5pt" color="#000000 [3200]" joinstyle="round"/>
                <v:imagedata o:title=""/>
                <o:lock v:ext="edit" aspectratio="f"/>
                <v:textbox>
                  <w:txbxContent>
                    <w:p>
                      <w:pPr>
                        <w:jc w:val="center"/>
                      </w:pPr>
                      <w:r>
                        <w:t xml:space="preserve">Machine cible </w:t>
                      </w:r>
                    </w:p>
                  </w:txbxContent>
                </v:textbox>
              </v:shape>
            </w:pict>
          </mc:Fallback>
        </mc:AlternateContent>
      </w:r>
      <w:r>
        <w:rPr>
          <w:rFonts w:hint="default" w:ascii="Trebuchet MS" w:hAnsi="Trebuchet MS" w:eastAsia="SimSun" w:cs="Trebuchet MS"/>
          <w:sz w:val="28"/>
          <w:szCs w:val="28"/>
          <w:lang w:eastAsia="fr-FR"/>
        </w:rPr>
        <w:drawing>
          <wp:inline distT="0" distB="0" distL="114300" distR="114300">
            <wp:extent cx="5746750" cy="3163570"/>
            <wp:effectExtent l="0" t="0" r="6350" b="17780"/>
            <wp:docPr id="131" name="Picture 131" descr="WM-Screenshots-2021122113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WM-Screenshots-20211221134905"/>
                    <pic:cNvPicPr>
                      <a:picLocks noChangeAspect="1"/>
                    </pic:cNvPicPr>
                  </pic:nvPicPr>
                  <pic:blipFill>
                    <a:blip r:embed="rId51"/>
                    <a:stretch>
                      <a:fillRect/>
                    </a:stretch>
                  </pic:blipFill>
                  <pic:spPr>
                    <a:xfrm>
                      <a:off x="0" y="0"/>
                      <a:ext cx="5746750" cy="3163570"/>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rPr>
          <w:rFonts w:hint="default" w:ascii="Trebuchet MS" w:hAnsi="Trebuchet MS" w:eastAsia="SimSun" w:cs="Trebuchet MS"/>
          <w:sz w:val="28"/>
          <w:szCs w:val="28"/>
        </w:rPr>
      </w:pPr>
    </w:p>
    <w:p>
      <w:pPr>
        <w:jc w:val="center"/>
        <w:rPr>
          <w:rStyle w:val="225"/>
          <w:rFonts w:hint="default" w:ascii="Trebuchet MS" w:hAnsi="Trebuchet MS" w:cs="Trebuchet MS"/>
          <w:sz w:val="32"/>
          <w:szCs w:val="32"/>
          <w:u w:val="single"/>
        </w:rPr>
      </w:pPr>
      <w:r>
        <w:rPr>
          <w:rStyle w:val="225"/>
          <w:rFonts w:hint="default" w:ascii="Trebuchet MS" w:hAnsi="Trebuchet MS" w:cs="Trebuchet MS"/>
          <w:sz w:val="32"/>
          <w:szCs w:val="32"/>
          <w:u w:val="single"/>
        </w:rPr>
        <w:t>PRTG</w:t>
      </w:r>
    </w:p>
    <w:p>
      <w:pPr>
        <w:ind w:left="1416" w:leftChars="0" w:firstLine="708" w:firstLineChars="0"/>
        <w:jc w:val="both"/>
        <w:rPr>
          <w:rFonts w:hint="default" w:ascii="Trebuchet MS" w:hAnsi="Trebuchet MS" w:eastAsia="SimSun" w:cs="Trebuchet MS"/>
          <w:b/>
          <w:bCs/>
          <w:sz w:val="28"/>
          <w:szCs w:val="28"/>
          <w:u w:val="single"/>
        </w:rPr>
      </w:pPr>
      <w:r>
        <w:rPr>
          <w:rStyle w:val="225"/>
          <w:rFonts w:hint="default" w:ascii="Trebuchet MS" w:hAnsi="Trebuchet MS" w:cs="Trebuchet MS"/>
          <w:b/>
          <w:bCs/>
          <w:sz w:val="32"/>
          <w:szCs w:val="32"/>
          <w:u w:val="none"/>
          <w:lang w:val="fr-FR"/>
        </w:rPr>
        <w:t>( Paesser Router Traffic Graph)</w:t>
      </w:r>
    </w:p>
    <w:p>
      <w:pPr>
        <w:spacing w:line="256" w:lineRule="auto"/>
        <w:rPr>
          <w:rFonts w:hint="default" w:ascii="Trebuchet MS" w:hAnsi="Trebuchet MS" w:eastAsia="SimSun" w:cs="Trebuchet MS"/>
          <w:i/>
          <w:iCs/>
          <w:sz w:val="28"/>
          <w:szCs w:val="28"/>
          <w:lang w:bidi="ar"/>
        </w:rPr>
      </w:pPr>
      <w:r>
        <w:rPr>
          <w:rFonts w:hint="default" w:ascii="Trebuchet MS" w:hAnsi="Trebuchet MS" w:eastAsia="SimSun" w:cs="Trebuchet MS"/>
          <w:sz w:val="28"/>
          <w:szCs w:val="28"/>
          <w:lang w:bidi="ar"/>
        </w:rPr>
        <w:t>Lien du téléchargement :</w:t>
      </w:r>
      <w:r>
        <w:rPr>
          <w:rFonts w:hint="default" w:ascii="Trebuchet MS" w:hAnsi="Trebuchet MS" w:eastAsia="SimSun" w:cs="Trebuchet MS"/>
          <w:i/>
          <w:iCs/>
          <w:sz w:val="28"/>
          <w:szCs w:val="28"/>
          <w:lang w:bidi="ar"/>
        </w:rPr>
        <w:t xml:space="preserve"> </w:t>
      </w:r>
    </w:p>
    <w:p>
      <w:pPr>
        <w:spacing w:line="256" w:lineRule="auto"/>
        <w:rPr>
          <w:rFonts w:hint="default" w:ascii="Trebuchet MS" w:hAnsi="Trebuchet MS" w:eastAsia="SimSun" w:cs="Trebuchet MS"/>
          <w:i/>
          <w:iCs/>
          <w:sz w:val="28"/>
          <w:szCs w:val="28"/>
        </w:rPr>
      </w:pPr>
      <w:r>
        <w:rPr>
          <w:rFonts w:hint="default" w:ascii="Trebuchet MS" w:hAnsi="Trebuchet MS" w:cs="Trebuchet MS"/>
          <w:u w:val="none"/>
        </w:rPr>
        <w:fldChar w:fldCharType="begin"/>
      </w:r>
      <w:r>
        <w:rPr>
          <w:rFonts w:hint="default" w:ascii="Trebuchet MS" w:hAnsi="Trebuchet MS" w:cs="Trebuchet MS"/>
          <w:u w:val="none"/>
        </w:rPr>
        <w:instrText xml:space="preserve"> HYPERLINK "https://www.paessler.com/fr/download/prtg-download?download=1" </w:instrText>
      </w:r>
      <w:r>
        <w:rPr>
          <w:rFonts w:hint="default" w:ascii="Trebuchet MS" w:hAnsi="Trebuchet MS" w:cs="Trebuchet MS"/>
          <w:u w:val="none"/>
        </w:rPr>
        <w:fldChar w:fldCharType="separate"/>
      </w:r>
      <w:r>
        <w:rPr>
          <w:rStyle w:val="30"/>
          <w:rFonts w:hint="default" w:ascii="Trebuchet MS" w:hAnsi="Trebuchet MS" w:eastAsia="SimSun" w:cs="Trebuchet MS"/>
          <w:i/>
          <w:iCs/>
          <w:sz w:val="28"/>
          <w:szCs w:val="28"/>
          <w:u w:val="none"/>
        </w:rPr>
        <w:t>https://www.paessler.com/fr/download/prtg-download?download=1</w:t>
      </w:r>
      <w:r>
        <w:rPr>
          <w:rStyle w:val="30"/>
          <w:rFonts w:hint="default" w:ascii="Trebuchet MS" w:hAnsi="Trebuchet MS" w:eastAsia="SimSun" w:cs="Trebuchet MS"/>
          <w:i/>
          <w:iCs/>
          <w:sz w:val="28"/>
          <w:szCs w:val="28"/>
          <w:u w:val="none"/>
        </w:rPr>
        <w:fldChar w:fldCharType="end"/>
      </w:r>
      <w:r>
        <w:rPr>
          <w:rFonts w:hint="default" w:ascii="Trebuchet MS" w:hAnsi="Trebuchet MS" w:eastAsia="SimSun" w:cs="Trebuchet MS"/>
          <w:i/>
          <w:iCs/>
          <w:sz w:val="28"/>
          <w:szCs w:val="28"/>
        </w:rPr>
        <w:t xml:space="preserve"> </w:t>
      </w:r>
    </w:p>
    <w:p>
      <w:pPr>
        <w:rPr>
          <w:rFonts w:hint="default" w:ascii="Trebuchet MS" w:hAnsi="Trebuchet MS" w:eastAsia="SimSun" w:cs="Trebuchet MS"/>
          <w:sz w:val="28"/>
          <w:szCs w:val="28"/>
        </w:rPr>
      </w:pPr>
    </w:p>
    <w:p>
      <w:pPr>
        <w:spacing w:line="256" w:lineRule="auto"/>
        <w:rPr>
          <w:rFonts w:hint="default" w:ascii="Trebuchet MS" w:hAnsi="Trebuchet MS" w:eastAsia="SimSun" w:cs="Trebuchet MS"/>
          <w:sz w:val="28"/>
          <w:szCs w:val="28"/>
        </w:rPr>
      </w:pPr>
      <w:r>
        <w:rPr>
          <w:rFonts w:hint="default" w:ascii="Trebuchet MS" w:hAnsi="Trebuchet MS" w:eastAsia="SimSun" w:cs="Trebuchet MS"/>
          <w:sz w:val="28"/>
          <w:szCs w:val="28"/>
        </w:rPr>
        <w:t xml:space="preserve">Sur le fichier </w:t>
      </w:r>
      <w:r>
        <w:rPr>
          <w:rFonts w:hint="default" w:ascii="Trebuchet MS" w:hAnsi="Trebuchet MS" w:eastAsia="SimSun" w:cs="Trebuchet MS"/>
          <w:color w:val="0000FF"/>
          <w:sz w:val="28"/>
          <w:szCs w:val="28"/>
        </w:rPr>
        <w:t>.exe</w:t>
      </w:r>
      <w:r>
        <w:rPr>
          <w:rFonts w:hint="default" w:ascii="Trebuchet MS" w:hAnsi="Trebuchet MS" w:eastAsia="SimSun" w:cs="Trebuchet MS"/>
          <w:color w:val="00B0F0"/>
          <w:sz w:val="28"/>
          <w:szCs w:val="28"/>
        </w:rPr>
        <w:t xml:space="preserve"> </w:t>
      </w:r>
      <w:r>
        <w:rPr>
          <w:rFonts w:hint="default" w:ascii="Trebuchet MS" w:hAnsi="Trebuchet MS" w:eastAsia="SimSun" w:cs="Trebuchet MS"/>
          <w:sz w:val="28"/>
          <w:szCs w:val="28"/>
        </w:rPr>
        <w:t>on fait</w:t>
      </w:r>
      <w:r>
        <w:rPr>
          <w:rFonts w:hint="default" w:ascii="Trebuchet MS" w:hAnsi="Trebuchet MS" w:eastAsia="SimSun" w:cs="Trebuchet MS"/>
          <w:sz w:val="28"/>
          <w:szCs w:val="28"/>
          <w:lang w:val="fr-FR"/>
        </w:rPr>
        <w:t xml:space="preserve"> un</w:t>
      </w:r>
      <w:r>
        <w:rPr>
          <w:rFonts w:hint="default" w:ascii="Trebuchet MS" w:hAnsi="Trebuchet MS" w:eastAsia="SimSun" w:cs="Trebuchet MS"/>
          <w:sz w:val="28"/>
          <w:szCs w:val="28"/>
        </w:rPr>
        <w:t xml:space="preserve"> double clic pour passe</w:t>
      </w:r>
      <w:r>
        <w:rPr>
          <w:rFonts w:hint="default" w:ascii="Trebuchet MS" w:hAnsi="Trebuchet MS" w:eastAsia="SimSun" w:cs="Trebuchet MS"/>
          <w:sz w:val="28"/>
          <w:szCs w:val="28"/>
          <w:lang w:val="fr-FR"/>
        </w:rPr>
        <w:t>r</w:t>
      </w:r>
      <w:r>
        <w:rPr>
          <w:rFonts w:hint="default" w:ascii="Trebuchet MS" w:hAnsi="Trebuchet MS" w:eastAsia="SimSun" w:cs="Trebuchet MS"/>
          <w:sz w:val="28"/>
          <w:szCs w:val="28"/>
        </w:rPr>
        <w:t xml:space="preserve"> </w:t>
      </w:r>
      <w:r>
        <w:rPr>
          <w:rFonts w:hint="default" w:ascii="Trebuchet MS" w:hAnsi="Trebuchet MS" w:eastAsia="SimSun" w:cs="Trebuchet MS"/>
          <w:sz w:val="28"/>
          <w:szCs w:val="28"/>
          <w:lang w:val="fr-FR"/>
        </w:rPr>
        <w:t>à</w:t>
      </w:r>
      <w:r>
        <w:rPr>
          <w:rFonts w:hint="default" w:ascii="Trebuchet MS" w:hAnsi="Trebuchet MS" w:eastAsia="SimSun" w:cs="Trebuchet MS"/>
          <w:sz w:val="28"/>
          <w:szCs w:val="28"/>
        </w:rPr>
        <w:t xml:space="preserve"> l’installation.</w:t>
      </w:r>
    </w:p>
    <w:p>
      <w:pPr>
        <w:spacing w:line="256" w:lineRule="auto"/>
        <w:rPr>
          <w:rFonts w:hint="default" w:ascii="Trebuchet MS" w:hAnsi="Trebuchet MS" w:eastAsia="SimSun" w:cs="Trebuchet MS"/>
          <w:sz w:val="28"/>
          <w:szCs w:val="28"/>
        </w:rPr>
      </w:pPr>
    </w:p>
    <w:p>
      <w:pPr>
        <w:spacing w:line="256" w:lineRule="auto"/>
        <w:rPr>
          <w:rFonts w:hint="default" w:ascii="Trebuchet MS" w:hAnsi="Trebuchet MS" w:eastAsia="SimSun" w:cs="Trebuchet M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82816" behindDoc="0" locked="0" layoutInCell="1" allowOverlap="1">
                <wp:simplePos x="0" y="0"/>
                <wp:positionH relativeFrom="column">
                  <wp:posOffset>4454525</wp:posOffset>
                </wp:positionH>
                <wp:positionV relativeFrom="paragraph">
                  <wp:posOffset>915035</wp:posOffset>
                </wp:positionV>
                <wp:extent cx="1196975" cy="1020445"/>
                <wp:effectExtent l="557530" t="9525" r="17145" b="17780"/>
                <wp:wrapNone/>
                <wp:docPr id="21" name="Line Callout 1 21"/>
                <wp:cNvGraphicFramePr/>
                <a:graphic xmlns:a="http://schemas.openxmlformats.org/drawingml/2006/main">
                  <a:graphicData uri="http://schemas.microsoft.com/office/word/2010/wordprocessingShape">
                    <wps:wsp>
                      <wps:cNvSpPr/>
                      <wps:spPr>
                        <a:xfrm>
                          <a:off x="4647565" y="2395855"/>
                          <a:ext cx="1196975" cy="1020445"/>
                        </a:xfrm>
                        <a:prstGeom prst="borderCallout1">
                          <a:avLst>
                            <a:gd name="adj1" fmla="val 47168"/>
                            <a:gd name="adj2" fmla="val 4084"/>
                            <a:gd name="adj3" fmla="val 57871"/>
                            <a:gd name="adj4" fmla="val -46419"/>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Choisir une langue et cliquer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50.75pt;margin-top:72.05pt;height:80.35pt;width:94.25pt;z-index:251682816;v-text-anchor:middle;mso-width-relative:page;mso-height-relative:page;" fillcolor="#000000 [3200]" filled="t" stroked="t" coordsize="21600,21600" o:gfxdata="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DQ9L7J2AAAAAsBAAAPAAAAAAAAAAEA&#10;IAAAACIAAABkcnMvZG93bnJldi54bWxQSwECFAAUAAAACACHTuJAm0R5AroCAADDBQAADgAAAAAA&#10;AAABACAAAAAnAQAAZHJzL2Uyb0RvYy54bWxQSwUGAAAAAAYABgBZAQAAUwYAAAAA&#10;" adj="-10027,12500,882,10188">
                <v:fill on="t" focussize="0,0"/>
                <v:stroke weight="1.5pt" color="#000000 [3200]" joinstyle="round"/>
                <v:imagedata o:title=""/>
                <o:lock v:ext="edit" aspectratio="f"/>
                <v:textbox>
                  <w:txbxContent>
                    <w:p>
                      <w:pPr>
                        <w:jc w:val="center"/>
                      </w:pPr>
                      <w:r>
                        <w:t>Choisir une langue et cliquer sur OK</w:t>
                      </w:r>
                    </w:p>
                  </w:txbxContent>
                </v:textbox>
              </v:shape>
            </w:pict>
          </mc:Fallback>
        </mc:AlternateContent>
      </w:r>
      <w:r>
        <w:rPr>
          <w:rFonts w:hint="default" w:ascii="Trebuchet MS" w:hAnsi="Trebuchet MS" w:eastAsia="SimSun" w:cs="Trebuchet MS"/>
          <w:i/>
          <w:iCs/>
          <w:sz w:val="28"/>
          <w:szCs w:val="28"/>
          <w:lang w:eastAsia="fr-FR"/>
        </w:rPr>
        <w:drawing>
          <wp:inline distT="0" distB="0" distL="114300" distR="114300">
            <wp:extent cx="5767070" cy="3364865"/>
            <wp:effectExtent l="0" t="0" r="5080" b="6985"/>
            <wp:docPr id="20" name="Picture 20" descr="Capture d’écra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 d’écran (20)"/>
                    <pic:cNvPicPr>
                      <a:picLocks noChangeAspect="1"/>
                    </pic:cNvPicPr>
                  </pic:nvPicPr>
                  <pic:blipFill>
                    <a:blip r:embed="rId52"/>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sz w:val="28"/>
          <w:szCs w:val="28"/>
        </w:rPr>
      </w:pPr>
    </w:p>
    <w:p>
      <w:pPr>
        <w:rPr>
          <w:rFonts w:hint="default" w:ascii="Trebuchet MS" w:hAnsi="Trebuchet MS" w:eastAsia="SimSun" w:cs="Trebuchet MS"/>
          <w:i/>
          <w:iCs/>
          <w:sz w:val="28"/>
          <w:szCs w:val="28"/>
        </w:rPr>
      </w:pPr>
      <w:r>
        <w:rPr>
          <w:rFonts w:hint="default" w:ascii="Trebuchet MS" w:hAnsi="Trebuchet MS" w:eastAsia="SimSun" w:cs="Trebuchet MS"/>
          <w:i/>
          <w:iCs/>
          <w:sz w:val="28"/>
          <w:szCs w:val="28"/>
          <w:lang w:eastAsia="fr-FR"/>
        </w:rPr>
        <w:drawing>
          <wp:inline distT="0" distB="0" distL="114300" distR="114300">
            <wp:extent cx="5760720" cy="3364865"/>
            <wp:effectExtent l="0" t="0" r="11430" b="6985"/>
            <wp:docPr id="132" name="Picture 132" descr="Capture d’écra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apture d’écran (22)"/>
                    <pic:cNvPicPr>
                      <a:picLocks noChangeAspect="1"/>
                    </pic:cNvPicPr>
                  </pic:nvPicPr>
                  <pic:blipFill>
                    <a:blip r:embed="rId53"/>
                    <a:stretch>
                      <a:fillRect/>
                    </a:stretch>
                  </pic:blipFill>
                  <pic:spPr>
                    <a:xfrm>
                      <a:off x="0" y="0"/>
                      <a:ext cx="5760720" cy="3364865"/>
                    </a:xfrm>
                    <a:prstGeom prst="rect">
                      <a:avLst/>
                    </a:prstGeom>
                  </pic:spPr>
                </pic:pic>
              </a:graphicData>
            </a:graphic>
          </wp:inline>
        </w:drawing>
      </w:r>
    </w:p>
    <w:p>
      <w:pPr>
        <w:rPr>
          <w:rFonts w:hint="default" w:ascii="Trebuchet MS" w:hAnsi="Trebuchet MS" w:eastAsia="SimSun" w:cs="Trebuchet MS"/>
          <w:i/>
          <w:iCs/>
          <w:sz w:val="28"/>
          <w:szCs w:val="28"/>
        </w:rPr>
      </w:pPr>
      <w:r>
        <w:rPr>
          <w:rFonts w:hint="default" w:ascii="Trebuchet MS" w:hAnsi="Trebuchet MS" w:cs="Trebuchet MS"/>
          <w:sz w:val="28"/>
          <w:lang w:eastAsia="fr-FR"/>
        </w:rPr>
        <mc:AlternateContent>
          <mc:Choice Requires="wps">
            <w:drawing>
              <wp:anchor distT="0" distB="0" distL="114300" distR="114300" simplePos="0" relativeHeight="251683840" behindDoc="0" locked="0" layoutInCell="1" allowOverlap="1">
                <wp:simplePos x="0" y="0"/>
                <wp:positionH relativeFrom="column">
                  <wp:posOffset>3786505</wp:posOffset>
                </wp:positionH>
                <wp:positionV relativeFrom="paragraph">
                  <wp:posOffset>177165</wp:posOffset>
                </wp:positionV>
                <wp:extent cx="1622425" cy="1600200"/>
                <wp:effectExtent l="93980" t="810895" r="17145" b="27305"/>
                <wp:wrapNone/>
                <wp:docPr id="25" name="Line Callout 1 25"/>
                <wp:cNvGraphicFramePr/>
                <a:graphic xmlns:a="http://schemas.openxmlformats.org/drawingml/2006/main">
                  <a:graphicData uri="http://schemas.microsoft.com/office/word/2010/wordprocessingShape">
                    <wps:wsp>
                      <wps:cNvSpPr/>
                      <wps:spPr>
                        <a:xfrm>
                          <a:off x="0" y="0"/>
                          <a:ext cx="1622425" cy="1600200"/>
                        </a:xfrm>
                        <a:prstGeom prst="borderCallout1">
                          <a:avLst>
                            <a:gd name="adj1" fmla="val 436"/>
                            <a:gd name="adj2" fmla="val 46380"/>
                            <a:gd name="adj3" fmla="val -50239"/>
                            <a:gd name="adj4" fmla="val -5401"/>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t>Après avoir accepté les termes de contrat de licence, cliquer sur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298.15pt;margin-top:13.95pt;height:126pt;width:127.75pt;z-index:251683840;v-text-anchor:middle;mso-width-relative:page;mso-height-relative:page;" fillcolor="#000000 [3200]" filled="t" stroked="t" coordsize="21600,21600" o:gfxdata="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g23q1dkAAAAKAQAADwAAAAAAAAABACAAAAAiAAAAZHJzL2Rvd25y&#10;ZXYueG1sUEsBAhQAFAAAAAgAh07iQMfy0OeoAgAAtgUAAA4AAAAAAAAAAQAgAAAAKAEAAGRycy9l&#10;Mm9Eb2MueG1sUEsFBgAAAAAGAAYAWQEAAEIGAAAAAA==&#10;" adj="-1167,-10852,10018,94">
                <v:fill on="t" focussize="0,0"/>
                <v:stroke weight="1.5pt" color="#000000 [3200]" joinstyle="round"/>
                <v:imagedata o:title=""/>
                <o:lock v:ext="edit" aspectratio="f"/>
                <v:textbox>
                  <w:txbxContent>
                    <w:p>
                      <w:pPr>
                        <w:jc w:val="center"/>
                      </w:pPr>
                      <w:r>
                        <w:t>Après avoir accepté les termes de contrat de licence, cliquer sur Suivant</w:t>
                      </w:r>
                    </w:p>
                  </w:txbxContent>
                </v:textbox>
              </v:shape>
            </w:pict>
          </mc:Fallback>
        </mc:AlternateContent>
      </w:r>
    </w:p>
    <w:p>
      <w:pPr>
        <w:rPr>
          <w:rFonts w:hint="default" w:ascii="Trebuchet MS" w:hAnsi="Trebuchet MS" w:eastAsia="SimSun" w:cs="Trebuchet MS"/>
          <w:i/>
          <w:iCs/>
          <w:sz w:val="28"/>
          <w:szCs w:val="28"/>
          <w:lang w:eastAsia="fr-FR"/>
        </w:rPr>
      </w:pPr>
      <w:r>
        <w:rPr>
          <w:rFonts w:hint="default" w:ascii="Trebuchet MS" w:hAnsi="Trebuchet MS" w:eastAsia="SimSun" w:cs="Trebuchet MS"/>
          <w:i/>
          <w:iCs/>
          <w:sz w:val="28"/>
          <w:szCs w:val="28"/>
          <w:lang w:eastAsia="fr-FR"/>
        </w:rPr>
        <mc:AlternateContent>
          <mc:Choice Requires="wps">
            <w:drawing>
              <wp:anchor distT="0" distB="0" distL="114300" distR="114300" simplePos="0" relativeHeight="251684864" behindDoc="0" locked="0" layoutInCell="1" allowOverlap="1">
                <wp:simplePos x="0" y="0"/>
                <wp:positionH relativeFrom="column">
                  <wp:posOffset>2795905</wp:posOffset>
                </wp:positionH>
                <wp:positionV relativeFrom="paragraph">
                  <wp:posOffset>3557905</wp:posOffset>
                </wp:positionV>
                <wp:extent cx="1695450" cy="885825"/>
                <wp:effectExtent l="729615" t="1878330" r="13335" b="17145"/>
                <wp:wrapNone/>
                <wp:docPr id="133" name="Légende encadrée 1 7"/>
                <wp:cNvGraphicFramePr/>
                <a:graphic xmlns:a="http://schemas.openxmlformats.org/drawingml/2006/main">
                  <a:graphicData uri="http://schemas.microsoft.com/office/word/2010/wordprocessingShape">
                    <wps:wsp>
                      <wps:cNvSpPr/>
                      <wps:spPr>
                        <a:xfrm>
                          <a:off x="0" y="0"/>
                          <a:ext cx="1695450" cy="885825"/>
                        </a:xfrm>
                        <a:prstGeom prst="borderCallout1">
                          <a:avLst>
                            <a:gd name="adj1" fmla="val -211358"/>
                            <a:gd name="adj2" fmla="val -42603"/>
                            <a:gd name="adj3" fmla="val 3898"/>
                            <a:gd name="adj4" fmla="val 50431"/>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Entrer votre E-mail et cliquer sur suivant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7" o:spid="_x0000_s1026" o:spt="47" type="#_x0000_t47" style="position:absolute;left:0pt;margin-left:220.15pt;margin-top:280.15pt;height:69.75pt;width:133.5pt;z-index:251684864;v-text-anchor:middle;mso-width-relative:page;mso-height-relative:page;" fillcolor="#000000 [3200]" filled="t" stroked="t" coordsize="21600,21600" o:gfxdata="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HIWG/XYAAAACwEAAA8AAAAAAAAAAQAg&#10;AAAAIgAAAGRycy9kb3ducmV2LnhtbFBLAQIUABQAAAAIAIdO4kAu6agnuQIAAL4FAAAOAAAAAAAA&#10;AAEAIAAAACcBAABkcnMvZTJvRG9jLnhtbFBLBQYAAAAABgAGAFkBAABSBgAAAAA=&#10;" adj="10893,842,-9202,-45653">
                <v:fill on="t" focussize="0,0"/>
                <v:stroke weight="1.5pt" color="#000000 [3200]" joinstyle="round"/>
                <v:imagedata o:title=""/>
                <o:lock v:ext="edit" aspectratio="f"/>
                <v:textbox>
                  <w:txbxContent>
                    <w:p>
                      <w:pPr>
                        <w:jc w:val="center"/>
                        <w:rPr>
                          <w:rFonts w:hint="default"/>
                          <w:lang w:val="fr-FR"/>
                        </w:rPr>
                      </w:pPr>
                      <w:r>
                        <w:rPr>
                          <w:rFonts w:hint="default"/>
                          <w:lang w:val="fr-FR"/>
                        </w:rPr>
                        <w:t>Entrer votre E-mail et cliquer sur suivant</w:t>
                      </w:r>
                    </w:p>
                  </w:txbxContent>
                </v:textbox>
              </v:shape>
            </w:pict>
          </mc:Fallback>
        </mc:AlternateContent>
      </w:r>
      <w:r>
        <w:rPr>
          <w:rFonts w:hint="default" w:ascii="Trebuchet MS" w:hAnsi="Trebuchet MS" w:eastAsia="SimSun" w:cs="Trebuchet MS"/>
          <w:i/>
          <w:iCs/>
          <w:sz w:val="28"/>
          <w:szCs w:val="28"/>
          <w:lang w:eastAsia="fr-FR"/>
        </w:rPr>
        <w:drawing>
          <wp:inline distT="0" distB="0" distL="114300" distR="114300">
            <wp:extent cx="5760720" cy="3237865"/>
            <wp:effectExtent l="0" t="0" r="11430" b="635"/>
            <wp:docPr id="134" name="Picture 15" descr="C:\Users\Robert le Geek\Pictures\Screenshots\Capture d’écran (23).jpgCapture d’écr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5" descr="C:\Users\Robert le Geek\Pictures\Screenshots\Capture d’écran (23).jpgCapture d’écran (23)"/>
                    <pic:cNvPicPr>
                      <a:picLocks noChangeAspect="1"/>
                    </pic:cNvPicPr>
                  </pic:nvPicPr>
                  <pic:blipFill>
                    <a:blip r:embed="rId54"/>
                    <a:srcRect/>
                    <a:stretch>
                      <a:fillRect/>
                    </a:stretch>
                  </pic:blipFill>
                  <pic:spPr>
                    <a:xfrm>
                      <a:off x="0" y="0"/>
                      <a:ext cx="5760720" cy="3238228"/>
                    </a:xfrm>
                    <a:prstGeom prst="rect">
                      <a:avLst/>
                    </a:prstGeom>
                  </pic:spPr>
                </pic:pic>
              </a:graphicData>
            </a:graphic>
          </wp:inline>
        </w:drawing>
      </w: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eastAsia="fr-FR"/>
        </w:rPr>
      </w:pP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67070" cy="3364865"/>
            <wp:effectExtent l="0" t="0" r="5080" b="6985"/>
            <wp:docPr id="135" name="Picture 1" descr="Capture d’écra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 descr="Capture d’écran (24)"/>
                    <pic:cNvPicPr>
                      <a:picLocks noChangeAspect="1"/>
                    </pic:cNvPicPr>
                  </pic:nvPicPr>
                  <pic:blipFill>
                    <a:blip r:embed="rId55"/>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val="0"/>
          <w:iCs w:val="0"/>
          <w:sz w:val="28"/>
          <w:szCs w:val="28"/>
          <w:lang w:val="en-US" w:eastAsia="fr-FR" w:bidi="ar"/>
        </w:rPr>
      </w:pPr>
      <w:r>
        <w:rPr>
          <w:rFonts w:hint="default" w:ascii="Trebuchet MS" w:hAnsi="Trebuchet MS" w:eastAsia="SimSun" w:cs="Trebuchet MS"/>
          <w:i w:val="0"/>
          <w:iCs w:val="0"/>
          <w:sz w:val="28"/>
          <w:szCs w:val="28"/>
          <w:lang w:val="en-US" w:eastAsia="fr-FR" w:bidi="ar"/>
        </w:rPr>
        <w:t>Voici l’interface de connexion de PRTG</w:t>
      </w:r>
    </w:p>
    <w:p>
      <w:pPr>
        <w:rPr>
          <w:rFonts w:hint="default" w:ascii="Trebuchet MS" w:hAnsi="Trebuchet MS" w:eastAsia="SimSun" w:cs="Trebuchet MS"/>
          <w:i/>
          <w:iCs/>
          <w:sz w:val="28"/>
          <w:szCs w:val="28"/>
          <w:lang w:val="fr-FR" w:bidi="ar"/>
        </w:rPr>
      </w:pPr>
      <w:r>
        <w:rPr>
          <w:rFonts w:hint="default" w:ascii="Trebuchet MS" w:hAnsi="Trebuchet MS" w:cs="Trebuchet MS"/>
          <w:sz w:val="28"/>
        </w:rPr>
        <mc:AlternateContent>
          <mc:Choice Requires="wps">
            <w:drawing>
              <wp:anchor distT="0" distB="0" distL="114300" distR="114300" simplePos="0" relativeHeight="251685888" behindDoc="0" locked="0" layoutInCell="1" allowOverlap="1">
                <wp:simplePos x="0" y="0"/>
                <wp:positionH relativeFrom="column">
                  <wp:posOffset>3455670</wp:posOffset>
                </wp:positionH>
                <wp:positionV relativeFrom="paragraph">
                  <wp:posOffset>3366770</wp:posOffset>
                </wp:positionV>
                <wp:extent cx="1751330" cy="652145"/>
                <wp:effectExtent l="841375" t="923290" r="17145" b="24765"/>
                <wp:wrapNone/>
                <wp:docPr id="29" name="Légende encadrée 1 29"/>
                <wp:cNvGraphicFramePr/>
                <a:graphic xmlns:a="http://schemas.openxmlformats.org/drawingml/2006/main">
                  <a:graphicData uri="http://schemas.microsoft.com/office/word/2010/wordprocessingShape">
                    <wps:wsp>
                      <wps:cNvSpPr/>
                      <wps:spPr>
                        <a:xfrm>
                          <a:off x="4022090" y="3430270"/>
                          <a:ext cx="1751330" cy="652145"/>
                        </a:xfrm>
                        <a:prstGeom prst="borderCallout1">
                          <a:avLst>
                            <a:gd name="adj1" fmla="val -140290"/>
                            <a:gd name="adj2" fmla="val -47777"/>
                            <a:gd name="adj3" fmla="val 4569"/>
                            <a:gd name="adj4" fmla="val 51486"/>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Connexion après avoir entrer les identifiants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29" o:spid="_x0000_s1026" o:spt="47" type="#_x0000_t47" style="position:absolute;left:0pt;margin-left:272.1pt;margin-top:265.1pt;height:51.35pt;width:137.9pt;z-index:251685888;v-text-anchor:middle;mso-width-relative:page;mso-height-relative:page;" fillcolor="#000000 [3200]" filled="t" stroked="t" coordsize="21600,21600" o:gfxdata="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WHu0k2wAA&#10;AAsBAAAPAAAAAAAAAAEAIAAAACIAAABkcnMvZG93bnJldi54bWxQSwECFAAUAAAACACHTuJAgfHl&#10;S8YCAADKBQAADgAAAAAAAAABACAAAAAqAQAAZHJzL2Uyb0RvYy54bWxQSwUGAAAAAAYABgBZAQAA&#10;YgYAAAAA&#10;" adj="11121,987,-10320,-30303">
                <v:fill on="t" focussize="0,0"/>
                <v:stroke weight="1.5pt" color="#000000 [3200]" joinstyle="round"/>
                <v:imagedata o:title=""/>
                <o:lock v:ext="edit" aspectratio="f"/>
                <v:textbox>
                  <w:txbxContent>
                    <w:p>
                      <w:pPr>
                        <w:jc w:val="center"/>
                        <w:rPr>
                          <w:rFonts w:hint="default"/>
                          <w:lang w:val="fr-FR"/>
                        </w:rPr>
                      </w:pPr>
                      <w:r>
                        <w:rPr>
                          <w:rFonts w:hint="default"/>
                          <w:lang w:val="fr-FR"/>
                        </w:rPr>
                        <w:t>Cliquer sur Connexion après avoir entrer les identifiants</w:t>
                      </w:r>
                    </w:p>
                  </w:txbxContent>
                </v:textbox>
              </v:shape>
            </w:pict>
          </mc:Fallback>
        </mc:AlternateContent>
      </w:r>
      <w:r>
        <w:rPr>
          <w:rFonts w:hint="default" w:ascii="Trebuchet MS" w:hAnsi="Trebuchet MS" w:eastAsia="SimSun" w:cs="Trebuchet MS"/>
          <w:i/>
          <w:iCs/>
          <w:sz w:val="28"/>
          <w:szCs w:val="28"/>
          <w:lang w:val="fr-FR" w:bidi="ar"/>
        </w:rPr>
        <w:drawing>
          <wp:inline distT="0" distB="0" distL="114300" distR="114300">
            <wp:extent cx="5754370" cy="3364865"/>
            <wp:effectExtent l="0" t="0" r="17780" b="6985"/>
            <wp:docPr id="26" name="Picture 2" descr="Capture d’écra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apture d’écran (26)"/>
                    <pic:cNvPicPr>
                      <a:picLocks noChangeAspect="1"/>
                    </pic:cNvPicPr>
                  </pic:nvPicPr>
                  <pic:blipFill>
                    <a:blip r:embed="rId56"/>
                    <a:stretch>
                      <a:fillRect/>
                    </a:stretch>
                  </pic:blipFill>
                  <pic:spPr>
                    <a:xfrm>
                      <a:off x="0" y="0"/>
                      <a:ext cx="57543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val="0"/>
          <w:iCs w:val="0"/>
          <w:sz w:val="28"/>
          <w:szCs w:val="28"/>
          <w:lang w:val="fr-FR" w:bidi="ar"/>
        </w:rPr>
      </w:pPr>
      <w:r>
        <w:rPr>
          <w:rFonts w:hint="default" w:ascii="Trebuchet MS" w:hAnsi="Trebuchet MS" w:eastAsia="SimSun" w:cs="Trebuchet MS"/>
          <w:i w:val="0"/>
          <w:iCs w:val="0"/>
          <w:sz w:val="28"/>
          <w:szCs w:val="28"/>
          <w:lang w:val="fr-FR" w:bidi="ar"/>
        </w:rPr>
        <w:t>Page d’accueil de PRTG</w:t>
      </w: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46750" cy="3364865"/>
            <wp:effectExtent l="0" t="0" r="6350" b="6985"/>
            <wp:docPr id="30" name="Picture 16" descr="Capture d’écra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Capture d’écran (27)"/>
                    <pic:cNvPicPr>
                      <a:picLocks noChangeAspect="1"/>
                    </pic:cNvPicPr>
                  </pic:nvPicPr>
                  <pic:blipFill>
                    <a:blip r:embed="rId57"/>
                    <a:stretch>
                      <a:fillRect/>
                    </a:stretch>
                  </pic:blipFill>
                  <pic:spPr>
                    <a:xfrm>
                      <a:off x="0" y="0"/>
                      <a:ext cx="574675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jc w:val="center"/>
        <w:rPr>
          <w:rStyle w:val="226"/>
          <w:rFonts w:hint="default" w:ascii="Trebuchet MS" w:hAnsi="Trebuchet MS" w:cs="Trebuchet MS"/>
          <w:u w:val="single"/>
          <w:lang w:val="fr-FR"/>
        </w:rPr>
      </w:pPr>
      <w:r>
        <w:rPr>
          <w:rStyle w:val="226"/>
          <w:rFonts w:hint="default" w:ascii="Trebuchet MS" w:hAnsi="Trebuchet MS" w:cs="Trebuchet MS"/>
          <w:u w:val="single"/>
          <w:lang w:val="fr-FR"/>
        </w:rPr>
        <w:t>Configuration de SNMP sur la machine cible</w:t>
      </w:r>
    </w:p>
    <w:p>
      <w:pPr>
        <w:rPr>
          <w:rFonts w:hint="default" w:ascii="Trebuchet MS" w:hAnsi="Trebuchet MS" w:eastAsia="SimSun" w:cs="Trebuchet MS"/>
          <w:i/>
          <w:iCs/>
          <w:sz w:val="28"/>
          <w:szCs w:val="28"/>
          <w:lang w:val="fr-FR" w:bidi="ar"/>
        </w:rPr>
      </w:pPr>
      <w:r>
        <w:rPr>
          <w:rFonts w:hint="default" w:ascii="Trebuchet MS" w:hAnsi="Trebuchet MS" w:eastAsia="SimSun" w:cs="Trebuchet MS"/>
          <w:i/>
          <w:iCs/>
          <w:sz w:val="28"/>
          <w:szCs w:val="28"/>
          <w:lang w:val="fr-FR" w:bidi="ar"/>
        </w:rPr>
        <w:drawing>
          <wp:inline distT="0" distB="0" distL="114300" distR="114300">
            <wp:extent cx="5754370" cy="3364865"/>
            <wp:effectExtent l="0" t="0" r="17780" b="6985"/>
            <wp:docPr id="31" name="Picture 20" descr="Capture d’écra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Capture d’écran (33)"/>
                    <pic:cNvPicPr>
                      <a:picLocks noChangeAspect="1"/>
                    </pic:cNvPicPr>
                  </pic:nvPicPr>
                  <pic:blipFill>
                    <a:blip r:embed="rId58"/>
                    <a:stretch>
                      <a:fillRect/>
                    </a:stretch>
                  </pic:blipFill>
                  <pic:spPr>
                    <a:xfrm>
                      <a:off x="0" y="0"/>
                      <a:ext cx="57543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Style w:val="226"/>
          <w:rFonts w:hint="default" w:ascii="Trebuchet MS" w:hAnsi="Trebuchet MS" w:cs="Trebuchet MS"/>
          <w:lang w:val="fr-FR"/>
        </w:rPr>
      </w:pPr>
      <w:r>
        <w:rPr>
          <w:rFonts w:hint="default" w:ascii="Trebuchet MS" w:hAnsi="Trebuchet MS" w:eastAsia="SimSun" w:cs="Trebuchet MS"/>
          <w:i/>
          <w:iCs/>
          <w:sz w:val="28"/>
          <w:szCs w:val="28"/>
          <w:lang w:val="fr-FR" w:bidi="ar"/>
        </w:rPr>
        <w:tab/>
      </w:r>
      <w:r>
        <w:rPr>
          <w:rFonts w:hint="default" w:ascii="Trebuchet MS" w:hAnsi="Trebuchet MS" w:eastAsia="SimSun" w:cs="Trebuchet MS"/>
          <w:i/>
          <w:iCs/>
          <w:sz w:val="28"/>
          <w:szCs w:val="28"/>
          <w:lang w:val="fr-FR" w:bidi="ar"/>
        </w:rPr>
        <w:tab/>
      </w:r>
      <w:r>
        <w:rPr>
          <w:rFonts w:hint="default" w:ascii="Trebuchet MS" w:hAnsi="Trebuchet MS" w:eastAsia="SimSun" w:cs="Trebuchet MS"/>
          <w:i/>
          <w:iCs/>
          <w:sz w:val="28"/>
          <w:szCs w:val="28"/>
          <w:lang w:val="fr-FR" w:bidi="ar"/>
        </w:rPr>
        <w:tab/>
      </w:r>
      <w:r>
        <w:rPr>
          <w:rStyle w:val="226"/>
          <w:rFonts w:hint="default" w:ascii="Trebuchet MS" w:hAnsi="Trebuchet MS" w:cs="Trebuchet MS"/>
          <w:lang w:val="fr-FR"/>
        </w:rPr>
        <w:t>Démarrage de l’interruption SNMP</w:t>
      </w:r>
    </w:p>
    <w:p>
      <w:pPr>
        <w:rPr>
          <w:rFonts w:hint="default" w:ascii="Trebuchet MS" w:hAnsi="Trebuchet MS" w:eastAsia="SimSun" w:cs="Trebuchet MS"/>
          <w:b/>
          <w:bCs/>
          <w:i w:val="0"/>
          <w:iCs w:val="0"/>
          <w:sz w:val="28"/>
          <w:szCs w:val="28"/>
          <w:lang w:val="fr-FR" w:bidi="ar"/>
        </w:rPr>
      </w:pPr>
    </w:p>
    <w:p>
      <w:pPr>
        <w:rPr>
          <w:rFonts w:hint="default" w:ascii="Trebuchet MS" w:hAnsi="Trebuchet MS" w:eastAsia="SimSun" w:cs="Trebuchet MS"/>
          <w:b/>
          <w:bCs/>
          <w:i/>
          <w:iCs/>
          <w:sz w:val="28"/>
          <w:szCs w:val="28"/>
          <w:lang w:val="fr-FR" w:bidi="ar"/>
        </w:rPr>
      </w:pPr>
      <w:r>
        <w:rPr>
          <w:rFonts w:hint="default" w:ascii="Trebuchet MS" w:hAnsi="Trebuchet MS" w:eastAsia="SimSun" w:cs="Trebuchet MS"/>
          <w:b/>
          <w:bCs/>
          <w:i/>
          <w:iCs/>
          <w:sz w:val="28"/>
          <w:szCs w:val="28"/>
          <w:lang w:val="fr-FR" w:bidi="ar"/>
        </w:rPr>
        <w:drawing>
          <wp:inline distT="0" distB="0" distL="114300" distR="114300">
            <wp:extent cx="5740400" cy="3364865"/>
            <wp:effectExtent l="0" t="0" r="12700" b="6985"/>
            <wp:docPr id="32" name="Picture 21" descr="Capture d’écra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Capture d’écran (34)"/>
                    <pic:cNvPicPr>
                      <a:picLocks noChangeAspect="1"/>
                    </pic:cNvPicPr>
                  </pic:nvPicPr>
                  <pic:blipFill>
                    <a:blip r:embed="rId59"/>
                    <a:stretch>
                      <a:fillRect/>
                    </a:stretch>
                  </pic:blipFill>
                  <pic:spPr>
                    <a:xfrm>
                      <a:off x="0" y="0"/>
                      <a:ext cx="5740400" cy="3364865"/>
                    </a:xfrm>
                    <a:prstGeom prst="rect">
                      <a:avLst/>
                    </a:prstGeom>
                  </pic:spPr>
                </pic:pic>
              </a:graphicData>
            </a:graphic>
          </wp:inline>
        </w:drawing>
      </w:r>
    </w:p>
    <w:p>
      <w:pPr>
        <w:rPr>
          <w:rFonts w:hint="default" w:ascii="Trebuchet MS" w:hAnsi="Trebuchet MS" w:eastAsia="SimSun" w:cs="Trebuchet MS"/>
          <w:b/>
          <w:bCs/>
          <w:i/>
          <w:iCs/>
          <w:sz w:val="28"/>
          <w:szCs w:val="28"/>
          <w:lang w:val="fr-FR" w:bidi="ar"/>
        </w:rPr>
      </w:pPr>
    </w:p>
    <w:p>
      <w:pPr>
        <w:rPr>
          <w:rFonts w:hint="default" w:ascii="Trebuchet MS" w:hAnsi="Trebuchet MS" w:eastAsia="SimSun" w:cs="Trebuchet MS"/>
          <w:i/>
          <w:iCs/>
          <w:sz w:val="28"/>
          <w:szCs w:val="28"/>
          <w:lang w:val="fr-FR" w:bidi="ar"/>
        </w:rPr>
      </w:pPr>
      <w:r>
        <w:rPr>
          <w:rFonts w:hint="default" w:ascii="Trebuchet MS" w:hAnsi="Trebuchet MS" w:cs="Trebuchet MS"/>
          <w:sz w:val="28"/>
        </w:rPr>
        <mc:AlternateContent>
          <mc:Choice Requires="wps">
            <w:drawing>
              <wp:anchor distT="0" distB="0" distL="114300" distR="114300" simplePos="0" relativeHeight="251686912" behindDoc="0" locked="0" layoutInCell="1" allowOverlap="1">
                <wp:simplePos x="0" y="0"/>
                <wp:positionH relativeFrom="column">
                  <wp:posOffset>3965575</wp:posOffset>
                </wp:positionH>
                <wp:positionV relativeFrom="paragraph">
                  <wp:posOffset>3465830</wp:posOffset>
                </wp:positionV>
                <wp:extent cx="1799590" cy="611505"/>
                <wp:effectExtent l="879475" t="605790" r="26035" b="20955"/>
                <wp:wrapNone/>
                <wp:docPr id="34" name="Légende encadrée 1 34"/>
                <wp:cNvGraphicFramePr/>
                <a:graphic xmlns:a="http://schemas.openxmlformats.org/drawingml/2006/main">
                  <a:graphicData uri="http://schemas.microsoft.com/office/word/2010/wordprocessingShape">
                    <wps:wsp>
                      <wps:cNvSpPr/>
                      <wps:spPr>
                        <a:xfrm>
                          <a:off x="4566285" y="2637155"/>
                          <a:ext cx="1799590" cy="611505"/>
                        </a:xfrm>
                        <a:prstGeom prst="borderCallout1">
                          <a:avLst>
                            <a:gd name="adj1" fmla="val 47663"/>
                            <a:gd name="adj2" fmla="val 2083"/>
                            <a:gd name="adj3" fmla="val -97923"/>
                            <a:gd name="adj4" fmla="val -48517"/>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rPr>
                                <w:rFonts w:hint="default"/>
                                <w:lang w:val="fr-FR"/>
                              </w:rPr>
                            </w:pPr>
                            <w:r>
                              <w:rPr>
                                <w:rFonts w:hint="default"/>
                                <w:lang w:val="fr-FR"/>
                              </w:rPr>
                              <w:t>Cliquer sur Ajouter et en suite sur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34" o:spid="_x0000_s1026" o:spt="47" type="#_x0000_t47" style="position:absolute;left:0pt;margin-left:312.25pt;margin-top:272.9pt;height:48.15pt;width:141.7pt;z-index:251686912;v-text-anchor:middle;mso-width-relative:page;mso-height-relative:page;" fillcolor="#000000 [3200]" filled="t" stroked="t" coordsize="21600,21600" o:gfxdata="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CDTeeNkAAAAL&#10;AQAADwAAAAAAAAABACAAAAAiAAAAZHJzL2Rvd25yZXYueG1sUEsBAhQAFAAAAAgAh07iQJKh8IHG&#10;AgAAyQUAAA4AAAAAAAAAAQAgAAAAKAEAAGRycy9lMm9Eb2MueG1sUEsFBgAAAAAGAAYAWQEAAGAG&#10;AAAAAA==&#10;" adj="-10480,-21151,450,10295">
                <v:fill on="t" focussize="0,0"/>
                <v:stroke weight="1.5pt" color="#000000 [3200]" joinstyle="round"/>
                <v:imagedata o:title=""/>
                <o:lock v:ext="edit" aspectratio="f"/>
                <v:textbox>
                  <w:txbxContent>
                    <w:p>
                      <w:pPr>
                        <w:jc w:val="center"/>
                        <w:rPr>
                          <w:rFonts w:hint="default"/>
                          <w:lang w:val="fr-FR"/>
                        </w:rPr>
                      </w:pPr>
                      <w:r>
                        <w:rPr>
                          <w:rFonts w:hint="default"/>
                          <w:lang w:val="fr-FR"/>
                        </w:rPr>
                        <w:t>Cliquer sur Ajouter et en suite sur OK</w:t>
                      </w:r>
                    </w:p>
                  </w:txbxContent>
                </v:textbox>
              </v:shape>
            </w:pict>
          </mc:Fallback>
        </mc:AlternateContent>
      </w:r>
      <w:r>
        <w:rPr>
          <w:rFonts w:hint="default" w:ascii="Trebuchet MS" w:hAnsi="Trebuchet MS" w:eastAsia="SimSun" w:cs="Trebuchet MS"/>
          <w:i/>
          <w:iCs/>
          <w:sz w:val="28"/>
          <w:szCs w:val="28"/>
          <w:lang w:val="fr-FR" w:bidi="ar"/>
        </w:rPr>
        <w:drawing>
          <wp:inline distT="0" distB="0" distL="114300" distR="114300">
            <wp:extent cx="5767070" cy="3364865"/>
            <wp:effectExtent l="0" t="0" r="5080" b="6985"/>
            <wp:docPr id="33" name="Picture 22" descr="Capture d’écra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descr="Capture d’écran (35)"/>
                    <pic:cNvPicPr>
                      <a:picLocks noChangeAspect="1"/>
                    </pic:cNvPicPr>
                  </pic:nvPicPr>
                  <pic:blipFill>
                    <a:blip r:embed="rId60"/>
                    <a:stretch>
                      <a:fillRect/>
                    </a:stretch>
                  </pic:blipFill>
                  <pic:spPr>
                    <a:xfrm>
                      <a:off x="0" y="0"/>
                      <a:ext cx="5767070" cy="3364865"/>
                    </a:xfrm>
                    <a:prstGeom prst="rect">
                      <a:avLst/>
                    </a:prstGeom>
                  </pic:spPr>
                </pic:pic>
              </a:graphicData>
            </a:graphic>
          </wp:inline>
        </w:drawing>
      </w: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i/>
          <w:iCs/>
          <w:sz w:val="28"/>
          <w:szCs w:val="28"/>
          <w:lang w:val="fr-FR" w:bidi="ar"/>
        </w:rPr>
      </w:pPr>
    </w:p>
    <w:p>
      <w:pPr>
        <w:rPr>
          <w:rFonts w:hint="default" w:ascii="Trebuchet MS" w:hAnsi="Trebuchet MS" w:eastAsia="SimSun" w:cs="Trebuchet MS"/>
          <w:sz w:val="28"/>
          <w:szCs w:val="28"/>
          <w:lang w:val="fr-FR"/>
        </w:rPr>
      </w:pPr>
      <w:r>
        <w:rPr>
          <w:rFonts w:hint="default" w:ascii="Trebuchet MS" w:hAnsi="Trebuchet MS" w:cs="Trebuchet MS"/>
          <w:sz w:val="28"/>
        </w:rPr>
        <mc:AlternateContent>
          <mc:Choice Requires="wps">
            <w:drawing>
              <wp:anchor distT="0" distB="0" distL="114300" distR="114300" simplePos="0" relativeHeight="251687936" behindDoc="0" locked="0" layoutInCell="1" allowOverlap="1">
                <wp:simplePos x="0" y="0"/>
                <wp:positionH relativeFrom="column">
                  <wp:posOffset>88900</wp:posOffset>
                </wp:positionH>
                <wp:positionV relativeFrom="paragraph">
                  <wp:posOffset>3116580</wp:posOffset>
                </wp:positionV>
                <wp:extent cx="5498465" cy="883285"/>
                <wp:effectExtent l="9525" t="415290" r="16510" b="15875"/>
                <wp:wrapNone/>
                <wp:docPr id="36" name="Légende encadrée 1 36"/>
                <wp:cNvGraphicFramePr/>
                <a:graphic xmlns:a="http://schemas.openxmlformats.org/drawingml/2006/main">
                  <a:graphicData uri="http://schemas.microsoft.com/office/word/2010/wordprocessingShape">
                    <wps:wsp>
                      <wps:cNvSpPr/>
                      <wps:spPr>
                        <a:xfrm>
                          <a:off x="5062855" y="8481695"/>
                          <a:ext cx="5498465" cy="883285"/>
                        </a:xfrm>
                        <a:prstGeom prst="borderCallout1">
                          <a:avLst>
                            <a:gd name="adj1" fmla="val 162"/>
                            <a:gd name="adj2" fmla="val 50075"/>
                            <a:gd name="adj3" fmla="val -46010"/>
                            <a:gd name="adj4" fmla="val 75759"/>
                          </a:avLst>
                        </a:prstGeom>
                      </wps:spPr>
                      <wps:style>
                        <a:lnRef idx="2">
                          <a:schemeClr val="dk1">
                            <a:shade val="50000"/>
                          </a:schemeClr>
                        </a:lnRef>
                        <a:fillRef idx="1">
                          <a:schemeClr val="dk1"/>
                        </a:fillRef>
                        <a:effectRef idx="0">
                          <a:schemeClr val="dk1"/>
                        </a:effectRef>
                        <a:fontRef idx="minor">
                          <a:schemeClr val="lt1"/>
                        </a:fontRef>
                      </wps:style>
                      <wps:txbx>
                        <w:txbxContent>
                          <w:p>
                            <w:pPr>
                              <w:jc w:val="both"/>
                              <w:rPr>
                                <w:sz w:val="22"/>
                                <w:szCs w:val="22"/>
                              </w:rPr>
                            </w:pPr>
                            <w:r>
                              <w:rPr>
                                <w:rFonts w:eastAsia="SimSun" w:cstheme="minorHAnsi"/>
                                <w:color w:val="0000FF"/>
                                <w:sz w:val="22"/>
                                <w:szCs w:val="22"/>
                                <w:lang w:val="fr-FR" w:bidi="ar"/>
                              </w:rPr>
                              <w:t>Equipements&gt;</w:t>
                            </w:r>
                            <w:r>
                              <w:rPr>
                                <w:rFonts w:eastAsia="SimSun" w:cstheme="minorHAnsi"/>
                                <w:sz w:val="22"/>
                                <w:szCs w:val="22"/>
                                <w:lang w:val="fr-FR" w:bidi="ar"/>
                              </w:rPr>
                              <w:t xml:space="preserve">, dans le menu déroulant on clic sur </w:t>
                            </w:r>
                            <w:r>
                              <w:rPr>
                                <w:rFonts w:eastAsia="SimSun" w:cstheme="minorHAnsi"/>
                                <w:color w:val="0000FF"/>
                                <w:sz w:val="22"/>
                                <w:szCs w:val="22"/>
                                <w:lang w:val="fr-FR" w:bidi="ar"/>
                              </w:rPr>
                              <w:t>Ajouter un équipement&gt;</w:t>
                            </w:r>
                            <w:r>
                              <w:rPr>
                                <w:rFonts w:eastAsia="SimSun" w:cstheme="minorHAnsi"/>
                                <w:sz w:val="22"/>
                                <w:szCs w:val="22"/>
                                <w:lang w:val="fr-FR" w:bidi="ar"/>
                              </w:rPr>
                              <w:t xml:space="preserve"> Group Windows option client, et OK&gt;. Une fois la fenêtre </w:t>
                            </w:r>
                            <w:r>
                              <w:rPr>
                                <w:rFonts w:eastAsia="SimSun" w:cstheme="minorHAnsi"/>
                                <w:color w:val="0000FF"/>
                                <w:sz w:val="22"/>
                                <w:szCs w:val="22"/>
                                <w:lang w:val="fr-FR" w:bidi="ar"/>
                              </w:rPr>
                              <w:t>Ajouter un équipement au group</w:t>
                            </w:r>
                            <w:r>
                              <w:rPr>
                                <w:rFonts w:eastAsia="SimSun" w:cstheme="minorHAnsi"/>
                                <w:sz w:val="22"/>
                                <w:szCs w:val="22"/>
                                <w:lang w:val="fr-FR" w:bidi="ar"/>
                              </w:rPr>
                              <w:t xml:space="preserve"> apparait on ajouter le nom et l’adresse IP de l’équipement puis une Balise ou</w:t>
                            </w:r>
                            <w:r>
                              <w:rPr>
                                <w:rFonts w:eastAsia="SimSun" w:cstheme="minorHAnsi"/>
                                <w:color w:val="0000FF"/>
                                <w:sz w:val="22"/>
                                <w:szCs w:val="22"/>
                                <w:lang w:val="fr-FR" w:bidi="ar"/>
                              </w:rPr>
                              <w:t xml:space="preserve"> logo</w:t>
                            </w:r>
                            <w:r>
                              <w:rPr>
                                <w:rFonts w:eastAsia="SimSun" w:cstheme="minorHAnsi"/>
                                <w:sz w:val="22"/>
                                <w:szCs w:val="22"/>
                                <w:lang w:val="fr-FR" w:bidi="ar"/>
                              </w:rPr>
                              <w:t xml:space="preserve"> de l’équipement. On décent pour vérifier si </w:t>
                            </w:r>
                            <w:r>
                              <w:rPr>
                                <w:rFonts w:eastAsia="SimSun" w:cstheme="minorHAnsi"/>
                                <w:color w:val="0000FF"/>
                                <w:sz w:val="22"/>
                                <w:szCs w:val="22"/>
                                <w:lang w:val="fr-FR"/>
                              </w:rPr>
                              <w:t>Données d'accès pour les</w:t>
                            </w:r>
                            <w:r>
                              <w:rPr>
                                <w:rFonts w:eastAsia="SimSun" w:cstheme="minorHAnsi"/>
                                <w:sz w:val="22"/>
                                <w:szCs w:val="22"/>
                                <w:lang w:val="fr-FR"/>
                              </w:rPr>
                              <w:t xml:space="preserve"> </w:t>
                            </w:r>
                            <w:r>
                              <w:rPr>
                                <w:rFonts w:eastAsia="SimSun" w:cstheme="minorHAnsi"/>
                                <w:color w:val="0000FF"/>
                                <w:sz w:val="22"/>
                                <w:szCs w:val="22"/>
                                <w:lang w:val="fr-FR"/>
                              </w:rPr>
                              <w:t>équipements SNMP</w:t>
                            </w:r>
                            <w:r>
                              <w:rPr>
                                <w:rFonts w:eastAsia="SimSun" w:cstheme="minorHAnsi"/>
                                <w:sz w:val="22"/>
                                <w:szCs w:val="22"/>
                                <w:lang w:val="fr-FR"/>
                              </w:rPr>
                              <w:t xml:space="preserve"> est bien coché puis OK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Légende encadrée 1 36" o:spid="_x0000_s1026" o:spt="47" type="#_x0000_t47" style="position:absolute;left:0pt;margin-left:7pt;margin-top:245.4pt;height:69.55pt;width:432.95pt;z-index:251687936;v-text-anchor:middle;mso-width-relative:page;mso-height-relative:page;" fillcolor="#000000 [3200]" filled="t" stroked="t" coordsize="21600,21600" o:gfxdata="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Mt80sHZAAAACgEA&#10;AA8AAAAAAAAAAQAgAAAAIgAAAGRycy9kb3ducmV2LnhtbFBLAQIUABQAAAAIAIdO4kBdAYQtxAIA&#10;AMcFAAAOAAAAAAAAAAEAIAAAACgBAABkcnMvZTJvRG9jLnhtbFBLBQYAAAAABgAGAFkBAABeBgAA&#10;AAA=&#10;" adj="16364,-9938,10816,35">
                <v:fill on="t" focussize="0,0"/>
                <v:stroke weight="1.5pt" color="#000000 [3200]" joinstyle="round"/>
                <v:imagedata o:title=""/>
                <o:lock v:ext="edit" aspectratio="f"/>
                <v:textbox>
                  <w:txbxContent>
                    <w:p>
                      <w:pPr>
                        <w:jc w:val="both"/>
                        <w:rPr>
                          <w:sz w:val="22"/>
                          <w:szCs w:val="22"/>
                        </w:rPr>
                      </w:pPr>
                      <w:r>
                        <w:rPr>
                          <w:rFonts w:eastAsia="SimSun" w:cstheme="minorHAnsi"/>
                          <w:color w:val="0000FF"/>
                          <w:sz w:val="22"/>
                          <w:szCs w:val="22"/>
                          <w:lang w:val="fr-FR" w:bidi="ar"/>
                        </w:rPr>
                        <w:t>Equipements&gt;</w:t>
                      </w:r>
                      <w:r>
                        <w:rPr>
                          <w:rFonts w:eastAsia="SimSun" w:cstheme="minorHAnsi"/>
                          <w:sz w:val="22"/>
                          <w:szCs w:val="22"/>
                          <w:lang w:val="fr-FR" w:bidi="ar"/>
                        </w:rPr>
                        <w:t xml:space="preserve">, dans le menu déroulant on clic sur </w:t>
                      </w:r>
                      <w:r>
                        <w:rPr>
                          <w:rFonts w:eastAsia="SimSun" w:cstheme="minorHAnsi"/>
                          <w:color w:val="0000FF"/>
                          <w:sz w:val="22"/>
                          <w:szCs w:val="22"/>
                          <w:lang w:val="fr-FR" w:bidi="ar"/>
                        </w:rPr>
                        <w:t>Ajouter un équipement&gt;</w:t>
                      </w:r>
                      <w:r>
                        <w:rPr>
                          <w:rFonts w:eastAsia="SimSun" w:cstheme="minorHAnsi"/>
                          <w:sz w:val="22"/>
                          <w:szCs w:val="22"/>
                          <w:lang w:val="fr-FR" w:bidi="ar"/>
                        </w:rPr>
                        <w:t xml:space="preserve"> Group Windows option client, et OK&gt;. Une fois la fenêtre </w:t>
                      </w:r>
                      <w:r>
                        <w:rPr>
                          <w:rFonts w:eastAsia="SimSun" w:cstheme="minorHAnsi"/>
                          <w:color w:val="0000FF"/>
                          <w:sz w:val="22"/>
                          <w:szCs w:val="22"/>
                          <w:lang w:val="fr-FR" w:bidi="ar"/>
                        </w:rPr>
                        <w:t>Ajouter un équipement au group</w:t>
                      </w:r>
                      <w:r>
                        <w:rPr>
                          <w:rFonts w:eastAsia="SimSun" w:cstheme="minorHAnsi"/>
                          <w:sz w:val="22"/>
                          <w:szCs w:val="22"/>
                          <w:lang w:val="fr-FR" w:bidi="ar"/>
                        </w:rPr>
                        <w:t xml:space="preserve"> apparait on ajouter le nom et l’adresse IP de l’équipement puis une Balise ou</w:t>
                      </w:r>
                      <w:r>
                        <w:rPr>
                          <w:rFonts w:eastAsia="SimSun" w:cstheme="minorHAnsi"/>
                          <w:color w:val="0000FF"/>
                          <w:sz w:val="22"/>
                          <w:szCs w:val="22"/>
                          <w:lang w:val="fr-FR" w:bidi="ar"/>
                        </w:rPr>
                        <w:t xml:space="preserve"> logo</w:t>
                      </w:r>
                      <w:r>
                        <w:rPr>
                          <w:rFonts w:eastAsia="SimSun" w:cstheme="minorHAnsi"/>
                          <w:sz w:val="22"/>
                          <w:szCs w:val="22"/>
                          <w:lang w:val="fr-FR" w:bidi="ar"/>
                        </w:rPr>
                        <w:t xml:space="preserve"> de l’équipement. On décent pour vérifier si </w:t>
                      </w:r>
                      <w:r>
                        <w:rPr>
                          <w:rFonts w:eastAsia="SimSun" w:cstheme="minorHAnsi"/>
                          <w:color w:val="0000FF"/>
                          <w:sz w:val="22"/>
                          <w:szCs w:val="22"/>
                          <w:lang w:val="fr-FR"/>
                        </w:rPr>
                        <w:t>Données d'accès pour les</w:t>
                      </w:r>
                      <w:r>
                        <w:rPr>
                          <w:rFonts w:eastAsia="SimSun" w:cstheme="minorHAnsi"/>
                          <w:sz w:val="22"/>
                          <w:szCs w:val="22"/>
                          <w:lang w:val="fr-FR"/>
                        </w:rPr>
                        <w:t xml:space="preserve"> </w:t>
                      </w:r>
                      <w:r>
                        <w:rPr>
                          <w:rFonts w:eastAsia="SimSun" w:cstheme="minorHAnsi"/>
                          <w:color w:val="0000FF"/>
                          <w:sz w:val="22"/>
                          <w:szCs w:val="22"/>
                          <w:lang w:val="fr-FR"/>
                        </w:rPr>
                        <w:t>équipements SNMP</w:t>
                      </w:r>
                      <w:r>
                        <w:rPr>
                          <w:rFonts w:eastAsia="SimSun" w:cstheme="minorHAnsi"/>
                          <w:sz w:val="22"/>
                          <w:szCs w:val="22"/>
                          <w:lang w:val="fr-FR"/>
                        </w:rPr>
                        <w:t xml:space="preserve"> est bien coché puis OK</w:t>
                      </w:r>
                    </w:p>
                  </w:txbxContent>
                </v:textbox>
              </v:shape>
            </w:pict>
          </mc:Fallback>
        </mc:AlternateContent>
      </w:r>
      <w:r>
        <w:rPr>
          <w:rFonts w:hint="default" w:ascii="Trebuchet MS" w:hAnsi="Trebuchet MS" w:eastAsia="SimSun" w:cs="Trebuchet MS"/>
          <w:sz w:val="28"/>
          <w:szCs w:val="28"/>
          <w:lang w:val="fr-FR"/>
        </w:rPr>
        <w:drawing>
          <wp:inline distT="0" distB="0" distL="114300" distR="114300">
            <wp:extent cx="5740400" cy="3079115"/>
            <wp:effectExtent l="0" t="0" r="12700" b="6985"/>
            <wp:docPr id="35" name="Picture 25" descr="WM-Screenshots-20211221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WM-Screenshots-20211221093452"/>
                    <pic:cNvPicPr>
                      <a:picLocks noChangeAspect="1"/>
                    </pic:cNvPicPr>
                  </pic:nvPicPr>
                  <pic:blipFill>
                    <a:blip r:embed="rId61"/>
                    <a:srcRect b="9007"/>
                    <a:stretch>
                      <a:fillRect/>
                    </a:stretch>
                  </pic:blipFill>
                  <pic:spPr>
                    <a:xfrm>
                      <a:off x="0" y="0"/>
                      <a:ext cx="5740400" cy="307911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34050" cy="3163570"/>
            <wp:effectExtent l="0" t="0" r="0" b="17780"/>
            <wp:docPr id="37" name="Picture 30" descr="WM-Screenshots-2021122111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WM-Screenshots-20211221110430"/>
                    <pic:cNvPicPr>
                      <a:picLocks noChangeAspect="1"/>
                    </pic:cNvPicPr>
                  </pic:nvPicPr>
                  <pic:blipFill>
                    <a:blip r:embed="rId62"/>
                    <a:stretch>
                      <a:fillRect/>
                    </a:stretch>
                  </pic:blipFill>
                  <pic:spPr>
                    <a:xfrm>
                      <a:off x="0" y="0"/>
                      <a:ext cx="5734050" cy="3163570"/>
                    </a:xfrm>
                    <a:prstGeom prst="rect">
                      <a:avLst/>
                    </a:prstGeom>
                  </pic:spPr>
                </pic:pic>
              </a:graphicData>
            </a:graphic>
          </wp:inline>
        </w:drawing>
      </w:r>
    </w:p>
    <w:p>
      <w:pPr>
        <w:rPr>
          <w:rFonts w:hint="default" w:ascii="Trebuchet MS" w:hAnsi="Trebuchet MS" w:eastAsia="SimSun" w:cs="Trebuchet MS"/>
          <w:sz w:val="28"/>
          <w:szCs w:val="28"/>
          <w:lang w:val="fr-FR"/>
        </w:rPr>
      </w:pPr>
    </w:p>
    <w:p>
      <w:pPr>
        <w:jc w:val="center"/>
        <w:rPr>
          <w:rStyle w:val="226"/>
          <w:rFonts w:hint="default" w:ascii="Trebuchet MS" w:hAnsi="Trebuchet MS" w:cs="Trebuchet MS"/>
          <w:lang w:val="fr-FR"/>
        </w:rPr>
      </w:pPr>
      <w:r>
        <w:rPr>
          <w:rStyle w:val="226"/>
          <w:rFonts w:hint="default" w:ascii="Trebuchet MS" w:hAnsi="Trebuchet MS" w:cs="Trebuchet MS"/>
          <w:lang w:val="fr-FR"/>
        </w:rPr>
        <w:t>Ajouter un capteur</w:t>
      </w: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59125"/>
            <wp:effectExtent l="0" t="0" r="1905" b="3175"/>
            <wp:docPr id="38" name="Picture 33" descr="WM-Screenshots-2021122111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WM-Screenshots-20211221111654"/>
                    <pic:cNvPicPr>
                      <a:picLocks noChangeAspect="1"/>
                    </pic:cNvPicPr>
                  </pic:nvPicPr>
                  <pic:blipFill>
                    <a:blip r:embed="rId63"/>
                    <a:stretch>
                      <a:fillRect/>
                    </a:stretch>
                  </pic:blipFill>
                  <pic:spPr>
                    <a:xfrm>
                      <a:off x="0" y="0"/>
                      <a:ext cx="5713095" cy="315912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20080" cy="3163570"/>
            <wp:effectExtent l="0" t="0" r="13970" b="17780"/>
            <wp:docPr id="39" name="Picture 32" descr="WM-Screenshots-2021122111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descr="WM-Screenshots-20211221112056"/>
                    <pic:cNvPicPr>
                      <a:picLocks noChangeAspect="1"/>
                    </pic:cNvPicPr>
                  </pic:nvPicPr>
                  <pic:blipFill>
                    <a:blip r:embed="rId64"/>
                    <a:stretch>
                      <a:fillRect/>
                    </a:stretch>
                  </pic:blipFill>
                  <pic:spPr>
                    <a:xfrm>
                      <a:off x="0" y="0"/>
                      <a:ext cx="5720080" cy="3163570"/>
                    </a:xfrm>
                    <a:prstGeom prst="rect">
                      <a:avLst/>
                    </a:prstGeom>
                  </pic:spPr>
                </pic:pic>
              </a:graphicData>
            </a:graphic>
          </wp:inline>
        </w:drawing>
      </w:r>
    </w:p>
    <w:p>
      <w:pPr>
        <w:rPr>
          <w:rFonts w:hint="default" w:ascii="Trebuchet MS" w:hAnsi="Trebuchet MS" w:eastAsia="SimSun" w:cs="Trebuchet MS"/>
          <w:sz w:val="28"/>
          <w:szCs w:val="28"/>
          <w:lang w:val="fr-FR"/>
        </w:rPr>
      </w:pPr>
    </w:p>
    <w:p>
      <w:pPr>
        <w:jc w:val="center"/>
        <w:rPr>
          <w:rStyle w:val="226"/>
          <w:rFonts w:hint="default" w:ascii="Trebuchet MS" w:hAnsi="Trebuchet MS" w:cs="Trebuchet MS"/>
          <w:lang w:val="fr-FR"/>
        </w:rPr>
      </w:pPr>
      <w:r>
        <w:rPr>
          <w:rStyle w:val="226"/>
          <w:rFonts w:hint="default" w:ascii="Trebuchet MS" w:hAnsi="Trebuchet MS" w:cs="Trebuchet MS"/>
          <w:lang w:val="fr-FR"/>
        </w:rPr>
        <w:t>Bande passante ou trafic</w:t>
      </w:r>
    </w:p>
    <w:p>
      <w:pPr>
        <w:rPr>
          <w:rFonts w:hint="default" w:ascii="Trebuchet MS" w:hAnsi="Trebuchet MS" w:eastAsia="SimSun" w:cs="Trebuchet MS"/>
          <w:b/>
          <w:bC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54680"/>
            <wp:effectExtent l="0" t="0" r="1905" b="7620"/>
            <wp:docPr id="40" name="Picture 35" descr="WM-Screenshots-202112211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descr="WM-Screenshots-20211221113528"/>
                    <pic:cNvPicPr>
                      <a:picLocks noChangeAspect="1"/>
                    </pic:cNvPicPr>
                  </pic:nvPicPr>
                  <pic:blipFill>
                    <a:blip r:embed="rId65"/>
                    <a:stretch>
                      <a:fillRect/>
                    </a:stretch>
                  </pic:blipFill>
                  <pic:spPr>
                    <a:xfrm>
                      <a:off x="0" y="0"/>
                      <a:ext cx="5713095" cy="3154680"/>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34050" cy="3159125"/>
            <wp:effectExtent l="0" t="0" r="0" b="3175"/>
            <wp:docPr id="41" name="Picture 34" descr="WM-Screenshots-2021122111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WM-Screenshots-20211221113735"/>
                    <pic:cNvPicPr>
                      <a:picLocks noChangeAspect="1"/>
                    </pic:cNvPicPr>
                  </pic:nvPicPr>
                  <pic:blipFill>
                    <a:blip r:embed="rId66"/>
                    <a:stretch>
                      <a:fillRect/>
                    </a:stretch>
                  </pic:blipFill>
                  <pic:spPr>
                    <a:xfrm>
                      <a:off x="0" y="0"/>
                      <a:ext cx="5734050" cy="3159125"/>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rPr>
      </w:pPr>
      <w:r>
        <w:rPr>
          <w:rFonts w:hint="default" w:ascii="Trebuchet MS" w:hAnsi="Trebuchet MS" w:eastAsia="SimSun" w:cs="Trebuchet MS"/>
          <w:sz w:val="28"/>
          <w:szCs w:val="28"/>
          <w:lang w:val="fr-FR"/>
        </w:rPr>
        <w:drawing>
          <wp:inline distT="0" distB="0" distL="114300" distR="114300">
            <wp:extent cx="5713095" cy="3163570"/>
            <wp:effectExtent l="0" t="0" r="1905" b="17780"/>
            <wp:docPr id="42" name="Picture 36" descr="WM-Screenshots-2021122111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descr="WM-Screenshots-20211221114535"/>
                    <pic:cNvPicPr>
                      <a:picLocks noChangeAspect="1"/>
                    </pic:cNvPicPr>
                  </pic:nvPicPr>
                  <pic:blipFill>
                    <a:blip r:embed="rId67"/>
                    <a:stretch>
                      <a:fillRect/>
                    </a:stretch>
                  </pic:blipFill>
                  <pic:spPr>
                    <a:xfrm>
                      <a:off x="0" y="0"/>
                      <a:ext cx="5713095" cy="3163570"/>
                    </a:xfrm>
                    <a:prstGeom prst="rect">
                      <a:avLst/>
                    </a:prstGeom>
                  </pic:spPr>
                </pic:pic>
              </a:graphicData>
            </a:graphic>
          </wp:inline>
        </w:drawing>
      </w:r>
    </w:p>
    <w:p>
      <w:pPr>
        <w:rPr>
          <w:rFonts w:hint="default" w:ascii="Trebuchet MS" w:hAnsi="Trebuchet MS" w:eastAsia="SimSun" w:cs="Trebuchet MS"/>
          <w:sz w:val="28"/>
          <w:szCs w:val="28"/>
          <w:lang w:val="fr-FR"/>
        </w:rPr>
      </w:pPr>
    </w:p>
    <w:p>
      <w:pPr>
        <w:rPr>
          <w:rFonts w:hint="default" w:ascii="Trebuchet MS" w:hAnsi="Trebuchet MS" w:eastAsia="SimSun" w:cs="Trebuchet MS"/>
          <w:sz w:val="28"/>
          <w:szCs w:val="28"/>
          <w:lang w:val="fr-FR" w:eastAsia="fr-FR"/>
        </w:rPr>
      </w:pPr>
      <w:r>
        <w:rPr>
          <w:rFonts w:hint="default" w:ascii="Trebuchet MS" w:hAnsi="Trebuchet MS" w:eastAsia="SimSun" w:cs="Trebuchet MS"/>
          <w:sz w:val="28"/>
          <w:szCs w:val="28"/>
          <w:lang w:val="fr-FR"/>
        </w:rPr>
        <w:drawing>
          <wp:inline distT="0" distB="0" distL="114300" distR="114300">
            <wp:extent cx="5773420" cy="3168015"/>
            <wp:effectExtent l="0" t="0" r="17780" b="13335"/>
            <wp:docPr id="44" name="Picture 44" descr="WM-Screenshots-2021122112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M-Screenshots-20211221123649"/>
                    <pic:cNvPicPr>
                      <a:picLocks noChangeAspect="1"/>
                    </pic:cNvPicPr>
                  </pic:nvPicPr>
                  <pic:blipFill>
                    <a:blip r:embed="rId68"/>
                    <a:stretch>
                      <a:fillRect/>
                    </a:stretch>
                  </pic:blipFill>
                  <pic:spPr>
                    <a:xfrm>
                      <a:off x="0" y="0"/>
                      <a:ext cx="5773420" cy="3168015"/>
                    </a:xfrm>
                    <a:prstGeom prst="rect">
                      <a:avLst/>
                    </a:prstGeom>
                  </pic:spPr>
                </pic:pic>
              </a:graphicData>
            </a:graphic>
          </wp:inline>
        </w:drawing>
      </w: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p>
      <w:pPr>
        <w:pStyle w:val="75"/>
        <w:suppressAutoHyphens/>
        <w:autoSpaceDN w:val="0"/>
        <w:spacing w:after="160" w:line="240" w:lineRule="auto"/>
        <w:ind w:left="0"/>
        <w:textAlignment w:val="baseline"/>
        <w:rPr>
          <w:rFonts w:ascii="Arial Narrow" w:hAnsi="Arial Narrow" w:eastAsia="Times New Roman"/>
          <w:b/>
          <w:color w:val="000000"/>
          <w:sz w:val="32"/>
          <w:szCs w:val="32"/>
        </w:rPr>
      </w:pPr>
    </w:p>
    <w:sectPr>
      <w:pgSz w:w="11907" w:h="16839"/>
      <w:pgMar w:top="1440" w:right="1080" w:bottom="1440" w:left="1080" w:header="288" w:footer="288"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w Cen MT">
    <w:altName w:val="SimSun"/>
    <w:panose1 w:val="020B0602020104020603"/>
    <w:charset w:val="86"/>
    <w:family w:val="swiss"/>
    <w:pitch w:val="default"/>
    <w:sig w:usb0="00000000" w:usb1="00000000" w:usb2="00000000" w:usb3="00000000" w:csb0="20000003" w:csb1="00000000"/>
  </w:font>
  <w:font w:name="Tw Cen MT">
    <w:altName w:val="SimSun"/>
    <w:panose1 w:val="00000000000000000000"/>
    <w:charset w:val="86"/>
    <w:family w:val="auto"/>
    <w:pitch w:val="default"/>
    <w:sig w:usb0="00000000" w:usb1="00000000" w:usb2="00000000" w:usb3="00000000" w:csb0="00000000" w:csb1="00000000"/>
  </w:font>
  <w:font w:name="Tw Cen M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Narrow">
    <w:panose1 w:val="020B0606020202030204"/>
    <w:charset w:val="00"/>
    <w:family w:val="swiss"/>
    <w:pitch w:val="default"/>
    <w:sig w:usb0="00000287" w:usb1="00000800" w:usb2="00000000" w:usb3="00000000" w:csb0="2000009F" w:csb1="DFD70000"/>
  </w:font>
  <w:font w:name="New York">
    <w:altName w:val="Segoe Print"/>
    <w:panose1 w:val="02040503060506020304"/>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yriad Web Pro">
    <w:altName w:val="Yu Gothic UI"/>
    <w:panose1 w:val="020B0503030403020204"/>
    <w:charset w:val="00"/>
    <w:family w:val="swiss"/>
    <w:pitch w:val="default"/>
    <w:sig w:usb0="00000000" w:usb1="00000000" w:usb2="00000000" w:usb3="00000000" w:csb0="20000093" w:csb1="00000000"/>
  </w:font>
  <w:font w:name="Yu Gothic UI">
    <w:panose1 w:val="020B0500000000000000"/>
    <w:charset w:val="80"/>
    <w:family w:val="auto"/>
    <w:pitch w:val="default"/>
    <w:sig w:usb0="E00002FF" w:usb1="2AC7FDFF" w:usb2="00000016" w:usb3="00000000" w:csb0="2002009F" w:csb1="00000000"/>
  </w:font>
  <w:font w:name="DejaVu Sans">
    <w:altName w:val="Segoe Print"/>
    <w:panose1 w:val="020B0603030804020204"/>
    <w:charset w:val="00"/>
    <w:family w:val="swiss"/>
    <w:pitch w:val="default"/>
    <w:sig w:usb0="00000000" w:usb1="00000000" w:usb2="0A246029" w:usb3="00000000" w:csb0="600001FF" w:csb1="DFFF0000"/>
  </w:font>
  <w:font w:name="Lucida Grande">
    <w:altName w:val="Courier New"/>
    <w:panose1 w:val="00000000000000000000"/>
    <w:charset w:val="00"/>
    <w:family w:val="auto"/>
    <w:pitch w:val="default"/>
    <w:sig w:usb0="00000000" w:usb1="00000000" w:usb2="00000000" w:usb3="00000000" w:csb0="000001BF" w:csb1="00000000"/>
  </w:font>
  <w:font w:name="MinionPro-Regular">
    <w:altName w:val="Segoe Print"/>
    <w:panose1 w:val="00000000000000000000"/>
    <w:charset w:val="4D"/>
    <w:family w:val="auto"/>
    <w:pitch w:val="default"/>
    <w:sig w:usb0="00000000" w:usb1="00000000" w:usb2="00000000" w:usb3="00000000" w:csb0="00000001" w:csb1="00000000"/>
  </w:font>
  <w:font w:name="MS Mincho">
    <w:altName w:val="Yu Gothic UI"/>
    <w:panose1 w:val="02020609040205080304"/>
    <w:charset w:val="80"/>
    <w:family w:val="modern"/>
    <w:pitch w:val="default"/>
    <w:sig w:usb0="00000000" w:usb1="00000000" w:usb2="00000012" w:usb3="00000000" w:csb0="4002009F" w:csb1="DFD70000"/>
  </w:font>
  <w:font w:name="Century Gothic">
    <w:panose1 w:val="020B0502020202020204"/>
    <w:charset w:val="00"/>
    <w:family w:val="swiss"/>
    <w:pitch w:val="default"/>
    <w:sig w:usb0="00000287" w:usb1="00000000" w:usb2="00000000" w:usb3="00000000" w:csb0="2000009F" w:csb1="DFD70000"/>
  </w:font>
  <w:font w:name="Trebuchet MS">
    <w:panose1 w:val="020B0603020202020204"/>
    <w:charset w:val="00"/>
    <w:family w:val="swiss"/>
    <w:pitch w:val="default"/>
    <w:sig w:usb0="00000687" w:usb1="00000000" w:usb2="00000000" w:usb3="00000000" w:csb0="2000009F" w:csb1="00000000"/>
  </w:font>
  <w:font w:name="华文仿宋">
    <w:altName w:val="Segoe Print"/>
    <w:panose1 w:val="00000000000000000000"/>
    <w:charset w:val="00"/>
    <w:family w:val="auto"/>
    <w:pitch w:val="default"/>
    <w:sig w:usb0="00000000" w:usb1="00000000" w:usb2="00000000" w:usb3="00000000" w:csb0="00000000" w:csb1="00000000"/>
  </w:font>
  <w:font w:name="Bahnschrift Condensed">
    <w:panose1 w:val="020B0502040204020203"/>
    <w:charset w:val="00"/>
    <w:family w:val="swiss"/>
    <w:pitch w:val="default"/>
    <w:sig w:usb0="A00002C7" w:usb1="00000002" w:usb2="00000000" w:usb3="00000000" w:csb0="2000019F" w:csb1="00000000"/>
  </w:font>
  <w:font w:name="Bernard MT Condensed">
    <w:altName w:val="Segoe Print"/>
    <w:panose1 w:val="02050806060905020404"/>
    <w:charset w:val="00"/>
    <w:family w:val="roman"/>
    <w:pitch w:val="default"/>
    <w:sig w:usb0="00000000" w:usb1="00000000" w:usb2="00000000" w:usb3="00000000" w:csb0="20000001"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Berlin Sans FB">
    <w:altName w:val="Segoe Print"/>
    <w:panose1 w:val="020E0602020502020306"/>
    <w:charset w:val="00"/>
    <w:family w:val="swiss"/>
    <w:pitch w:val="default"/>
    <w:sig w:usb0="00000000" w:usb1="00000000" w:usb2="00000000" w:usb3="00000000" w:csb0="20000001" w:csb1="00000000"/>
  </w:font>
  <w:font w:name="Bahnschrift">
    <w:panose1 w:val="020B0502040204020203"/>
    <w:charset w:val="00"/>
    <w:family w:val="swiss"/>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1186668"/>
      <w:docPartObj>
        <w:docPartGallery w:val="autotext"/>
      </w:docPartObj>
    </w:sdtPr>
    <w:sdtContent>
      <w:sdt>
        <w:sdtPr>
          <w:id w:val="-612669667"/>
          <w:docPartObj>
            <w:docPartGallery w:val="autotext"/>
          </w:docPartObj>
        </w:sdtPr>
        <w:sdtContent>
          <w:p>
            <w:pPr>
              <w:pStyle w:val="26"/>
              <w:jc w:val="right"/>
            </w:pPr>
            <w:r>
              <w:t xml:space="preserve">Page </w:t>
            </w:r>
            <w:r>
              <w:rPr>
                <w:b/>
                <w:bCs/>
                <w:sz w:val="24"/>
                <w:szCs w:val="24"/>
              </w:rPr>
              <w:fldChar w:fldCharType="begin"/>
            </w:r>
            <w:r>
              <w:rPr>
                <w:b/>
                <w:bCs/>
              </w:rPr>
              <w:instrText xml:space="preserve">PAGE</w:instrText>
            </w:r>
            <w:r>
              <w:rPr>
                <w:b/>
                <w:bCs/>
                <w:sz w:val="24"/>
                <w:szCs w:val="24"/>
              </w:rPr>
              <w:fldChar w:fldCharType="separate"/>
            </w:r>
            <w:r>
              <w:rPr>
                <w:b/>
                <w:bCs/>
              </w:rPr>
              <w:t>1</w:t>
            </w:r>
            <w:r>
              <w:rPr>
                <w:b/>
                <w:bCs/>
                <w:sz w:val="24"/>
                <w:szCs w:val="24"/>
              </w:rPr>
              <w:fldChar w:fldCharType="end"/>
            </w:r>
            <w:r>
              <w:t xml:space="preserve"> sur </w:t>
            </w:r>
            <w:r>
              <w:rPr>
                <w:b/>
                <w:bCs/>
                <w:sz w:val="24"/>
                <w:szCs w:val="24"/>
              </w:rPr>
              <w:fldChar w:fldCharType="begin"/>
            </w:r>
            <w:r>
              <w:rPr>
                <w:b/>
                <w:bCs/>
              </w:rPr>
              <w:instrText xml:space="preserve">NUMPAGES</w:instrText>
            </w:r>
            <w:r>
              <w:rPr>
                <w:b/>
                <w:bCs/>
                <w:sz w:val="24"/>
                <w:szCs w:val="24"/>
              </w:rPr>
              <w:fldChar w:fldCharType="separate"/>
            </w:r>
            <w:r>
              <w:rPr>
                <w:b/>
                <w:bCs/>
              </w:rPr>
              <w:t>198</w:t>
            </w:r>
            <w:r>
              <w:rPr>
                <w:b/>
                <w:bCs/>
                <w:sz w:val="24"/>
                <w:szCs w:val="24"/>
              </w:rPr>
              <w:fldChar w:fldCharType="end"/>
            </w:r>
          </w:p>
        </w:sdtContent>
      </w:sdt>
    </w:sdtContent>
  </w:sdt>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Bdr>
        <w:top w:val="single" w:color="D8D8D8" w:themeColor="background1" w:themeShade="D9" w:sz="4" w:space="1"/>
      </w:pBdr>
      <w:jc w:val="right"/>
    </w:pPr>
  </w:p>
  <w:p>
    <w:pPr>
      <w:pStyle w:val="26"/>
      <w:tabs>
        <w:tab w:val="left" w:pos="6940"/>
        <w:tab w:val="clear" w:pos="4320"/>
        <w:tab w:val="clear" w:pos="864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pBdr>
        <w:top w:val="single" w:color="D8D8D8" w:themeColor="background1" w:themeShade="D9" w:sz="4" w:space="1"/>
      </w:pBdr>
      <w:rPr>
        <w:b/>
        <w:bCs/>
      </w:rPr>
    </w:pPr>
    <w:r>
      <w:rPr>
        <w:rFonts w:ascii="Trebuchet MS" w:hAnsi="Trebuchet MS"/>
        <w:sz w:val="18"/>
        <w:szCs w:val="18"/>
        <w:lang w:val="en-US"/>
      </w:rPr>
      <mc:AlternateContent>
        <mc:Choice Requires="wps">
          <w:drawing>
            <wp:anchor distT="0" distB="0" distL="114300" distR="114300" simplePos="0" relativeHeight="251660288" behindDoc="0" locked="0" layoutInCell="1" allowOverlap="1">
              <wp:simplePos x="0" y="0"/>
              <wp:positionH relativeFrom="column">
                <wp:posOffset>4669155</wp:posOffset>
              </wp:positionH>
              <wp:positionV relativeFrom="paragraph">
                <wp:posOffset>-314960</wp:posOffset>
              </wp:positionV>
              <wp:extent cx="1189355" cy="389255"/>
              <wp:effectExtent l="0" t="0" r="0" b="0"/>
              <wp:wrapNone/>
              <wp:docPr id="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89355" cy="389255"/>
                      </a:xfrm>
                      <a:prstGeom prst="rect">
                        <a:avLst/>
                      </a:prstGeom>
                      <a:solidFill>
                        <a:srgbClr val="FFFFFF">
                          <a:alpha val="0"/>
                        </a:srgbClr>
                      </a:solidFill>
                      <a:ln>
                        <a:noFill/>
                      </a:ln>
                    </wps:spPr>
                    <wps:txbx>
                      <w:txbxContent>
                        <w:p>
                          <w:r>
                            <w:drawing>
                              <wp:inline distT="0" distB="0" distL="0" distR="0">
                                <wp:extent cx="1575435" cy="54864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83698" cy="55150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id="Text Box 2" o:spid="_x0000_s1026" o:spt="202" type="#_x0000_t202" style="position:absolute;left:0pt;margin-left:367.65pt;margin-top:-24.8pt;height:30.65pt;width:93.65pt;mso-wrap-style:none;z-index:251660288;mso-width-relative:page;mso-height-relative:page;" fillcolor="#FFFFFF" filled="t" stroked="f" coordsize="21600,21600" o:gfxdata="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9ivBmdwAAAAKAQAADwAAAAAAAAABACAAAAAiAAAAZHJzL2Rvd25yZXYueG1sUEsBAhQAFAAA&#10;AAgAh07iQKuZ2K4kAgAAWQQAAA4AAAAAAAAAAQAgAAAAKwEAAGRycy9lMm9Eb2MueG1sUEsFBgAA&#10;AAAGAAYAWQEAAMEFAAAAAA==&#10;">
              <v:fill on="t" opacity="0f" focussize="0,0"/>
              <v:stroke on="f"/>
              <v:imagedata o:title=""/>
              <o:lock v:ext="edit" aspectratio="f"/>
              <v:textbox style="mso-fit-shape-to-text:t;">
                <w:txbxContent>
                  <w:p>
                    <w:r>
                      <w:drawing>
                        <wp:inline distT="0" distB="0" distL="0" distR="0">
                          <wp:extent cx="1575435" cy="54864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83698" cy="551506"/>
                                  </a:xfrm>
                                  <a:prstGeom prst="rect">
                                    <a:avLst/>
                                  </a:prstGeom>
                                  <a:noFill/>
                                  <a:ln>
                                    <a:noFill/>
                                  </a:ln>
                                </pic:spPr>
                              </pic:pic>
                            </a:graphicData>
                          </a:graphic>
                        </wp:inline>
                      </w:drawing>
                    </w:r>
                  </w:p>
                </w:txbxContent>
              </v:textbox>
            </v:shape>
          </w:pict>
        </mc:Fallback>
      </mc:AlternateContent>
    </w:r>
    <w:sdt>
      <w:sdtPr>
        <w:rPr>
          <w:sz w:val="18"/>
          <w:szCs w:val="18"/>
        </w:rPr>
        <w:id w:val="1905485894"/>
        <w:docPartObj>
          <w:docPartGallery w:val="autotext"/>
        </w:docPartObj>
      </w:sdtPr>
      <w:sdtEndPr>
        <w:rPr>
          <w:color w:val="7F7F7F" w:themeColor="background1" w:themeShade="80"/>
          <w:spacing w:val="60"/>
          <w:sz w:val="23"/>
          <w:szCs w:val="20"/>
        </w:rPr>
      </w:sdtEndPr>
      <w:sdtContent>
        <w:r>
          <w:rPr>
            <w:sz w:val="18"/>
            <w:szCs w:val="18"/>
          </w:rPr>
          <w:fldChar w:fldCharType="begin"/>
        </w:r>
        <w:r>
          <w:rPr>
            <w:sz w:val="18"/>
            <w:szCs w:val="18"/>
          </w:rPr>
          <w:instrText xml:space="preserve">PAGE   \* MERGEFORMAT</w:instrText>
        </w:r>
        <w:r>
          <w:rPr>
            <w:sz w:val="18"/>
            <w:szCs w:val="18"/>
          </w:rPr>
          <w:fldChar w:fldCharType="separate"/>
        </w:r>
        <w:r>
          <w:rPr>
            <w:b/>
            <w:bCs/>
            <w:sz w:val="18"/>
            <w:szCs w:val="18"/>
          </w:rPr>
          <w:t>2</w:t>
        </w:r>
        <w:r>
          <w:rPr>
            <w:b/>
            <w:bCs/>
            <w:sz w:val="18"/>
            <w:szCs w:val="18"/>
          </w:rPr>
          <w:fldChar w:fldCharType="end"/>
        </w:r>
        <w:r>
          <w:rPr>
            <w:b/>
            <w:bCs/>
            <w:sz w:val="18"/>
            <w:szCs w:val="18"/>
          </w:rPr>
          <w:t xml:space="preserve"> | </w:t>
        </w:r>
        <w:r>
          <w:rPr>
            <w:color w:val="7F7F7F" w:themeColor="background1" w:themeShade="80"/>
            <w:spacing w:val="60"/>
            <w:sz w:val="18"/>
            <w:szCs w:val="18"/>
          </w:rPr>
          <w:t>Page Projets</w:t>
        </w:r>
        <w:r>
          <w:rPr>
            <w:rFonts w:ascii="Arial Narrow" w:hAnsi="Arial Narrow"/>
            <w:color w:val="7F7F7F" w:themeColor="background1" w:themeShade="80"/>
            <w:spacing w:val="60"/>
            <w:sz w:val="18"/>
            <w:szCs w:val="18"/>
          </w:rPr>
          <w:t xml:space="preserve"> Professionnels Etudiants- Intégration Réseaux</w:t>
        </w:r>
      </w:sdtContent>
    </w:sdt>
  </w:p>
  <w:p>
    <w:pPr>
      <w:pStyle w:val="2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8DFC50"/>
    <w:multiLevelType w:val="singleLevel"/>
    <w:tmpl w:val="918DFC50"/>
    <w:lvl w:ilvl="0" w:tentative="0">
      <w:start w:val="1"/>
      <w:numFmt w:val="bullet"/>
      <w:lvlText w:val=""/>
      <w:lvlJc w:val="left"/>
      <w:pPr>
        <w:tabs>
          <w:tab w:val="left" w:pos="840"/>
        </w:tabs>
        <w:ind w:left="840" w:hanging="420"/>
      </w:pPr>
      <w:rPr>
        <w:rFonts w:hint="default" w:ascii="Wingdings" w:hAnsi="Wingdings"/>
      </w:rPr>
    </w:lvl>
  </w:abstractNum>
  <w:abstractNum w:abstractNumId="1">
    <w:nsid w:val="FFFFFF80"/>
    <w:multiLevelType w:val="singleLevel"/>
    <w:tmpl w:val="FFFFFF80"/>
    <w:lvl w:ilvl="0" w:tentative="0">
      <w:start w:val="1"/>
      <w:numFmt w:val="bullet"/>
      <w:pStyle w:val="37"/>
      <w:lvlText w:val=""/>
      <w:lvlJc w:val="left"/>
      <w:pPr>
        <w:ind w:left="1584" w:hanging="360"/>
      </w:pPr>
      <w:rPr>
        <w:rFonts w:hint="default" w:ascii="Wingdings" w:hAnsi="Wingdings" w:cs="Wingdings"/>
      </w:rPr>
    </w:lvl>
  </w:abstractNum>
  <w:abstractNum w:abstractNumId="2">
    <w:nsid w:val="FFFFFF81"/>
    <w:multiLevelType w:val="singleLevel"/>
    <w:tmpl w:val="FFFFFF81"/>
    <w:lvl w:ilvl="0" w:tentative="0">
      <w:start w:val="1"/>
      <w:numFmt w:val="bullet"/>
      <w:pStyle w:val="36"/>
      <w:lvlText w:val=""/>
      <w:lvlJc w:val="left"/>
      <w:pPr>
        <w:ind w:left="1440" w:hanging="360"/>
      </w:pPr>
      <w:rPr>
        <w:rFonts w:hint="default" w:ascii="Wingdings" w:hAnsi="Wingdings" w:cs="Wingdings"/>
      </w:rPr>
    </w:lvl>
  </w:abstractNum>
  <w:abstractNum w:abstractNumId="3">
    <w:nsid w:val="FFFFFF82"/>
    <w:multiLevelType w:val="singleLevel"/>
    <w:tmpl w:val="FFFFFF82"/>
    <w:lvl w:ilvl="0" w:tentative="0">
      <w:start w:val="1"/>
      <w:numFmt w:val="bullet"/>
      <w:pStyle w:val="35"/>
      <w:lvlText w:val=""/>
      <w:lvlJc w:val="left"/>
      <w:pPr>
        <w:ind w:left="864" w:hanging="360"/>
      </w:pPr>
      <w:rPr>
        <w:rFonts w:hint="default" w:ascii="Wingdings" w:hAnsi="Wingdings" w:cs="Wingdings"/>
      </w:rPr>
    </w:lvl>
  </w:abstractNum>
  <w:abstractNum w:abstractNumId="4">
    <w:nsid w:val="FFFFFF83"/>
    <w:multiLevelType w:val="singleLevel"/>
    <w:tmpl w:val="FFFFFF83"/>
    <w:lvl w:ilvl="0" w:tentative="0">
      <w:start w:val="1"/>
      <w:numFmt w:val="bullet"/>
      <w:pStyle w:val="34"/>
      <w:lvlText w:val=""/>
      <w:lvlJc w:val="left"/>
      <w:pPr>
        <w:ind w:left="720" w:hanging="360"/>
      </w:pPr>
      <w:rPr>
        <w:rFonts w:hint="default" w:ascii="Wingdings 2" w:hAnsi="Wingdings 2"/>
      </w:rPr>
    </w:lvl>
  </w:abstractNum>
  <w:abstractNum w:abstractNumId="5">
    <w:nsid w:val="0053208E"/>
    <w:multiLevelType w:val="multilevel"/>
    <w:tmpl w:val="0053208E"/>
    <w:lvl w:ilvl="0" w:tentative="0">
      <w:start w:val="0"/>
      <w:numFmt w:val="bullet"/>
      <w:lvlText w:val=""/>
      <w:lvlJc w:val="left"/>
      <w:pPr>
        <w:ind w:left="609" w:hanging="360"/>
      </w:pPr>
      <w:rPr>
        <w:rFonts w:hint="default" w:ascii="Symbol" w:hAnsi="Symbol" w:eastAsia="Symbol" w:cs="Symbol"/>
        <w:w w:val="100"/>
        <w:sz w:val="22"/>
        <w:szCs w:val="22"/>
        <w:lang w:val="fr-FR" w:eastAsia="fr-FR" w:bidi="fr-FR"/>
      </w:rPr>
    </w:lvl>
    <w:lvl w:ilvl="1" w:tentative="0">
      <w:start w:val="0"/>
      <w:numFmt w:val="bullet"/>
      <w:lvlText w:val="-"/>
      <w:lvlJc w:val="left"/>
      <w:pPr>
        <w:ind w:left="827" w:hanging="360"/>
      </w:pPr>
      <w:rPr>
        <w:rFonts w:hint="default" w:ascii="Trebuchet MS" w:hAnsi="Trebuchet MS" w:eastAsia="Trebuchet MS" w:cs="Trebuchet MS"/>
        <w:w w:val="100"/>
        <w:sz w:val="22"/>
        <w:szCs w:val="22"/>
        <w:lang w:val="fr-FR" w:eastAsia="fr-FR" w:bidi="fr-FR"/>
      </w:rPr>
    </w:lvl>
    <w:lvl w:ilvl="2" w:tentative="0">
      <w:start w:val="0"/>
      <w:numFmt w:val="bullet"/>
      <w:lvlText w:val="•"/>
      <w:lvlJc w:val="left"/>
      <w:pPr>
        <w:ind w:left="1247" w:hanging="360"/>
      </w:pPr>
      <w:rPr>
        <w:rFonts w:hint="default"/>
        <w:lang w:val="fr-FR" w:eastAsia="fr-FR" w:bidi="fr-FR"/>
      </w:rPr>
    </w:lvl>
    <w:lvl w:ilvl="3" w:tentative="0">
      <w:start w:val="0"/>
      <w:numFmt w:val="bullet"/>
      <w:lvlText w:val="•"/>
      <w:lvlJc w:val="left"/>
      <w:pPr>
        <w:ind w:left="1675" w:hanging="360"/>
      </w:pPr>
      <w:rPr>
        <w:rFonts w:hint="default"/>
        <w:lang w:val="fr-FR" w:eastAsia="fr-FR" w:bidi="fr-FR"/>
      </w:rPr>
    </w:lvl>
    <w:lvl w:ilvl="4" w:tentative="0">
      <w:start w:val="0"/>
      <w:numFmt w:val="bullet"/>
      <w:lvlText w:val="•"/>
      <w:lvlJc w:val="left"/>
      <w:pPr>
        <w:ind w:left="2102" w:hanging="360"/>
      </w:pPr>
      <w:rPr>
        <w:rFonts w:hint="default"/>
        <w:lang w:val="fr-FR" w:eastAsia="fr-FR" w:bidi="fr-FR"/>
      </w:rPr>
    </w:lvl>
    <w:lvl w:ilvl="5" w:tentative="0">
      <w:start w:val="0"/>
      <w:numFmt w:val="bullet"/>
      <w:lvlText w:val="•"/>
      <w:lvlJc w:val="left"/>
      <w:pPr>
        <w:ind w:left="2530" w:hanging="360"/>
      </w:pPr>
      <w:rPr>
        <w:rFonts w:hint="default"/>
        <w:lang w:val="fr-FR" w:eastAsia="fr-FR" w:bidi="fr-FR"/>
      </w:rPr>
    </w:lvl>
    <w:lvl w:ilvl="6" w:tentative="0">
      <w:start w:val="0"/>
      <w:numFmt w:val="bullet"/>
      <w:lvlText w:val="•"/>
      <w:lvlJc w:val="left"/>
      <w:pPr>
        <w:ind w:left="2957" w:hanging="360"/>
      </w:pPr>
      <w:rPr>
        <w:rFonts w:hint="default"/>
        <w:lang w:val="fr-FR" w:eastAsia="fr-FR" w:bidi="fr-FR"/>
      </w:rPr>
    </w:lvl>
    <w:lvl w:ilvl="7" w:tentative="0">
      <w:start w:val="0"/>
      <w:numFmt w:val="bullet"/>
      <w:lvlText w:val="•"/>
      <w:lvlJc w:val="left"/>
      <w:pPr>
        <w:ind w:left="3385" w:hanging="360"/>
      </w:pPr>
      <w:rPr>
        <w:rFonts w:hint="default"/>
        <w:lang w:val="fr-FR" w:eastAsia="fr-FR" w:bidi="fr-FR"/>
      </w:rPr>
    </w:lvl>
    <w:lvl w:ilvl="8" w:tentative="0">
      <w:start w:val="0"/>
      <w:numFmt w:val="bullet"/>
      <w:lvlText w:val="•"/>
      <w:lvlJc w:val="left"/>
      <w:pPr>
        <w:ind w:left="3812" w:hanging="360"/>
      </w:pPr>
      <w:rPr>
        <w:rFonts w:hint="default"/>
        <w:lang w:val="fr-FR" w:eastAsia="fr-FR" w:bidi="fr-FR"/>
      </w:rPr>
    </w:lvl>
  </w:abstractNum>
  <w:abstractNum w:abstractNumId="6">
    <w:nsid w:val="0866653C"/>
    <w:multiLevelType w:val="multilevel"/>
    <w:tmpl w:val="086665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16162AA"/>
    <w:multiLevelType w:val="multilevel"/>
    <w:tmpl w:val="116162AA"/>
    <w:lvl w:ilvl="0" w:tentative="0">
      <w:start w:val="1"/>
      <w:numFmt w:val="bullet"/>
      <w:pStyle w:val="111"/>
      <w:lvlText w:val=""/>
      <w:lvlJc w:val="left"/>
      <w:pPr>
        <w:tabs>
          <w:tab w:val="left" w:pos="120"/>
        </w:tabs>
        <w:ind w:left="120" w:hanging="360"/>
      </w:pPr>
      <w:rPr>
        <w:rFonts w:hint="default" w:ascii="Wingdings" w:hAnsi="Wingdings"/>
      </w:rPr>
    </w:lvl>
    <w:lvl w:ilvl="1" w:tentative="0">
      <w:start w:val="1"/>
      <w:numFmt w:val="bullet"/>
      <w:lvlText w:val=""/>
      <w:lvlJc w:val="left"/>
      <w:pPr>
        <w:tabs>
          <w:tab w:val="left" w:pos="1557"/>
        </w:tabs>
        <w:ind w:left="1557" w:hanging="360"/>
      </w:pPr>
      <w:rPr>
        <w:rFonts w:hint="default" w:ascii="Symbol" w:hAnsi="Symbol"/>
      </w:rPr>
    </w:lvl>
    <w:lvl w:ilvl="2" w:tentative="0">
      <w:start w:val="1"/>
      <w:numFmt w:val="bullet"/>
      <w:lvlText w:val=""/>
      <w:lvlJc w:val="left"/>
      <w:pPr>
        <w:tabs>
          <w:tab w:val="left" w:pos="2277"/>
        </w:tabs>
        <w:ind w:left="2277" w:hanging="360"/>
      </w:pPr>
      <w:rPr>
        <w:rFonts w:hint="default" w:ascii="Wingdings" w:hAnsi="Wingdings"/>
      </w:rPr>
    </w:lvl>
    <w:lvl w:ilvl="3" w:tentative="0">
      <w:start w:val="1"/>
      <w:numFmt w:val="bullet"/>
      <w:lvlText w:val=""/>
      <w:lvlJc w:val="left"/>
      <w:pPr>
        <w:tabs>
          <w:tab w:val="left" w:pos="2997"/>
        </w:tabs>
        <w:ind w:left="2997" w:hanging="360"/>
      </w:pPr>
      <w:rPr>
        <w:rFonts w:hint="default" w:ascii="Symbol" w:hAnsi="Symbol"/>
      </w:rPr>
    </w:lvl>
    <w:lvl w:ilvl="4" w:tentative="0">
      <w:start w:val="1"/>
      <w:numFmt w:val="bullet"/>
      <w:lvlText w:val="o"/>
      <w:lvlJc w:val="left"/>
      <w:pPr>
        <w:tabs>
          <w:tab w:val="left" w:pos="3717"/>
        </w:tabs>
        <w:ind w:left="3717" w:hanging="360"/>
      </w:pPr>
      <w:rPr>
        <w:rFonts w:hint="default" w:ascii="Courier New" w:hAnsi="Courier New"/>
      </w:rPr>
    </w:lvl>
    <w:lvl w:ilvl="5" w:tentative="0">
      <w:start w:val="1"/>
      <w:numFmt w:val="bullet"/>
      <w:lvlText w:val=""/>
      <w:lvlJc w:val="left"/>
      <w:pPr>
        <w:tabs>
          <w:tab w:val="left" w:pos="4437"/>
        </w:tabs>
        <w:ind w:left="4437" w:hanging="360"/>
      </w:pPr>
      <w:rPr>
        <w:rFonts w:hint="default" w:ascii="Wingdings" w:hAnsi="Wingdings"/>
      </w:rPr>
    </w:lvl>
    <w:lvl w:ilvl="6" w:tentative="0">
      <w:start w:val="1"/>
      <w:numFmt w:val="bullet"/>
      <w:lvlText w:val=""/>
      <w:lvlJc w:val="left"/>
      <w:pPr>
        <w:tabs>
          <w:tab w:val="left" w:pos="5157"/>
        </w:tabs>
        <w:ind w:left="5157" w:hanging="360"/>
      </w:pPr>
      <w:rPr>
        <w:rFonts w:hint="default" w:ascii="Symbol" w:hAnsi="Symbol"/>
      </w:rPr>
    </w:lvl>
    <w:lvl w:ilvl="7" w:tentative="0">
      <w:start w:val="1"/>
      <w:numFmt w:val="bullet"/>
      <w:lvlText w:val="o"/>
      <w:lvlJc w:val="left"/>
      <w:pPr>
        <w:tabs>
          <w:tab w:val="left" w:pos="5877"/>
        </w:tabs>
        <w:ind w:left="5877" w:hanging="360"/>
      </w:pPr>
      <w:rPr>
        <w:rFonts w:hint="default" w:ascii="Courier New" w:hAnsi="Courier New"/>
      </w:rPr>
    </w:lvl>
    <w:lvl w:ilvl="8" w:tentative="0">
      <w:start w:val="1"/>
      <w:numFmt w:val="bullet"/>
      <w:lvlText w:val=""/>
      <w:lvlJc w:val="left"/>
      <w:pPr>
        <w:tabs>
          <w:tab w:val="left" w:pos="6597"/>
        </w:tabs>
        <w:ind w:left="6597" w:hanging="360"/>
      </w:pPr>
      <w:rPr>
        <w:rFonts w:hint="default" w:ascii="Wingdings" w:hAnsi="Wingdings"/>
      </w:rPr>
    </w:lvl>
  </w:abstractNum>
  <w:abstractNum w:abstractNumId="8">
    <w:nsid w:val="14DF682F"/>
    <w:multiLevelType w:val="multilevel"/>
    <w:tmpl w:val="14DF682F"/>
    <w:lvl w:ilvl="0" w:tentative="0">
      <w:start w:val="1"/>
      <w:numFmt w:val="upperLetter"/>
      <w:lvlText w:val="%1."/>
      <w:lvlJc w:val="left"/>
      <w:pPr>
        <w:ind w:left="288" w:hanging="360"/>
      </w:pPr>
      <w:rPr>
        <w:rFonts w:hint="default"/>
        <w:b/>
        <w:bCs/>
        <w:i w:val="0"/>
        <w:color w:val="002060"/>
        <w:sz w:val="28"/>
        <w:szCs w:val="2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1F6E3FA3"/>
    <w:multiLevelType w:val="singleLevel"/>
    <w:tmpl w:val="1F6E3FA3"/>
    <w:lvl w:ilvl="0" w:tentative="0">
      <w:start w:val="5"/>
      <w:numFmt w:val="upperLetter"/>
      <w:suff w:val="space"/>
      <w:lvlText w:val="%1."/>
      <w:lvlJc w:val="left"/>
    </w:lvl>
  </w:abstractNum>
  <w:abstractNum w:abstractNumId="10">
    <w:nsid w:val="237B9533"/>
    <w:multiLevelType w:val="singleLevel"/>
    <w:tmpl w:val="237B9533"/>
    <w:lvl w:ilvl="0" w:tentative="0">
      <w:start w:val="1"/>
      <w:numFmt w:val="upperLetter"/>
      <w:suff w:val="space"/>
      <w:lvlText w:val="%1."/>
      <w:lvlJc w:val="left"/>
    </w:lvl>
  </w:abstractNum>
  <w:abstractNum w:abstractNumId="11">
    <w:nsid w:val="28F3325D"/>
    <w:multiLevelType w:val="singleLevel"/>
    <w:tmpl w:val="28F3325D"/>
    <w:lvl w:ilvl="0" w:tentative="0">
      <w:start w:val="23"/>
      <w:numFmt w:val="upperLetter"/>
      <w:suff w:val="space"/>
      <w:lvlText w:val="%1."/>
      <w:lvlJc w:val="left"/>
    </w:lvl>
  </w:abstractNum>
  <w:abstractNum w:abstractNumId="12">
    <w:nsid w:val="294A28EC"/>
    <w:multiLevelType w:val="multilevel"/>
    <w:tmpl w:val="294A28EC"/>
    <w:lvl w:ilvl="0" w:tentative="0">
      <w:start w:val="1"/>
      <w:numFmt w:val="bullet"/>
      <w:pStyle w:val="109"/>
      <w:lvlText w:val=""/>
      <w:lvlJc w:val="left"/>
      <w:pPr>
        <w:tabs>
          <w:tab w:val="left" w:pos="1070"/>
        </w:tabs>
        <w:ind w:left="1070" w:hanging="360"/>
      </w:pPr>
      <w:rPr>
        <w:rFonts w:hint="default" w:ascii="Symbol" w:hAnsi="Symbol"/>
      </w:rPr>
    </w:lvl>
    <w:lvl w:ilvl="1" w:tentative="0">
      <w:start w:val="1"/>
      <w:numFmt w:val="bullet"/>
      <w:lvlText w:val=""/>
      <w:lvlJc w:val="left"/>
      <w:pPr>
        <w:tabs>
          <w:tab w:val="left" w:pos="1073"/>
        </w:tabs>
        <w:ind w:left="1073" w:hanging="360"/>
      </w:pPr>
      <w:rPr>
        <w:rFonts w:hint="default" w:ascii="Symbol" w:hAnsi="Symbol"/>
      </w:rPr>
    </w:lvl>
    <w:lvl w:ilvl="2" w:tentative="0">
      <w:start w:val="1"/>
      <w:numFmt w:val="bullet"/>
      <w:lvlText w:val=""/>
      <w:lvlJc w:val="left"/>
      <w:pPr>
        <w:tabs>
          <w:tab w:val="left" w:pos="1793"/>
        </w:tabs>
        <w:ind w:left="1793" w:hanging="360"/>
      </w:pPr>
      <w:rPr>
        <w:rFonts w:hint="default" w:ascii="Wingdings" w:hAnsi="Wingdings"/>
      </w:rPr>
    </w:lvl>
    <w:lvl w:ilvl="3" w:tentative="0">
      <w:start w:val="1"/>
      <w:numFmt w:val="bullet"/>
      <w:lvlText w:val=""/>
      <w:lvlJc w:val="left"/>
      <w:pPr>
        <w:tabs>
          <w:tab w:val="left" w:pos="2513"/>
        </w:tabs>
        <w:ind w:left="2513" w:hanging="360"/>
      </w:pPr>
      <w:rPr>
        <w:rFonts w:hint="default" w:ascii="Symbol" w:hAnsi="Symbol"/>
      </w:rPr>
    </w:lvl>
    <w:lvl w:ilvl="4" w:tentative="0">
      <w:start w:val="1"/>
      <w:numFmt w:val="bullet"/>
      <w:lvlText w:val="o"/>
      <w:lvlJc w:val="left"/>
      <w:pPr>
        <w:tabs>
          <w:tab w:val="left" w:pos="3233"/>
        </w:tabs>
        <w:ind w:left="3233" w:hanging="360"/>
      </w:pPr>
      <w:rPr>
        <w:rFonts w:hint="default" w:ascii="Courier New" w:hAnsi="Courier New"/>
      </w:rPr>
    </w:lvl>
    <w:lvl w:ilvl="5" w:tentative="0">
      <w:start w:val="1"/>
      <w:numFmt w:val="bullet"/>
      <w:lvlText w:val=""/>
      <w:lvlJc w:val="left"/>
      <w:pPr>
        <w:tabs>
          <w:tab w:val="left" w:pos="3953"/>
        </w:tabs>
        <w:ind w:left="3953" w:hanging="360"/>
      </w:pPr>
      <w:rPr>
        <w:rFonts w:hint="default" w:ascii="Wingdings" w:hAnsi="Wingdings"/>
      </w:rPr>
    </w:lvl>
    <w:lvl w:ilvl="6" w:tentative="0">
      <w:start w:val="1"/>
      <w:numFmt w:val="bullet"/>
      <w:lvlText w:val=""/>
      <w:lvlJc w:val="left"/>
      <w:pPr>
        <w:tabs>
          <w:tab w:val="left" w:pos="4673"/>
        </w:tabs>
        <w:ind w:left="4673" w:hanging="360"/>
      </w:pPr>
      <w:rPr>
        <w:rFonts w:hint="default" w:ascii="Symbol" w:hAnsi="Symbol"/>
      </w:rPr>
    </w:lvl>
    <w:lvl w:ilvl="7" w:tentative="0">
      <w:start w:val="1"/>
      <w:numFmt w:val="bullet"/>
      <w:lvlText w:val="o"/>
      <w:lvlJc w:val="left"/>
      <w:pPr>
        <w:tabs>
          <w:tab w:val="left" w:pos="5393"/>
        </w:tabs>
        <w:ind w:left="5393" w:hanging="360"/>
      </w:pPr>
      <w:rPr>
        <w:rFonts w:hint="default" w:ascii="Courier New" w:hAnsi="Courier New"/>
      </w:rPr>
    </w:lvl>
    <w:lvl w:ilvl="8" w:tentative="0">
      <w:start w:val="1"/>
      <w:numFmt w:val="bullet"/>
      <w:lvlText w:val=""/>
      <w:lvlJc w:val="left"/>
      <w:pPr>
        <w:tabs>
          <w:tab w:val="left" w:pos="6113"/>
        </w:tabs>
        <w:ind w:left="6113" w:hanging="360"/>
      </w:pPr>
      <w:rPr>
        <w:rFonts w:hint="default" w:ascii="Wingdings" w:hAnsi="Wingdings"/>
      </w:rPr>
    </w:lvl>
  </w:abstractNum>
  <w:abstractNum w:abstractNumId="13">
    <w:nsid w:val="2C880799"/>
    <w:multiLevelType w:val="multilevel"/>
    <w:tmpl w:val="2C880799"/>
    <w:lvl w:ilvl="0" w:tentative="0">
      <w:start w:val="1"/>
      <w:numFmt w:val="bullet"/>
      <w:pStyle w:val="33"/>
      <w:lvlText w:val=""/>
      <w:lvlJc w:val="left"/>
      <w:pPr>
        <w:ind w:left="360" w:hanging="360"/>
      </w:pPr>
      <w:rPr>
        <w:rFonts w:hint="default" w:ascii="Wingdings 2" w:hAnsi="Wingdings 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4">
    <w:nsid w:val="53146B08"/>
    <w:multiLevelType w:val="multilevel"/>
    <w:tmpl w:val="53146B0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6EB9756B"/>
    <w:multiLevelType w:val="multilevel"/>
    <w:tmpl w:val="6EB9756B"/>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7997B635"/>
    <w:multiLevelType w:val="singleLevel"/>
    <w:tmpl w:val="7997B6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7DDB0389"/>
    <w:multiLevelType w:val="multilevel"/>
    <w:tmpl w:val="7DDB0389"/>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3"/>
  </w:num>
  <w:num w:numId="2">
    <w:abstractNumId w:val="4"/>
  </w:num>
  <w:num w:numId="3">
    <w:abstractNumId w:val="3"/>
  </w:num>
  <w:num w:numId="4">
    <w:abstractNumId w:val="2"/>
  </w:num>
  <w:num w:numId="5">
    <w:abstractNumId w:val="1"/>
  </w:num>
  <w:num w:numId="6">
    <w:abstractNumId w:val="12"/>
  </w:num>
  <w:num w:numId="7">
    <w:abstractNumId w:val="7"/>
  </w:num>
  <w:num w:numId="8">
    <w:abstractNumId w:val="6"/>
  </w:num>
  <w:num w:numId="9">
    <w:abstractNumId w:val="11"/>
  </w:num>
  <w:num w:numId="10">
    <w:abstractNumId w:val="9"/>
  </w:num>
  <w:num w:numId="11">
    <w:abstractNumId w:val="10"/>
  </w:num>
  <w:num w:numId="12">
    <w:abstractNumId w:val="17"/>
  </w:num>
  <w:num w:numId="13">
    <w:abstractNumId w:val="14"/>
  </w:num>
  <w:num w:numId="14">
    <w:abstractNumId w:val="15"/>
  </w:num>
  <w:num w:numId="15">
    <w:abstractNumId w:val="8"/>
  </w:num>
  <w:num w:numId="16">
    <w:abstractNumId w:val="16"/>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hyphenationZone w:val="425"/>
  <w:drawingGridHorizontalSpacing w:val="115"/>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E96"/>
    <w:rsid w:val="00002241"/>
    <w:rsid w:val="00002570"/>
    <w:rsid w:val="00002C81"/>
    <w:rsid w:val="00002D1F"/>
    <w:rsid w:val="0000411B"/>
    <w:rsid w:val="00005615"/>
    <w:rsid w:val="00005809"/>
    <w:rsid w:val="00005B44"/>
    <w:rsid w:val="00006198"/>
    <w:rsid w:val="000063C8"/>
    <w:rsid w:val="00006662"/>
    <w:rsid w:val="00006BB7"/>
    <w:rsid w:val="00007386"/>
    <w:rsid w:val="000077DE"/>
    <w:rsid w:val="00007A94"/>
    <w:rsid w:val="00007DFF"/>
    <w:rsid w:val="0001007C"/>
    <w:rsid w:val="00010335"/>
    <w:rsid w:val="00010425"/>
    <w:rsid w:val="000107FF"/>
    <w:rsid w:val="000112F9"/>
    <w:rsid w:val="000115E7"/>
    <w:rsid w:val="00011C9F"/>
    <w:rsid w:val="00012001"/>
    <w:rsid w:val="000120D8"/>
    <w:rsid w:val="0001247C"/>
    <w:rsid w:val="0001258E"/>
    <w:rsid w:val="00012D9F"/>
    <w:rsid w:val="00013653"/>
    <w:rsid w:val="000137B2"/>
    <w:rsid w:val="00013BC7"/>
    <w:rsid w:val="00013D93"/>
    <w:rsid w:val="00014136"/>
    <w:rsid w:val="000146FB"/>
    <w:rsid w:val="00014935"/>
    <w:rsid w:val="00015211"/>
    <w:rsid w:val="00015422"/>
    <w:rsid w:val="0001546E"/>
    <w:rsid w:val="00015803"/>
    <w:rsid w:val="000159F0"/>
    <w:rsid w:val="00015A06"/>
    <w:rsid w:val="00015CEB"/>
    <w:rsid w:val="00015E39"/>
    <w:rsid w:val="0001608F"/>
    <w:rsid w:val="000160F0"/>
    <w:rsid w:val="00016659"/>
    <w:rsid w:val="00016CDA"/>
    <w:rsid w:val="00016CE7"/>
    <w:rsid w:val="0001724F"/>
    <w:rsid w:val="0001735C"/>
    <w:rsid w:val="000178E4"/>
    <w:rsid w:val="000178FF"/>
    <w:rsid w:val="00017950"/>
    <w:rsid w:val="00017DFF"/>
    <w:rsid w:val="00017FF8"/>
    <w:rsid w:val="00020208"/>
    <w:rsid w:val="000204D7"/>
    <w:rsid w:val="00020517"/>
    <w:rsid w:val="0002069E"/>
    <w:rsid w:val="00020891"/>
    <w:rsid w:val="00020C0D"/>
    <w:rsid w:val="000212E3"/>
    <w:rsid w:val="000216BC"/>
    <w:rsid w:val="00021DBF"/>
    <w:rsid w:val="00021DE4"/>
    <w:rsid w:val="000224F5"/>
    <w:rsid w:val="000226FE"/>
    <w:rsid w:val="00022CFE"/>
    <w:rsid w:val="00022E61"/>
    <w:rsid w:val="000230AB"/>
    <w:rsid w:val="00023193"/>
    <w:rsid w:val="00023948"/>
    <w:rsid w:val="00024360"/>
    <w:rsid w:val="00024373"/>
    <w:rsid w:val="0002528F"/>
    <w:rsid w:val="00025578"/>
    <w:rsid w:val="000256A6"/>
    <w:rsid w:val="00025B91"/>
    <w:rsid w:val="000272A6"/>
    <w:rsid w:val="000276CD"/>
    <w:rsid w:val="000276F6"/>
    <w:rsid w:val="00027851"/>
    <w:rsid w:val="00027EE4"/>
    <w:rsid w:val="00030205"/>
    <w:rsid w:val="0003051F"/>
    <w:rsid w:val="00030718"/>
    <w:rsid w:val="000307D1"/>
    <w:rsid w:val="00030AC1"/>
    <w:rsid w:val="00030DD8"/>
    <w:rsid w:val="00031732"/>
    <w:rsid w:val="00031A9F"/>
    <w:rsid w:val="000327B2"/>
    <w:rsid w:val="0003295A"/>
    <w:rsid w:val="00032C1C"/>
    <w:rsid w:val="000339E6"/>
    <w:rsid w:val="000342E4"/>
    <w:rsid w:val="00034AAD"/>
    <w:rsid w:val="000352A9"/>
    <w:rsid w:val="000355FB"/>
    <w:rsid w:val="000356CF"/>
    <w:rsid w:val="00035D3C"/>
    <w:rsid w:val="0003618A"/>
    <w:rsid w:val="000366A1"/>
    <w:rsid w:val="00036CC7"/>
    <w:rsid w:val="000374B1"/>
    <w:rsid w:val="000376AC"/>
    <w:rsid w:val="000376F6"/>
    <w:rsid w:val="00037E0A"/>
    <w:rsid w:val="00037FBA"/>
    <w:rsid w:val="00040545"/>
    <w:rsid w:val="00040732"/>
    <w:rsid w:val="0004073D"/>
    <w:rsid w:val="00040A8A"/>
    <w:rsid w:val="000411EC"/>
    <w:rsid w:val="00041413"/>
    <w:rsid w:val="00041D1A"/>
    <w:rsid w:val="0004203F"/>
    <w:rsid w:val="000427D9"/>
    <w:rsid w:val="000427E3"/>
    <w:rsid w:val="00043184"/>
    <w:rsid w:val="0004346E"/>
    <w:rsid w:val="000439DD"/>
    <w:rsid w:val="00043A59"/>
    <w:rsid w:val="000440C3"/>
    <w:rsid w:val="00045172"/>
    <w:rsid w:val="00045221"/>
    <w:rsid w:val="00045CC9"/>
    <w:rsid w:val="0004688C"/>
    <w:rsid w:val="00047257"/>
    <w:rsid w:val="000475E4"/>
    <w:rsid w:val="00047651"/>
    <w:rsid w:val="0004797A"/>
    <w:rsid w:val="00047C3F"/>
    <w:rsid w:val="00047D7A"/>
    <w:rsid w:val="0005028B"/>
    <w:rsid w:val="00050338"/>
    <w:rsid w:val="00050439"/>
    <w:rsid w:val="0005147F"/>
    <w:rsid w:val="00051762"/>
    <w:rsid w:val="0005176F"/>
    <w:rsid w:val="0005188F"/>
    <w:rsid w:val="00051A41"/>
    <w:rsid w:val="000521C2"/>
    <w:rsid w:val="00052DD8"/>
    <w:rsid w:val="00053071"/>
    <w:rsid w:val="000530AE"/>
    <w:rsid w:val="000533F0"/>
    <w:rsid w:val="00053648"/>
    <w:rsid w:val="00053C15"/>
    <w:rsid w:val="00053F5C"/>
    <w:rsid w:val="000543B2"/>
    <w:rsid w:val="00055586"/>
    <w:rsid w:val="00055EB5"/>
    <w:rsid w:val="00055F24"/>
    <w:rsid w:val="000564DB"/>
    <w:rsid w:val="00056575"/>
    <w:rsid w:val="00056B96"/>
    <w:rsid w:val="0005754A"/>
    <w:rsid w:val="00057551"/>
    <w:rsid w:val="000578DE"/>
    <w:rsid w:val="000600F4"/>
    <w:rsid w:val="000603C2"/>
    <w:rsid w:val="00060488"/>
    <w:rsid w:val="00060A84"/>
    <w:rsid w:val="0006184E"/>
    <w:rsid w:val="00061D8D"/>
    <w:rsid w:val="00062374"/>
    <w:rsid w:val="000623A5"/>
    <w:rsid w:val="0006241D"/>
    <w:rsid w:val="00063058"/>
    <w:rsid w:val="00063230"/>
    <w:rsid w:val="00063AE3"/>
    <w:rsid w:val="00063AF6"/>
    <w:rsid w:val="000648AF"/>
    <w:rsid w:val="00064D77"/>
    <w:rsid w:val="00064F8B"/>
    <w:rsid w:val="00065673"/>
    <w:rsid w:val="00065721"/>
    <w:rsid w:val="00065B00"/>
    <w:rsid w:val="0006609D"/>
    <w:rsid w:val="00066424"/>
    <w:rsid w:val="00066518"/>
    <w:rsid w:val="00066625"/>
    <w:rsid w:val="00066B0E"/>
    <w:rsid w:val="00067970"/>
    <w:rsid w:val="000701A9"/>
    <w:rsid w:val="000709AE"/>
    <w:rsid w:val="00070CA7"/>
    <w:rsid w:val="00070CAA"/>
    <w:rsid w:val="00070ED8"/>
    <w:rsid w:val="00070FE0"/>
    <w:rsid w:val="000710C5"/>
    <w:rsid w:val="0007137A"/>
    <w:rsid w:val="00072A18"/>
    <w:rsid w:val="000732A3"/>
    <w:rsid w:val="000738F8"/>
    <w:rsid w:val="00073BB9"/>
    <w:rsid w:val="00073FEE"/>
    <w:rsid w:val="00074798"/>
    <w:rsid w:val="00074BBA"/>
    <w:rsid w:val="00075966"/>
    <w:rsid w:val="0007643D"/>
    <w:rsid w:val="00076484"/>
    <w:rsid w:val="000771D0"/>
    <w:rsid w:val="00077428"/>
    <w:rsid w:val="000777B2"/>
    <w:rsid w:val="000803DE"/>
    <w:rsid w:val="00080401"/>
    <w:rsid w:val="000807A8"/>
    <w:rsid w:val="0008088A"/>
    <w:rsid w:val="000808EA"/>
    <w:rsid w:val="00080FA6"/>
    <w:rsid w:val="00081447"/>
    <w:rsid w:val="00081583"/>
    <w:rsid w:val="00081775"/>
    <w:rsid w:val="00082833"/>
    <w:rsid w:val="00082875"/>
    <w:rsid w:val="000828DD"/>
    <w:rsid w:val="00082EB7"/>
    <w:rsid w:val="00082F51"/>
    <w:rsid w:val="000832AD"/>
    <w:rsid w:val="00083907"/>
    <w:rsid w:val="00083AA1"/>
    <w:rsid w:val="00083BEC"/>
    <w:rsid w:val="0008432E"/>
    <w:rsid w:val="000843FB"/>
    <w:rsid w:val="000844E0"/>
    <w:rsid w:val="00084711"/>
    <w:rsid w:val="000848F9"/>
    <w:rsid w:val="000849E8"/>
    <w:rsid w:val="00084A93"/>
    <w:rsid w:val="00084F31"/>
    <w:rsid w:val="00084FE1"/>
    <w:rsid w:val="00085048"/>
    <w:rsid w:val="000852C7"/>
    <w:rsid w:val="00085555"/>
    <w:rsid w:val="00085E1A"/>
    <w:rsid w:val="000860A2"/>
    <w:rsid w:val="00086B44"/>
    <w:rsid w:val="0008724E"/>
    <w:rsid w:val="0008783E"/>
    <w:rsid w:val="0009006E"/>
    <w:rsid w:val="000900A5"/>
    <w:rsid w:val="000908FF"/>
    <w:rsid w:val="00090A72"/>
    <w:rsid w:val="00091F29"/>
    <w:rsid w:val="00092482"/>
    <w:rsid w:val="00092911"/>
    <w:rsid w:val="00092FBA"/>
    <w:rsid w:val="00093165"/>
    <w:rsid w:val="00093289"/>
    <w:rsid w:val="00093614"/>
    <w:rsid w:val="00093A3E"/>
    <w:rsid w:val="00094AD0"/>
    <w:rsid w:val="0009546D"/>
    <w:rsid w:val="00095700"/>
    <w:rsid w:val="0009597A"/>
    <w:rsid w:val="00095B84"/>
    <w:rsid w:val="000963EB"/>
    <w:rsid w:val="0009652A"/>
    <w:rsid w:val="0009738E"/>
    <w:rsid w:val="000974F7"/>
    <w:rsid w:val="000976F7"/>
    <w:rsid w:val="000978F3"/>
    <w:rsid w:val="000979EA"/>
    <w:rsid w:val="00097BAA"/>
    <w:rsid w:val="00097CC0"/>
    <w:rsid w:val="000A06A1"/>
    <w:rsid w:val="000A0945"/>
    <w:rsid w:val="000A099C"/>
    <w:rsid w:val="000A14A0"/>
    <w:rsid w:val="000A166A"/>
    <w:rsid w:val="000A187F"/>
    <w:rsid w:val="000A1A38"/>
    <w:rsid w:val="000A1C23"/>
    <w:rsid w:val="000A1C76"/>
    <w:rsid w:val="000A1FB7"/>
    <w:rsid w:val="000A21E3"/>
    <w:rsid w:val="000A2408"/>
    <w:rsid w:val="000A24D7"/>
    <w:rsid w:val="000A2828"/>
    <w:rsid w:val="000A2CFD"/>
    <w:rsid w:val="000A2D01"/>
    <w:rsid w:val="000A3823"/>
    <w:rsid w:val="000A38B9"/>
    <w:rsid w:val="000A3F3B"/>
    <w:rsid w:val="000A43DD"/>
    <w:rsid w:val="000A4768"/>
    <w:rsid w:val="000A4955"/>
    <w:rsid w:val="000A4CDF"/>
    <w:rsid w:val="000A4F73"/>
    <w:rsid w:val="000A4F8D"/>
    <w:rsid w:val="000A52B3"/>
    <w:rsid w:val="000A5A62"/>
    <w:rsid w:val="000A63DF"/>
    <w:rsid w:val="000A68E1"/>
    <w:rsid w:val="000A6C62"/>
    <w:rsid w:val="000A7221"/>
    <w:rsid w:val="000A724D"/>
    <w:rsid w:val="000A7760"/>
    <w:rsid w:val="000A7981"/>
    <w:rsid w:val="000A7E6A"/>
    <w:rsid w:val="000A7E7B"/>
    <w:rsid w:val="000B0E86"/>
    <w:rsid w:val="000B1030"/>
    <w:rsid w:val="000B169D"/>
    <w:rsid w:val="000B2120"/>
    <w:rsid w:val="000B23F5"/>
    <w:rsid w:val="000B2C14"/>
    <w:rsid w:val="000B2C4F"/>
    <w:rsid w:val="000B2DB5"/>
    <w:rsid w:val="000B3245"/>
    <w:rsid w:val="000B327B"/>
    <w:rsid w:val="000B3355"/>
    <w:rsid w:val="000B3614"/>
    <w:rsid w:val="000B38F5"/>
    <w:rsid w:val="000B405E"/>
    <w:rsid w:val="000B4464"/>
    <w:rsid w:val="000B508A"/>
    <w:rsid w:val="000B571C"/>
    <w:rsid w:val="000B5E74"/>
    <w:rsid w:val="000B5F75"/>
    <w:rsid w:val="000B6203"/>
    <w:rsid w:val="000B621A"/>
    <w:rsid w:val="000B62CA"/>
    <w:rsid w:val="000B63EC"/>
    <w:rsid w:val="000B672F"/>
    <w:rsid w:val="000B7138"/>
    <w:rsid w:val="000B72AB"/>
    <w:rsid w:val="000B7377"/>
    <w:rsid w:val="000B7833"/>
    <w:rsid w:val="000B7C0F"/>
    <w:rsid w:val="000C0DBD"/>
    <w:rsid w:val="000C1193"/>
    <w:rsid w:val="000C15AF"/>
    <w:rsid w:val="000C19D8"/>
    <w:rsid w:val="000C19D9"/>
    <w:rsid w:val="000C2479"/>
    <w:rsid w:val="000C28D8"/>
    <w:rsid w:val="000C326C"/>
    <w:rsid w:val="000C328B"/>
    <w:rsid w:val="000C3B82"/>
    <w:rsid w:val="000C3C31"/>
    <w:rsid w:val="000C3C82"/>
    <w:rsid w:val="000C3F5B"/>
    <w:rsid w:val="000C4AC1"/>
    <w:rsid w:val="000C4CC2"/>
    <w:rsid w:val="000C4EBB"/>
    <w:rsid w:val="000C508D"/>
    <w:rsid w:val="000C54FE"/>
    <w:rsid w:val="000C5A3E"/>
    <w:rsid w:val="000C5CE2"/>
    <w:rsid w:val="000C5F34"/>
    <w:rsid w:val="000C616F"/>
    <w:rsid w:val="000C6238"/>
    <w:rsid w:val="000C687E"/>
    <w:rsid w:val="000C68E5"/>
    <w:rsid w:val="000C6CBC"/>
    <w:rsid w:val="000C6D09"/>
    <w:rsid w:val="000C75EB"/>
    <w:rsid w:val="000C7643"/>
    <w:rsid w:val="000D05D8"/>
    <w:rsid w:val="000D110D"/>
    <w:rsid w:val="000D1158"/>
    <w:rsid w:val="000D12FF"/>
    <w:rsid w:val="000D1891"/>
    <w:rsid w:val="000D230C"/>
    <w:rsid w:val="000D241E"/>
    <w:rsid w:val="000D257E"/>
    <w:rsid w:val="000D2EB1"/>
    <w:rsid w:val="000D327D"/>
    <w:rsid w:val="000D344A"/>
    <w:rsid w:val="000D408C"/>
    <w:rsid w:val="000D4732"/>
    <w:rsid w:val="000D4ABE"/>
    <w:rsid w:val="000D5534"/>
    <w:rsid w:val="000D564D"/>
    <w:rsid w:val="000D56D5"/>
    <w:rsid w:val="000D586F"/>
    <w:rsid w:val="000D5CB9"/>
    <w:rsid w:val="000D5D69"/>
    <w:rsid w:val="000D5DED"/>
    <w:rsid w:val="000D5FDE"/>
    <w:rsid w:val="000D64B0"/>
    <w:rsid w:val="000D6EC0"/>
    <w:rsid w:val="000D6EC5"/>
    <w:rsid w:val="000D77D2"/>
    <w:rsid w:val="000D7834"/>
    <w:rsid w:val="000D7E3A"/>
    <w:rsid w:val="000D7EE1"/>
    <w:rsid w:val="000E0551"/>
    <w:rsid w:val="000E0787"/>
    <w:rsid w:val="000E10C4"/>
    <w:rsid w:val="000E185F"/>
    <w:rsid w:val="000E1BAE"/>
    <w:rsid w:val="000E2317"/>
    <w:rsid w:val="000E3399"/>
    <w:rsid w:val="000E3A62"/>
    <w:rsid w:val="000E429D"/>
    <w:rsid w:val="000E4384"/>
    <w:rsid w:val="000E474C"/>
    <w:rsid w:val="000E47AC"/>
    <w:rsid w:val="000E4890"/>
    <w:rsid w:val="000E4C3E"/>
    <w:rsid w:val="000E51D5"/>
    <w:rsid w:val="000E5732"/>
    <w:rsid w:val="000E6A40"/>
    <w:rsid w:val="000E6DDA"/>
    <w:rsid w:val="000E7045"/>
    <w:rsid w:val="000E7277"/>
    <w:rsid w:val="000E7387"/>
    <w:rsid w:val="000E7E25"/>
    <w:rsid w:val="000F0305"/>
    <w:rsid w:val="000F130A"/>
    <w:rsid w:val="000F1835"/>
    <w:rsid w:val="000F1A07"/>
    <w:rsid w:val="000F2488"/>
    <w:rsid w:val="000F2735"/>
    <w:rsid w:val="000F2907"/>
    <w:rsid w:val="000F29EA"/>
    <w:rsid w:val="000F3349"/>
    <w:rsid w:val="000F3392"/>
    <w:rsid w:val="000F377F"/>
    <w:rsid w:val="000F39FE"/>
    <w:rsid w:val="000F3A89"/>
    <w:rsid w:val="000F3AAB"/>
    <w:rsid w:val="000F3E0D"/>
    <w:rsid w:val="000F3E74"/>
    <w:rsid w:val="000F3EBF"/>
    <w:rsid w:val="000F3FEE"/>
    <w:rsid w:val="000F42CC"/>
    <w:rsid w:val="000F4B7E"/>
    <w:rsid w:val="000F4C57"/>
    <w:rsid w:val="000F544A"/>
    <w:rsid w:val="000F5C6D"/>
    <w:rsid w:val="000F6C23"/>
    <w:rsid w:val="000F6C6E"/>
    <w:rsid w:val="000F6E4D"/>
    <w:rsid w:val="000F7816"/>
    <w:rsid w:val="0010110C"/>
    <w:rsid w:val="0010153D"/>
    <w:rsid w:val="00101812"/>
    <w:rsid w:val="00101820"/>
    <w:rsid w:val="00101861"/>
    <w:rsid w:val="001019A8"/>
    <w:rsid w:val="001019D3"/>
    <w:rsid w:val="00101E67"/>
    <w:rsid w:val="00101F58"/>
    <w:rsid w:val="00102A1D"/>
    <w:rsid w:val="00102C86"/>
    <w:rsid w:val="00102F5B"/>
    <w:rsid w:val="001031F6"/>
    <w:rsid w:val="0010347D"/>
    <w:rsid w:val="0010361B"/>
    <w:rsid w:val="001036A9"/>
    <w:rsid w:val="00103D2C"/>
    <w:rsid w:val="00103E06"/>
    <w:rsid w:val="00103E4E"/>
    <w:rsid w:val="001040D1"/>
    <w:rsid w:val="0010420F"/>
    <w:rsid w:val="001042BC"/>
    <w:rsid w:val="001043EB"/>
    <w:rsid w:val="00105363"/>
    <w:rsid w:val="00105D24"/>
    <w:rsid w:val="00105F73"/>
    <w:rsid w:val="00105FA9"/>
    <w:rsid w:val="00106103"/>
    <w:rsid w:val="00107627"/>
    <w:rsid w:val="001079EA"/>
    <w:rsid w:val="001102BE"/>
    <w:rsid w:val="00110B95"/>
    <w:rsid w:val="00110F35"/>
    <w:rsid w:val="001110DB"/>
    <w:rsid w:val="00111C57"/>
    <w:rsid w:val="00111FED"/>
    <w:rsid w:val="00112165"/>
    <w:rsid w:val="00112509"/>
    <w:rsid w:val="00112779"/>
    <w:rsid w:val="00114038"/>
    <w:rsid w:val="0011418F"/>
    <w:rsid w:val="00114232"/>
    <w:rsid w:val="00114D16"/>
    <w:rsid w:val="00114FA4"/>
    <w:rsid w:val="00115764"/>
    <w:rsid w:val="0011670D"/>
    <w:rsid w:val="001176D9"/>
    <w:rsid w:val="0011798F"/>
    <w:rsid w:val="00117D25"/>
    <w:rsid w:val="00117F03"/>
    <w:rsid w:val="0012019C"/>
    <w:rsid w:val="0012033F"/>
    <w:rsid w:val="001213C7"/>
    <w:rsid w:val="001219DA"/>
    <w:rsid w:val="00121EA8"/>
    <w:rsid w:val="00122057"/>
    <w:rsid w:val="00123823"/>
    <w:rsid w:val="00123ACE"/>
    <w:rsid w:val="00123AFE"/>
    <w:rsid w:val="00123C69"/>
    <w:rsid w:val="00123DAC"/>
    <w:rsid w:val="0012444D"/>
    <w:rsid w:val="001244A8"/>
    <w:rsid w:val="001247E3"/>
    <w:rsid w:val="00124B25"/>
    <w:rsid w:val="00124C59"/>
    <w:rsid w:val="00124D34"/>
    <w:rsid w:val="00125022"/>
    <w:rsid w:val="0012518A"/>
    <w:rsid w:val="00125463"/>
    <w:rsid w:val="00125579"/>
    <w:rsid w:val="0012563F"/>
    <w:rsid w:val="00125A6D"/>
    <w:rsid w:val="00125C69"/>
    <w:rsid w:val="0012706A"/>
    <w:rsid w:val="001273E2"/>
    <w:rsid w:val="001275B4"/>
    <w:rsid w:val="00127618"/>
    <w:rsid w:val="00127E8B"/>
    <w:rsid w:val="0013026A"/>
    <w:rsid w:val="00130461"/>
    <w:rsid w:val="001305ED"/>
    <w:rsid w:val="00130E66"/>
    <w:rsid w:val="00130FC8"/>
    <w:rsid w:val="0013100E"/>
    <w:rsid w:val="00131397"/>
    <w:rsid w:val="001321DA"/>
    <w:rsid w:val="001323CA"/>
    <w:rsid w:val="001323EC"/>
    <w:rsid w:val="00132637"/>
    <w:rsid w:val="00133380"/>
    <w:rsid w:val="00133406"/>
    <w:rsid w:val="00133963"/>
    <w:rsid w:val="001339EB"/>
    <w:rsid w:val="00133C8D"/>
    <w:rsid w:val="00133F7C"/>
    <w:rsid w:val="00134010"/>
    <w:rsid w:val="00134424"/>
    <w:rsid w:val="0013475A"/>
    <w:rsid w:val="001347CF"/>
    <w:rsid w:val="00134E4E"/>
    <w:rsid w:val="0013500A"/>
    <w:rsid w:val="001351D0"/>
    <w:rsid w:val="001358E7"/>
    <w:rsid w:val="00135AE4"/>
    <w:rsid w:val="00135C33"/>
    <w:rsid w:val="00135EEF"/>
    <w:rsid w:val="00136B62"/>
    <w:rsid w:val="001371ED"/>
    <w:rsid w:val="00137715"/>
    <w:rsid w:val="00137AE8"/>
    <w:rsid w:val="00137D6D"/>
    <w:rsid w:val="00140466"/>
    <w:rsid w:val="001414EC"/>
    <w:rsid w:val="00141D0E"/>
    <w:rsid w:val="00141D92"/>
    <w:rsid w:val="001420BC"/>
    <w:rsid w:val="001422BF"/>
    <w:rsid w:val="00142339"/>
    <w:rsid w:val="0014237E"/>
    <w:rsid w:val="00142E40"/>
    <w:rsid w:val="001431EA"/>
    <w:rsid w:val="001435EC"/>
    <w:rsid w:val="001436FB"/>
    <w:rsid w:val="0014465D"/>
    <w:rsid w:val="00144F3D"/>
    <w:rsid w:val="00144FE8"/>
    <w:rsid w:val="00145251"/>
    <w:rsid w:val="001462DF"/>
    <w:rsid w:val="00146392"/>
    <w:rsid w:val="00146714"/>
    <w:rsid w:val="00146D7B"/>
    <w:rsid w:val="001471A3"/>
    <w:rsid w:val="0014787B"/>
    <w:rsid w:val="00147BCC"/>
    <w:rsid w:val="00147F65"/>
    <w:rsid w:val="00150574"/>
    <w:rsid w:val="00150A98"/>
    <w:rsid w:val="00150CD3"/>
    <w:rsid w:val="00150D11"/>
    <w:rsid w:val="00150F35"/>
    <w:rsid w:val="001510C7"/>
    <w:rsid w:val="001517BC"/>
    <w:rsid w:val="001524CC"/>
    <w:rsid w:val="00152734"/>
    <w:rsid w:val="00152B25"/>
    <w:rsid w:val="00152BAC"/>
    <w:rsid w:val="00152CCD"/>
    <w:rsid w:val="001530E1"/>
    <w:rsid w:val="001536C5"/>
    <w:rsid w:val="00153DAF"/>
    <w:rsid w:val="00154342"/>
    <w:rsid w:val="0015469E"/>
    <w:rsid w:val="00154B6B"/>
    <w:rsid w:val="0015517D"/>
    <w:rsid w:val="00155A33"/>
    <w:rsid w:val="00155A87"/>
    <w:rsid w:val="00155B44"/>
    <w:rsid w:val="00155BDF"/>
    <w:rsid w:val="001565B1"/>
    <w:rsid w:val="00156B98"/>
    <w:rsid w:val="00156BF9"/>
    <w:rsid w:val="00156D8B"/>
    <w:rsid w:val="00157B12"/>
    <w:rsid w:val="00157B94"/>
    <w:rsid w:val="00160166"/>
    <w:rsid w:val="00160195"/>
    <w:rsid w:val="001605C4"/>
    <w:rsid w:val="00161385"/>
    <w:rsid w:val="0016158F"/>
    <w:rsid w:val="001616BD"/>
    <w:rsid w:val="00161DE7"/>
    <w:rsid w:val="00162268"/>
    <w:rsid w:val="00162D5B"/>
    <w:rsid w:val="00162D8D"/>
    <w:rsid w:val="001639D4"/>
    <w:rsid w:val="00163EFD"/>
    <w:rsid w:val="001640E3"/>
    <w:rsid w:val="001645AD"/>
    <w:rsid w:val="001645F7"/>
    <w:rsid w:val="00164696"/>
    <w:rsid w:val="00165E31"/>
    <w:rsid w:val="001660D6"/>
    <w:rsid w:val="0016643C"/>
    <w:rsid w:val="001666B2"/>
    <w:rsid w:val="00166A36"/>
    <w:rsid w:val="001673BE"/>
    <w:rsid w:val="001675F1"/>
    <w:rsid w:val="00167764"/>
    <w:rsid w:val="00167BAB"/>
    <w:rsid w:val="00167E6D"/>
    <w:rsid w:val="00167F02"/>
    <w:rsid w:val="00170106"/>
    <w:rsid w:val="0017086B"/>
    <w:rsid w:val="001708C1"/>
    <w:rsid w:val="00170A31"/>
    <w:rsid w:val="00170C15"/>
    <w:rsid w:val="00170FA7"/>
    <w:rsid w:val="001713FA"/>
    <w:rsid w:val="0017170F"/>
    <w:rsid w:val="00172B33"/>
    <w:rsid w:val="00175599"/>
    <w:rsid w:val="001756E8"/>
    <w:rsid w:val="00175B66"/>
    <w:rsid w:val="00175CF1"/>
    <w:rsid w:val="0017615A"/>
    <w:rsid w:val="00176733"/>
    <w:rsid w:val="00176B19"/>
    <w:rsid w:val="00177022"/>
    <w:rsid w:val="00177448"/>
    <w:rsid w:val="001774A1"/>
    <w:rsid w:val="001776B3"/>
    <w:rsid w:val="00177E42"/>
    <w:rsid w:val="0018022C"/>
    <w:rsid w:val="00180258"/>
    <w:rsid w:val="001805A5"/>
    <w:rsid w:val="00181140"/>
    <w:rsid w:val="00181990"/>
    <w:rsid w:val="00181F7F"/>
    <w:rsid w:val="00182623"/>
    <w:rsid w:val="0018281E"/>
    <w:rsid w:val="00182C51"/>
    <w:rsid w:val="00183258"/>
    <w:rsid w:val="00183594"/>
    <w:rsid w:val="0018373E"/>
    <w:rsid w:val="0018399B"/>
    <w:rsid w:val="00183B6A"/>
    <w:rsid w:val="001842F2"/>
    <w:rsid w:val="001846BB"/>
    <w:rsid w:val="00184CBB"/>
    <w:rsid w:val="00184CE7"/>
    <w:rsid w:val="00184E66"/>
    <w:rsid w:val="00185094"/>
    <w:rsid w:val="00187AF8"/>
    <w:rsid w:val="00187C61"/>
    <w:rsid w:val="00190073"/>
    <w:rsid w:val="0019011C"/>
    <w:rsid w:val="0019023C"/>
    <w:rsid w:val="0019045B"/>
    <w:rsid w:val="00190874"/>
    <w:rsid w:val="001908CE"/>
    <w:rsid w:val="00190CE0"/>
    <w:rsid w:val="00190EB4"/>
    <w:rsid w:val="0019100F"/>
    <w:rsid w:val="001912AA"/>
    <w:rsid w:val="001918B6"/>
    <w:rsid w:val="00192196"/>
    <w:rsid w:val="0019254A"/>
    <w:rsid w:val="00192B92"/>
    <w:rsid w:val="00193A8E"/>
    <w:rsid w:val="00193F67"/>
    <w:rsid w:val="00194195"/>
    <w:rsid w:val="001942C4"/>
    <w:rsid w:val="001944CC"/>
    <w:rsid w:val="00195007"/>
    <w:rsid w:val="0019519C"/>
    <w:rsid w:val="00195239"/>
    <w:rsid w:val="001954A5"/>
    <w:rsid w:val="00195DAC"/>
    <w:rsid w:val="00195FC2"/>
    <w:rsid w:val="001963DC"/>
    <w:rsid w:val="00196A60"/>
    <w:rsid w:val="00196B22"/>
    <w:rsid w:val="0019702E"/>
    <w:rsid w:val="00197129"/>
    <w:rsid w:val="001972A4"/>
    <w:rsid w:val="00197AC9"/>
    <w:rsid w:val="00197C4A"/>
    <w:rsid w:val="00197FB1"/>
    <w:rsid w:val="001A0216"/>
    <w:rsid w:val="001A0FAF"/>
    <w:rsid w:val="001A1024"/>
    <w:rsid w:val="001A10F1"/>
    <w:rsid w:val="001A166C"/>
    <w:rsid w:val="001A16BE"/>
    <w:rsid w:val="001A186C"/>
    <w:rsid w:val="001A1EB1"/>
    <w:rsid w:val="001A1FC6"/>
    <w:rsid w:val="001A2138"/>
    <w:rsid w:val="001A2979"/>
    <w:rsid w:val="001A2F63"/>
    <w:rsid w:val="001A3459"/>
    <w:rsid w:val="001A48ED"/>
    <w:rsid w:val="001A54C2"/>
    <w:rsid w:val="001A5511"/>
    <w:rsid w:val="001A5730"/>
    <w:rsid w:val="001A6E17"/>
    <w:rsid w:val="001A7092"/>
    <w:rsid w:val="001A73C9"/>
    <w:rsid w:val="001A76FE"/>
    <w:rsid w:val="001A7E47"/>
    <w:rsid w:val="001B016E"/>
    <w:rsid w:val="001B0A59"/>
    <w:rsid w:val="001B0EAE"/>
    <w:rsid w:val="001B1403"/>
    <w:rsid w:val="001B19C2"/>
    <w:rsid w:val="001B1DE5"/>
    <w:rsid w:val="001B2220"/>
    <w:rsid w:val="001B23AD"/>
    <w:rsid w:val="001B2882"/>
    <w:rsid w:val="001B2901"/>
    <w:rsid w:val="001B298F"/>
    <w:rsid w:val="001B3D82"/>
    <w:rsid w:val="001B3DD6"/>
    <w:rsid w:val="001B48F1"/>
    <w:rsid w:val="001B4B72"/>
    <w:rsid w:val="001B50A6"/>
    <w:rsid w:val="001B60D3"/>
    <w:rsid w:val="001B6314"/>
    <w:rsid w:val="001B6592"/>
    <w:rsid w:val="001B66E2"/>
    <w:rsid w:val="001B6C76"/>
    <w:rsid w:val="001B7443"/>
    <w:rsid w:val="001B7658"/>
    <w:rsid w:val="001B78A8"/>
    <w:rsid w:val="001B7A93"/>
    <w:rsid w:val="001C0026"/>
    <w:rsid w:val="001C0223"/>
    <w:rsid w:val="001C029C"/>
    <w:rsid w:val="001C0662"/>
    <w:rsid w:val="001C0755"/>
    <w:rsid w:val="001C0B33"/>
    <w:rsid w:val="001C2CD7"/>
    <w:rsid w:val="001C2D3C"/>
    <w:rsid w:val="001C2F6D"/>
    <w:rsid w:val="001C3466"/>
    <w:rsid w:val="001C355B"/>
    <w:rsid w:val="001C3D70"/>
    <w:rsid w:val="001C3E7A"/>
    <w:rsid w:val="001C4681"/>
    <w:rsid w:val="001C46BF"/>
    <w:rsid w:val="001C4757"/>
    <w:rsid w:val="001C482A"/>
    <w:rsid w:val="001C4AA0"/>
    <w:rsid w:val="001C4B2C"/>
    <w:rsid w:val="001C4B84"/>
    <w:rsid w:val="001C4F2A"/>
    <w:rsid w:val="001C532B"/>
    <w:rsid w:val="001C550A"/>
    <w:rsid w:val="001C5699"/>
    <w:rsid w:val="001C5701"/>
    <w:rsid w:val="001C5E3A"/>
    <w:rsid w:val="001C6319"/>
    <w:rsid w:val="001C6753"/>
    <w:rsid w:val="001C7470"/>
    <w:rsid w:val="001C77C8"/>
    <w:rsid w:val="001C7AB5"/>
    <w:rsid w:val="001D0062"/>
    <w:rsid w:val="001D1958"/>
    <w:rsid w:val="001D2335"/>
    <w:rsid w:val="001D293C"/>
    <w:rsid w:val="001D2A74"/>
    <w:rsid w:val="001D2AAC"/>
    <w:rsid w:val="001D2E3A"/>
    <w:rsid w:val="001D322F"/>
    <w:rsid w:val="001D33ED"/>
    <w:rsid w:val="001D397D"/>
    <w:rsid w:val="001D46FC"/>
    <w:rsid w:val="001D47E3"/>
    <w:rsid w:val="001D4C54"/>
    <w:rsid w:val="001D4E25"/>
    <w:rsid w:val="001D5479"/>
    <w:rsid w:val="001D57C9"/>
    <w:rsid w:val="001D5AC7"/>
    <w:rsid w:val="001D5DE1"/>
    <w:rsid w:val="001D5F5C"/>
    <w:rsid w:val="001D6205"/>
    <w:rsid w:val="001D6425"/>
    <w:rsid w:val="001D6CA1"/>
    <w:rsid w:val="001D71B6"/>
    <w:rsid w:val="001D7AF3"/>
    <w:rsid w:val="001E06DA"/>
    <w:rsid w:val="001E09E7"/>
    <w:rsid w:val="001E1C5A"/>
    <w:rsid w:val="001E1F11"/>
    <w:rsid w:val="001E2AF6"/>
    <w:rsid w:val="001E30E2"/>
    <w:rsid w:val="001E3872"/>
    <w:rsid w:val="001E3A04"/>
    <w:rsid w:val="001E3D93"/>
    <w:rsid w:val="001E40CD"/>
    <w:rsid w:val="001E44DF"/>
    <w:rsid w:val="001E48EA"/>
    <w:rsid w:val="001E4C98"/>
    <w:rsid w:val="001E4F59"/>
    <w:rsid w:val="001E4FC7"/>
    <w:rsid w:val="001E547A"/>
    <w:rsid w:val="001E55AA"/>
    <w:rsid w:val="001E562E"/>
    <w:rsid w:val="001E5D6E"/>
    <w:rsid w:val="001E5EB4"/>
    <w:rsid w:val="001E6516"/>
    <w:rsid w:val="001E6851"/>
    <w:rsid w:val="001E6B6A"/>
    <w:rsid w:val="001E7768"/>
    <w:rsid w:val="001E7E5E"/>
    <w:rsid w:val="001E7F0C"/>
    <w:rsid w:val="001F0580"/>
    <w:rsid w:val="001F065F"/>
    <w:rsid w:val="001F098C"/>
    <w:rsid w:val="001F0A81"/>
    <w:rsid w:val="001F100F"/>
    <w:rsid w:val="001F1546"/>
    <w:rsid w:val="001F16AC"/>
    <w:rsid w:val="001F1749"/>
    <w:rsid w:val="001F2210"/>
    <w:rsid w:val="001F23DD"/>
    <w:rsid w:val="001F2CC1"/>
    <w:rsid w:val="001F32A7"/>
    <w:rsid w:val="001F41AB"/>
    <w:rsid w:val="001F4D4D"/>
    <w:rsid w:val="001F4D7D"/>
    <w:rsid w:val="001F56F1"/>
    <w:rsid w:val="001F5AF8"/>
    <w:rsid w:val="001F5CFF"/>
    <w:rsid w:val="001F62F2"/>
    <w:rsid w:val="001F674B"/>
    <w:rsid w:val="001F7692"/>
    <w:rsid w:val="00200021"/>
    <w:rsid w:val="00200AE3"/>
    <w:rsid w:val="00200AEC"/>
    <w:rsid w:val="00200BDC"/>
    <w:rsid w:val="00200C24"/>
    <w:rsid w:val="00201448"/>
    <w:rsid w:val="00202307"/>
    <w:rsid w:val="002038F9"/>
    <w:rsid w:val="00203D8C"/>
    <w:rsid w:val="00203F96"/>
    <w:rsid w:val="002040D9"/>
    <w:rsid w:val="002042F8"/>
    <w:rsid w:val="00204BDD"/>
    <w:rsid w:val="00204D69"/>
    <w:rsid w:val="0020556F"/>
    <w:rsid w:val="00206664"/>
    <w:rsid w:val="0020694E"/>
    <w:rsid w:val="0020702F"/>
    <w:rsid w:val="00207241"/>
    <w:rsid w:val="002075DF"/>
    <w:rsid w:val="00207B7A"/>
    <w:rsid w:val="00210692"/>
    <w:rsid w:val="00210DC5"/>
    <w:rsid w:val="00210FF7"/>
    <w:rsid w:val="0021118F"/>
    <w:rsid w:val="00212059"/>
    <w:rsid w:val="002121E5"/>
    <w:rsid w:val="002122C2"/>
    <w:rsid w:val="002122C9"/>
    <w:rsid w:val="002125C7"/>
    <w:rsid w:val="0021289F"/>
    <w:rsid w:val="00212DAD"/>
    <w:rsid w:val="0021327D"/>
    <w:rsid w:val="002136F3"/>
    <w:rsid w:val="00213A53"/>
    <w:rsid w:val="00214126"/>
    <w:rsid w:val="00215325"/>
    <w:rsid w:val="00215557"/>
    <w:rsid w:val="00215B5F"/>
    <w:rsid w:val="00215CD6"/>
    <w:rsid w:val="002166C3"/>
    <w:rsid w:val="00216D67"/>
    <w:rsid w:val="002175E8"/>
    <w:rsid w:val="00217D01"/>
    <w:rsid w:val="002201D0"/>
    <w:rsid w:val="00221404"/>
    <w:rsid w:val="00221D0C"/>
    <w:rsid w:val="00222F61"/>
    <w:rsid w:val="002232DD"/>
    <w:rsid w:val="0022345C"/>
    <w:rsid w:val="002241CA"/>
    <w:rsid w:val="00224341"/>
    <w:rsid w:val="002243E5"/>
    <w:rsid w:val="00224ED1"/>
    <w:rsid w:val="002252BB"/>
    <w:rsid w:val="00225612"/>
    <w:rsid w:val="00225656"/>
    <w:rsid w:val="00225FB5"/>
    <w:rsid w:val="00226382"/>
    <w:rsid w:val="00226412"/>
    <w:rsid w:val="00226978"/>
    <w:rsid w:val="00226B86"/>
    <w:rsid w:val="00226FC1"/>
    <w:rsid w:val="00227BF4"/>
    <w:rsid w:val="0023049E"/>
    <w:rsid w:val="0023061B"/>
    <w:rsid w:val="00231278"/>
    <w:rsid w:val="00231811"/>
    <w:rsid w:val="00231EC4"/>
    <w:rsid w:val="00232489"/>
    <w:rsid w:val="002325BD"/>
    <w:rsid w:val="00232E33"/>
    <w:rsid w:val="00233165"/>
    <w:rsid w:val="002342FC"/>
    <w:rsid w:val="0023453E"/>
    <w:rsid w:val="00234722"/>
    <w:rsid w:val="0023508E"/>
    <w:rsid w:val="002361C9"/>
    <w:rsid w:val="0023662B"/>
    <w:rsid w:val="002366F9"/>
    <w:rsid w:val="00236810"/>
    <w:rsid w:val="00236AA1"/>
    <w:rsid w:val="00237181"/>
    <w:rsid w:val="002371F9"/>
    <w:rsid w:val="00237E76"/>
    <w:rsid w:val="00240259"/>
    <w:rsid w:val="00240599"/>
    <w:rsid w:val="0024113A"/>
    <w:rsid w:val="0024194F"/>
    <w:rsid w:val="00241F43"/>
    <w:rsid w:val="002421DD"/>
    <w:rsid w:val="00242502"/>
    <w:rsid w:val="00242A6A"/>
    <w:rsid w:val="00242DC3"/>
    <w:rsid w:val="00243439"/>
    <w:rsid w:val="00243C84"/>
    <w:rsid w:val="0024596E"/>
    <w:rsid w:val="00245D0C"/>
    <w:rsid w:val="00246699"/>
    <w:rsid w:val="002469E7"/>
    <w:rsid w:val="00246A26"/>
    <w:rsid w:val="00247581"/>
    <w:rsid w:val="0024777C"/>
    <w:rsid w:val="00247981"/>
    <w:rsid w:val="00247CF7"/>
    <w:rsid w:val="002500B6"/>
    <w:rsid w:val="0025053C"/>
    <w:rsid w:val="00250602"/>
    <w:rsid w:val="00251036"/>
    <w:rsid w:val="0025146D"/>
    <w:rsid w:val="00251A12"/>
    <w:rsid w:val="00251DCC"/>
    <w:rsid w:val="00252120"/>
    <w:rsid w:val="00252D14"/>
    <w:rsid w:val="00252EA2"/>
    <w:rsid w:val="00252F21"/>
    <w:rsid w:val="0025363A"/>
    <w:rsid w:val="0025384C"/>
    <w:rsid w:val="002542C4"/>
    <w:rsid w:val="00254409"/>
    <w:rsid w:val="002552C6"/>
    <w:rsid w:val="002552DB"/>
    <w:rsid w:val="002558C8"/>
    <w:rsid w:val="00255D4B"/>
    <w:rsid w:val="00255DB3"/>
    <w:rsid w:val="0025662A"/>
    <w:rsid w:val="00256988"/>
    <w:rsid w:val="002569E3"/>
    <w:rsid w:val="00256D9E"/>
    <w:rsid w:val="0025722E"/>
    <w:rsid w:val="002572EB"/>
    <w:rsid w:val="00257B2F"/>
    <w:rsid w:val="00260227"/>
    <w:rsid w:val="00260776"/>
    <w:rsid w:val="00260FAC"/>
    <w:rsid w:val="002614F5"/>
    <w:rsid w:val="002617F4"/>
    <w:rsid w:val="00261A59"/>
    <w:rsid w:val="00262111"/>
    <w:rsid w:val="0026254C"/>
    <w:rsid w:val="00262B72"/>
    <w:rsid w:val="00263B76"/>
    <w:rsid w:val="00263B9E"/>
    <w:rsid w:val="0026413C"/>
    <w:rsid w:val="0026464E"/>
    <w:rsid w:val="002649D7"/>
    <w:rsid w:val="00265658"/>
    <w:rsid w:val="002656AB"/>
    <w:rsid w:val="0026575E"/>
    <w:rsid w:val="00265AFA"/>
    <w:rsid w:val="002663EF"/>
    <w:rsid w:val="00266805"/>
    <w:rsid w:val="002668A2"/>
    <w:rsid w:val="00266DA0"/>
    <w:rsid w:val="00267268"/>
    <w:rsid w:val="00267388"/>
    <w:rsid w:val="00267C81"/>
    <w:rsid w:val="002709DC"/>
    <w:rsid w:val="00270CC9"/>
    <w:rsid w:val="00271168"/>
    <w:rsid w:val="002716A2"/>
    <w:rsid w:val="00272018"/>
    <w:rsid w:val="002724E8"/>
    <w:rsid w:val="00272825"/>
    <w:rsid w:val="00272FE3"/>
    <w:rsid w:val="00273923"/>
    <w:rsid w:val="002739F7"/>
    <w:rsid w:val="00274586"/>
    <w:rsid w:val="0027492C"/>
    <w:rsid w:val="002758BE"/>
    <w:rsid w:val="002761B9"/>
    <w:rsid w:val="002762D7"/>
    <w:rsid w:val="00276676"/>
    <w:rsid w:val="0027678D"/>
    <w:rsid w:val="00276A95"/>
    <w:rsid w:val="00276B28"/>
    <w:rsid w:val="00277D76"/>
    <w:rsid w:val="00277EE6"/>
    <w:rsid w:val="0028038B"/>
    <w:rsid w:val="002803DF"/>
    <w:rsid w:val="00280597"/>
    <w:rsid w:val="002819B4"/>
    <w:rsid w:val="00281A96"/>
    <w:rsid w:val="00282049"/>
    <w:rsid w:val="002821D6"/>
    <w:rsid w:val="00282259"/>
    <w:rsid w:val="00282660"/>
    <w:rsid w:val="00282BCE"/>
    <w:rsid w:val="00282FD1"/>
    <w:rsid w:val="00283179"/>
    <w:rsid w:val="0028389B"/>
    <w:rsid w:val="00283E69"/>
    <w:rsid w:val="00283F43"/>
    <w:rsid w:val="002841D4"/>
    <w:rsid w:val="0028436F"/>
    <w:rsid w:val="00284773"/>
    <w:rsid w:val="00284975"/>
    <w:rsid w:val="002856CC"/>
    <w:rsid w:val="00285832"/>
    <w:rsid w:val="002858FE"/>
    <w:rsid w:val="00286311"/>
    <w:rsid w:val="00286C54"/>
    <w:rsid w:val="00286E02"/>
    <w:rsid w:val="002872F5"/>
    <w:rsid w:val="00290889"/>
    <w:rsid w:val="00290CE2"/>
    <w:rsid w:val="0029105B"/>
    <w:rsid w:val="002929CF"/>
    <w:rsid w:val="002931E3"/>
    <w:rsid w:val="002932F0"/>
    <w:rsid w:val="002935E4"/>
    <w:rsid w:val="00293E86"/>
    <w:rsid w:val="00293EA8"/>
    <w:rsid w:val="002943AB"/>
    <w:rsid w:val="00294AA8"/>
    <w:rsid w:val="00294B82"/>
    <w:rsid w:val="00294E7B"/>
    <w:rsid w:val="00294EC1"/>
    <w:rsid w:val="00294F68"/>
    <w:rsid w:val="0029521C"/>
    <w:rsid w:val="0029537F"/>
    <w:rsid w:val="0029590B"/>
    <w:rsid w:val="00295E4F"/>
    <w:rsid w:val="002966D8"/>
    <w:rsid w:val="00296859"/>
    <w:rsid w:val="00296D1F"/>
    <w:rsid w:val="00297179"/>
    <w:rsid w:val="002978D9"/>
    <w:rsid w:val="00297B61"/>
    <w:rsid w:val="002A04A4"/>
    <w:rsid w:val="002A058B"/>
    <w:rsid w:val="002A0AD7"/>
    <w:rsid w:val="002A0FFB"/>
    <w:rsid w:val="002A1476"/>
    <w:rsid w:val="002A1CFC"/>
    <w:rsid w:val="002A2406"/>
    <w:rsid w:val="002A2D74"/>
    <w:rsid w:val="002A39A9"/>
    <w:rsid w:val="002A40F9"/>
    <w:rsid w:val="002A41DF"/>
    <w:rsid w:val="002A42D7"/>
    <w:rsid w:val="002A450D"/>
    <w:rsid w:val="002A466D"/>
    <w:rsid w:val="002A48B9"/>
    <w:rsid w:val="002A4B3A"/>
    <w:rsid w:val="002A4B3E"/>
    <w:rsid w:val="002A4CDD"/>
    <w:rsid w:val="002A4DFE"/>
    <w:rsid w:val="002A4EAB"/>
    <w:rsid w:val="002A4EFF"/>
    <w:rsid w:val="002A4F33"/>
    <w:rsid w:val="002A5338"/>
    <w:rsid w:val="002A55B4"/>
    <w:rsid w:val="002A57C7"/>
    <w:rsid w:val="002A5A55"/>
    <w:rsid w:val="002A652C"/>
    <w:rsid w:val="002A6E89"/>
    <w:rsid w:val="002A71C7"/>
    <w:rsid w:val="002A739D"/>
    <w:rsid w:val="002A7FAA"/>
    <w:rsid w:val="002B0478"/>
    <w:rsid w:val="002B07B0"/>
    <w:rsid w:val="002B07CD"/>
    <w:rsid w:val="002B082B"/>
    <w:rsid w:val="002B08D6"/>
    <w:rsid w:val="002B0B0E"/>
    <w:rsid w:val="002B163F"/>
    <w:rsid w:val="002B16B9"/>
    <w:rsid w:val="002B1DAD"/>
    <w:rsid w:val="002B22CF"/>
    <w:rsid w:val="002B30B3"/>
    <w:rsid w:val="002B31C3"/>
    <w:rsid w:val="002B3ADA"/>
    <w:rsid w:val="002B4B51"/>
    <w:rsid w:val="002B5854"/>
    <w:rsid w:val="002B59E3"/>
    <w:rsid w:val="002B5C40"/>
    <w:rsid w:val="002B5DB8"/>
    <w:rsid w:val="002B61EA"/>
    <w:rsid w:val="002B6546"/>
    <w:rsid w:val="002B65B2"/>
    <w:rsid w:val="002B6D27"/>
    <w:rsid w:val="002B73EB"/>
    <w:rsid w:val="002B7715"/>
    <w:rsid w:val="002B7A76"/>
    <w:rsid w:val="002B7FF2"/>
    <w:rsid w:val="002C0023"/>
    <w:rsid w:val="002C05F0"/>
    <w:rsid w:val="002C061C"/>
    <w:rsid w:val="002C07AD"/>
    <w:rsid w:val="002C15F1"/>
    <w:rsid w:val="002C1A97"/>
    <w:rsid w:val="002C213A"/>
    <w:rsid w:val="002C36B8"/>
    <w:rsid w:val="002C3A16"/>
    <w:rsid w:val="002C3CB5"/>
    <w:rsid w:val="002C3EEB"/>
    <w:rsid w:val="002C3F0A"/>
    <w:rsid w:val="002C43DB"/>
    <w:rsid w:val="002C4D14"/>
    <w:rsid w:val="002C5418"/>
    <w:rsid w:val="002C5AA9"/>
    <w:rsid w:val="002C5E54"/>
    <w:rsid w:val="002C60CF"/>
    <w:rsid w:val="002C6280"/>
    <w:rsid w:val="002C667D"/>
    <w:rsid w:val="002C68F9"/>
    <w:rsid w:val="002C6E1E"/>
    <w:rsid w:val="002C6F79"/>
    <w:rsid w:val="002C6FD5"/>
    <w:rsid w:val="002C707C"/>
    <w:rsid w:val="002C70A6"/>
    <w:rsid w:val="002C7133"/>
    <w:rsid w:val="002D075B"/>
    <w:rsid w:val="002D10A1"/>
    <w:rsid w:val="002D12CE"/>
    <w:rsid w:val="002D16B3"/>
    <w:rsid w:val="002D1A90"/>
    <w:rsid w:val="002D2090"/>
    <w:rsid w:val="002D21E0"/>
    <w:rsid w:val="002D2694"/>
    <w:rsid w:val="002D2E03"/>
    <w:rsid w:val="002D30CB"/>
    <w:rsid w:val="002D30F7"/>
    <w:rsid w:val="002D377A"/>
    <w:rsid w:val="002D432B"/>
    <w:rsid w:val="002D4947"/>
    <w:rsid w:val="002D4C80"/>
    <w:rsid w:val="002D4F64"/>
    <w:rsid w:val="002D5038"/>
    <w:rsid w:val="002D5405"/>
    <w:rsid w:val="002D6325"/>
    <w:rsid w:val="002D6C16"/>
    <w:rsid w:val="002D6D4B"/>
    <w:rsid w:val="002D6F45"/>
    <w:rsid w:val="002D73A2"/>
    <w:rsid w:val="002D753F"/>
    <w:rsid w:val="002D7FA0"/>
    <w:rsid w:val="002E0107"/>
    <w:rsid w:val="002E0310"/>
    <w:rsid w:val="002E089C"/>
    <w:rsid w:val="002E0974"/>
    <w:rsid w:val="002E0BBE"/>
    <w:rsid w:val="002E0ECC"/>
    <w:rsid w:val="002E1D36"/>
    <w:rsid w:val="002E1F9B"/>
    <w:rsid w:val="002E21AF"/>
    <w:rsid w:val="002E21FE"/>
    <w:rsid w:val="002E256A"/>
    <w:rsid w:val="002E25A5"/>
    <w:rsid w:val="002E31CE"/>
    <w:rsid w:val="002E3265"/>
    <w:rsid w:val="002E349A"/>
    <w:rsid w:val="002E35BB"/>
    <w:rsid w:val="002E37F1"/>
    <w:rsid w:val="002E3C78"/>
    <w:rsid w:val="002E3EDD"/>
    <w:rsid w:val="002E3EE9"/>
    <w:rsid w:val="002E4024"/>
    <w:rsid w:val="002E47CA"/>
    <w:rsid w:val="002E4FB0"/>
    <w:rsid w:val="002E5653"/>
    <w:rsid w:val="002E568B"/>
    <w:rsid w:val="002E5857"/>
    <w:rsid w:val="002E59B2"/>
    <w:rsid w:val="002E5D09"/>
    <w:rsid w:val="002E5E7F"/>
    <w:rsid w:val="002E621B"/>
    <w:rsid w:val="002E65BD"/>
    <w:rsid w:val="002E69CB"/>
    <w:rsid w:val="002E6AC5"/>
    <w:rsid w:val="002E7029"/>
    <w:rsid w:val="002E7A2B"/>
    <w:rsid w:val="002F1048"/>
    <w:rsid w:val="002F133F"/>
    <w:rsid w:val="002F1652"/>
    <w:rsid w:val="002F188A"/>
    <w:rsid w:val="002F19ED"/>
    <w:rsid w:val="002F1AE2"/>
    <w:rsid w:val="002F1B53"/>
    <w:rsid w:val="002F2C26"/>
    <w:rsid w:val="002F3053"/>
    <w:rsid w:val="002F3167"/>
    <w:rsid w:val="002F3205"/>
    <w:rsid w:val="002F365B"/>
    <w:rsid w:val="002F3716"/>
    <w:rsid w:val="002F3E32"/>
    <w:rsid w:val="002F3F26"/>
    <w:rsid w:val="002F4C07"/>
    <w:rsid w:val="002F593B"/>
    <w:rsid w:val="002F6562"/>
    <w:rsid w:val="002F6D7C"/>
    <w:rsid w:val="002F700F"/>
    <w:rsid w:val="002F72DE"/>
    <w:rsid w:val="002F763E"/>
    <w:rsid w:val="002F79C3"/>
    <w:rsid w:val="003003CF"/>
    <w:rsid w:val="00300D25"/>
    <w:rsid w:val="00300F79"/>
    <w:rsid w:val="003011EC"/>
    <w:rsid w:val="003013D5"/>
    <w:rsid w:val="00301CD9"/>
    <w:rsid w:val="00301DE7"/>
    <w:rsid w:val="00301E75"/>
    <w:rsid w:val="00302446"/>
    <w:rsid w:val="00303079"/>
    <w:rsid w:val="003038B8"/>
    <w:rsid w:val="00304040"/>
    <w:rsid w:val="003043D0"/>
    <w:rsid w:val="003048C4"/>
    <w:rsid w:val="00305526"/>
    <w:rsid w:val="00305834"/>
    <w:rsid w:val="00305B93"/>
    <w:rsid w:val="003062F0"/>
    <w:rsid w:val="003063F9"/>
    <w:rsid w:val="00306DAD"/>
    <w:rsid w:val="0030748A"/>
    <w:rsid w:val="0030757A"/>
    <w:rsid w:val="003079A0"/>
    <w:rsid w:val="00307AEB"/>
    <w:rsid w:val="00307D99"/>
    <w:rsid w:val="00310477"/>
    <w:rsid w:val="00310911"/>
    <w:rsid w:val="00310F44"/>
    <w:rsid w:val="003112AE"/>
    <w:rsid w:val="003113EB"/>
    <w:rsid w:val="003115BC"/>
    <w:rsid w:val="00311AC6"/>
    <w:rsid w:val="00311C25"/>
    <w:rsid w:val="003120CE"/>
    <w:rsid w:val="0031217E"/>
    <w:rsid w:val="003123F4"/>
    <w:rsid w:val="00312417"/>
    <w:rsid w:val="003124F6"/>
    <w:rsid w:val="00312703"/>
    <w:rsid w:val="00312745"/>
    <w:rsid w:val="003128F9"/>
    <w:rsid w:val="00312952"/>
    <w:rsid w:val="0031303C"/>
    <w:rsid w:val="00313046"/>
    <w:rsid w:val="0031319B"/>
    <w:rsid w:val="00313B66"/>
    <w:rsid w:val="00313DE0"/>
    <w:rsid w:val="003143BB"/>
    <w:rsid w:val="003146D0"/>
    <w:rsid w:val="00314992"/>
    <w:rsid w:val="00314B1E"/>
    <w:rsid w:val="00315030"/>
    <w:rsid w:val="003154C1"/>
    <w:rsid w:val="003159C4"/>
    <w:rsid w:val="00316458"/>
    <w:rsid w:val="003168D9"/>
    <w:rsid w:val="00317271"/>
    <w:rsid w:val="00317BB5"/>
    <w:rsid w:val="00317FF1"/>
    <w:rsid w:val="00320208"/>
    <w:rsid w:val="003203EA"/>
    <w:rsid w:val="00320C1E"/>
    <w:rsid w:val="00320C9A"/>
    <w:rsid w:val="00320E89"/>
    <w:rsid w:val="00321246"/>
    <w:rsid w:val="00321FBD"/>
    <w:rsid w:val="0032228F"/>
    <w:rsid w:val="003222E2"/>
    <w:rsid w:val="00322300"/>
    <w:rsid w:val="00322803"/>
    <w:rsid w:val="00322A10"/>
    <w:rsid w:val="003231E9"/>
    <w:rsid w:val="00323473"/>
    <w:rsid w:val="00323F4C"/>
    <w:rsid w:val="00324AA0"/>
    <w:rsid w:val="00324D1B"/>
    <w:rsid w:val="00324E7C"/>
    <w:rsid w:val="003250C4"/>
    <w:rsid w:val="00325147"/>
    <w:rsid w:val="003253C1"/>
    <w:rsid w:val="00325845"/>
    <w:rsid w:val="00325BF4"/>
    <w:rsid w:val="00325D80"/>
    <w:rsid w:val="00326697"/>
    <w:rsid w:val="003271C8"/>
    <w:rsid w:val="003272E1"/>
    <w:rsid w:val="0032779B"/>
    <w:rsid w:val="003300E0"/>
    <w:rsid w:val="003307F9"/>
    <w:rsid w:val="003318CC"/>
    <w:rsid w:val="00331E5B"/>
    <w:rsid w:val="00331EBC"/>
    <w:rsid w:val="003320FA"/>
    <w:rsid w:val="003322C9"/>
    <w:rsid w:val="00332805"/>
    <w:rsid w:val="0033290C"/>
    <w:rsid w:val="00332935"/>
    <w:rsid w:val="00332B04"/>
    <w:rsid w:val="00332CF1"/>
    <w:rsid w:val="003330E5"/>
    <w:rsid w:val="00333F7D"/>
    <w:rsid w:val="0033458B"/>
    <w:rsid w:val="0033467E"/>
    <w:rsid w:val="0033488B"/>
    <w:rsid w:val="00334BD0"/>
    <w:rsid w:val="003351E3"/>
    <w:rsid w:val="00335842"/>
    <w:rsid w:val="00335AFB"/>
    <w:rsid w:val="003360E5"/>
    <w:rsid w:val="00336763"/>
    <w:rsid w:val="003375F4"/>
    <w:rsid w:val="00337699"/>
    <w:rsid w:val="0033795F"/>
    <w:rsid w:val="00337FB1"/>
    <w:rsid w:val="0034005B"/>
    <w:rsid w:val="003403D4"/>
    <w:rsid w:val="0034057F"/>
    <w:rsid w:val="003405FA"/>
    <w:rsid w:val="003406AD"/>
    <w:rsid w:val="0034075F"/>
    <w:rsid w:val="00340B51"/>
    <w:rsid w:val="00340D29"/>
    <w:rsid w:val="00340ED0"/>
    <w:rsid w:val="003410AC"/>
    <w:rsid w:val="003418F8"/>
    <w:rsid w:val="003419BB"/>
    <w:rsid w:val="00341E9A"/>
    <w:rsid w:val="0034251A"/>
    <w:rsid w:val="00342769"/>
    <w:rsid w:val="0034298D"/>
    <w:rsid w:val="00342C1E"/>
    <w:rsid w:val="003437A1"/>
    <w:rsid w:val="00343A67"/>
    <w:rsid w:val="00343AC7"/>
    <w:rsid w:val="00343EC9"/>
    <w:rsid w:val="00344E68"/>
    <w:rsid w:val="00344F1D"/>
    <w:rsid w:val="003452D2"/>
    <w:rsid w:val="00345CB6"/>
    <w:rsid w:val="00345E45"/>
    <w:rsid w:val="003465E9"/>
    <w:rsid w:val="00347085"/>
    <w:rsid w:val="00347145"/>
    <w:rsid w:val="00347354"/>
    <w:rsid w:val="00347A7D"/>
    <w:rsid w:val="00347ADF"/>
    <w:rsid w:val="00347F5D"/>
    <w:rsid w:val="00350672"/>
    <w:rsid w:val="003506C5"/>
    <w:rsid w:val="00350FB8"/>
    <w:rsid w:val="00350FBB"/>
    <w:rsid w:val="00351609"/>
    <w:rsid w:val="00351F8A"/>
    <w:rsid w:val="00352693"/>
    <w:rsid w:val="00352A45"/>
    <w:rsid w:val="00352E6F"/>
    <w:rsid w:val="00353190"/>
    <w:rsid w:val="00353475"/>
    <w:rsid w:val="0035364A"/>
    <w:rsid w:val="00353A95"/>
    <w:rsid w:val="00353D4C"/>
    <w:rsid w:val="00353EDE"/>
    <w:rsid w:val="00354423"/>
    <w:rsid w:val="00354595"/>
    <w:rsid w:val="00355070"/>
    <w:rsid w:val="00355738"/>
    <w:rsid w:val="003562BA"/>
    <w:rsid w:val="00356A6F"/>
    <w:rsid w:val="00356EB9"/>
    <w:rsid w:val="00357485"/>
    <w:rsid w:val="003577DD"/>
    <w:rsid w:val="00357946"/>
    <w:rsid w:val="0035798A"/>
    <w:rsid w:val="003606DC"/>
    <w:rsid w:val="0036084F"/>
    <w:rsid w:val="00360F09"/>
    <w:rsid w:val="003617C4"/>
    <w:rsid w:val="003621EE"/>
    <w:rsid w:val="0036295E"/>
    <w:rsid w:val="00362AC2"/>
    <w:rsid w:val="00362F3B"/>
    <w:rsid w:val="0036300D"/>
    <w:rsid w:val="00363216"/>
    <w:rsid w:val="00363A72"/>
    <w:rsid w:val="00364561"/>
    <w:rsid w:val="00364A40"/>
    <w:rsid w:val="00364AE8"/>
    <w:rsid w:val="00364BCA"/>
    <w:rsid w:val="00364F30"/>
    <w:rsid w:val="00365949"/>
    <w:rsid w:val="00365AB8"/>
    <w:rsid w:val="00365D35"/>
    <w:rsid w:val="00366BD7"/>
    <w:rsid w:val="00366D5D"/>
    <w:rsid w:val="00366F42"/>
    <w:rsid w:val="00367079"/>
    <w:rsid w:val="00367636"/>
    <w:rsid w:val="00367965"/>
    <w:rsid w:val="00370196"/>
    <w:rsid w:val="003704BA"/>
    <w:rsid w:val="00370E6F"/>
    <w:rsid w:val="00370F4F"/>
    <w:rsid w:val="00371305"/>
    <w:rsid w:val="00371417"/>
    <w:rsid w:val="00371681"/>
    <w:rsid w:val="00371D35"/>
    <w:rsid w:val="00371D6C"/>
    <w:rsid w:val="00372382"/>
    <w:rsid w:val="003728F3"/>
    <w:rsid w:val="00372B9E"/>
    <w:rsid w:val="0037316E"/>
    <w:rsid w:val="0037394C"/>
    <w:rsid w:val="00373BDE"/>
    <w:rsid w:val="00374438"/>
    <w:rsid w:val="00374DD6"/>
    <w:rsid w:val="00375222"/>
    <w:rsid w:val="00375456"/>
    <w:rsid w:val="00376060"/>
    <w:rsid w:val="00376BD6"/>
    <w:rsid w:val="00376BF4"/>
    <w:rsid w:val="00376F73"/>
    <w:rsid w:val="0037757F"/>
    <w:rsid w:val="00377652"/>
    <w:rsid w:val="00377B9F"/>
    <w:rsid w:val="00377ECA"/>
    <w:rsid w:val="003804F6"/>
    <w:rsid w:val="003809AA"/>
    <w:rsid w:val="00380D8E"/>
    <w:rsid w:val="00380D90"/>
    <w:rsid w:val="003812BF"/>
    <w:rsid w:val="00381C1B"/>
    <w:rsid w:val="003821BE"/>
    <w:rsid w:val="00382239"/>
    <w:rsid w:val="003827FB"/>
    <w:rsid w:val="00382AC1"/>
    <w:rsid w:val="00382B99"/>
    <w:rsid w:val="00382EF2"/>
    <w:rsid w:val="00382FD8"/>
    <w:rsid w:val="003837F5"/>
    <w:rsid w:val="00383C14"/>
    <w:rsid w:val="00383CA6"/>
    <w:rsid w:val="003841A1"/>
    <w:rsid w:val="0038435A"/>
    <w:rsid w:val="0038460B"/>
    <w:rsid w:val="00384ACA"/>
    <w:rsid w:val="00384DD0"/>
    <w:rsid w:val="003868F9"/>
    <w:rsid w:val="003869B0"/>
    <w:rsid w:val="00386CCE"/>
    <w:rsid w:val="003870D4"/>
    <w:rsid w:val="00387208"/>
    <w:rsid w:val="00387409"/>
    <w:rsid w:val="00387617"/>
    <w:rsid w:val="003879C9"/>
    <w:rsid w:val="003879DF"/>
    <w:rsid w:val="00387CE2"/>
    <w:rsid w:val="00387D90"/>
    <w:rsid w:val="00387FF7"/>
    <w:rsid w:val="00390E41"/>
    <w:rsid w:val="0039116E"/>
    <w:rsid w:val="003912EB"/>
    <w:rsid w:val="003917C7"/>
    <w:rsid w:val="00391BF5"/>
    <w:rsid w:val="00391E1B"/>
    <w:rsid w:val="00392380"/>
    <w:rsid w:val="00392DD8"/>
    <w:rsid w:val="0039320E"/>
    <w:rsid w:val="003934C9"/>
    <w:rsid w:val="00393F39"/>
    <w:rsid w:val="00394283"/>
    <w:rsid w:val="003944B8"/>
    <w:rsid w:val="00394552"/>
    <w:rsid w:val="0039480A"/>
    <w:rsid w:val="003948E6"/>
    <w:rsid w:val="003949C1"/>
    <w:rsid w:val="00394F90"/>
    <w:rsid w:val="00395961"/>
    <w:rsid w:val="00395BA6"/>
    <w:rsid w:val="00396066"/>
    <w:rsid w:val="003961F7"/>
    <w:rsid w:val="0039623A"/>
    <w:rsid w:val="00396296"/>
    <w:rsid w:val="00396480"/>
    <w:rsid w:val="003966A3"/>
    <w:rsid w:val="0039684A"/>
    <w:rsid w:val="003968F0"/>
    <w:rsid w:val="00396ADA"/>
    <w:rsid w:val="003A02CD"/>
    <w:rsid w:val="003A0504"/>
    <w:rsid w:val="003A0E7B"/>
    <w:rsid w:val="003A0FF1"/>
    <w:rsid w:val="003A10BE"/>
    <w:rsid w:val="003A11B3"/>
    <w:rsid w:val="003A12EF"/>
    <w:rsid w:val="003A1654"/>
    <w:rsid w:val="003A18CB"/>
    <w:rsid w:val="003A20DD"/>
    <w:rsid w:val="003A299D"/>
    <w:rsid w:val="003A2E6C"/>
    <w:rsid w:val="003A313B"/>
    <w:rsid w:val="003A3384"/>
    <w:rsid w:val="003A366A"/>
    <w:rsid w:val="003A37E4"/>
    <w:rsid w:val="003A3CD2"/>
    <w:rsid w:val="003A3FF1"/>
    <w:rsid w:val="003A43A2"/>
    <w:rsid w:val="003A4C7D"/>
    <w:rsid w:val="003A4E42"/>
    <w:rsid w:val="003A5730"/>
    <w:rsid w:val="003A5AFB"/>
    <w:rsid w:val="003A6006"/>
    <w:rsid w:val="003A60F7"/>
    <w:rsid w:val="003A621D"/>
    <w:rsid w:val="003A7434"/>
    <w:rsid w:val="003A79A3"/>
    <w:rsid w:val="003A7D42"/>
    <w:rsid w:val="003B0671"/>
    <w:rsid w:val="003B070A"/>
    <w:rsid w:val="003B0BE0"/>
    <w:rsid w:val="003B10FD"/>
    <w:rsid w:val="003B1D2F"/>
    <w:rsid w:val="003B1DF9"/>
    <w:rsid w:val="003B2531"/>
    <w:rsid w:val="003B31F9"/>
    <w:rsid w:val="003B3256"/>
    <w:rsid w:val="003B3A3B"/>
    <w:rsid w:val="003B43E1"/>
    <w:rsid w:val="003B451B"/>
    <w:rsid w:val="003B48BE"/>
    <w:rsid w:val="003B49C5"/>
    <w:rsid w:val="003B4B13"/>
    <w:rsid w:val="003B5DAC"/>
    <w:rsid w:val="003B5DF1"/>
    <w:rsid w:val="003B5F1D"/>
    <w:rsid w:val="003B730A"/>
    <w:rsid w:val="003B772B"/>
    <w:rsid w:val="003B7E8A"/>
    <w:rsid w:val="003C02AD"/>
    <w:rsid w:val="003C08D5"/>
    <w:rsid w:val="003C0F6F"/>
    <w:rsid w:val="003C1408"/>
    <w:rsid w:val="003C1879"/>
    <w:rsid w:val="003C1901"/>
    <w:rsid w:val="003C1E19"/>
    <w:rsid w:val="003C256B"/>
    <w:rsid w:val="003C3759"/>
    <w:rsid w:val="003C3CF3"/>
    <w:rsid w:val="003C3D89"/>
    <w:rsid w:val="003C3DE1"/>
    <w:rsid w:val="003C4587"/>
    <w:rsid w:val="003C5289"/>
    <w:rsid w:val="003C5B1B"/>
    <w:rsid w:val="003C6A73"/>
    <w:rsid w:val="003C6C6A"/>
    <w:rsid w:val="003C6C81"/>
    <w:rsid w:val="003C703C"/>
    <w:rsid w:val="003C7236"/>
    <w:rsid w:val="003C738F"/>
    <w:rsid w:val="003C7C26"/>
    <w:rsid w:val="003D0234"/>
    <w:rsid w:val="003D05B7"/>
    <w:rsid w:val="003D115B"/>
    <w:rsid w:val="003D14C0"/>
    <w:rsid w:val="003D15F0"/>
    <w:rsid w:val="003D1BEA"/>
    <w:rsid w:val="003D2E5C"/>
    <w:rsid w:val="003D310B"/>
    <w:rsid w:val="003D3777"/>
    <w:rsid w:val="003D3927"/>
    <w:rsid w:val="003D3935"/>
    <w:rsid w:val="003D3D30"/>
    <w:rsid w:val="003D485A"/>
    <w:rsid w:val="003D4E6A"/>
    <w:rsid w:val="003D556B"/>
    <w:rsid w:val="003D6167"/>
    <w:rsid w:val="003D6180"/>
    <w:rsid w:val="003D6488"/>
    <w:rsid w:val="003D7318"/>
    <w:rsid w:val="003D7539"/>
    <w:rsid w:val="003D75DF"/>
    <w:rsid w:val="003D775D"/>
    <w:rsid w:val="003D7B29"/>
    <w:rsid w:val="003D7DBB"/>
    <w:rsid w:val="003D7F96"/>
    <w:rsid w:val="003E0BE3"/>
    <w:rsid w:val="003E1721"/>
    <w:rsid w:val="003E18AB"/>
    <w:rsid w:val="003E2B1B"/>
    <w:rsid w:val="003E2CF3"/>
    <w:rsid w:val="003E2DE4"/>
    <w:rsid w:val="003E2EB5"/>
    <w:rsid w:val="003E3B12"/>
    <w:rsid w:val="003E3B4C"/>
    <w:rsid w:val="003E3BB8"/>
    <w:rsid w:val="003E4120"/>
    <w:rsid w:val="003E42BE"/>
    <w:rsid w:val="003E435A"/>
    <w:rsid w:val="003E47DC"/>
    <w:rsid w:val="003E4BB7"/>
    <w:rsid w:val="003E512B"/>
    <w:rsid w:val="003E5938"/>
    <w:rsid w:val="003E5A36"/>
    <w:rsid w:val="003E5EDB"/>
    <w:rsid w:val="003E6078"/>
    <w:rsid w:val="003E6586"/>
    <w:rsid w:val="003E65A7"/>
    <w:rsid w:val="003E71E7"/>
    <w:rsid w:val="003E7A17"/>
    <w:rsid w:val="003E7D15"/>
    <w:rsid w:val="003F04E1"/>
    <w:rsid w:val="003F09B9"/>
    <w:rsid w:val="003F0C78"/>
    <w:rsid w:val="003F171B"/>
    <w:rsid w:val="003F1F2C"/>
    <w:rsid w:val="003F20CB"/>
    <w:rsid w:val="003F2CD8"/>
    <w:rsid w:val="003F2D6B"/>
    <w:rsid w:val="003F3107"/>
    <w:rsid w:val="003F3B79"/>
    <w:rsid w:val="003F418C"/>
    <w:rsid w:val="003F41DE"/>
    <w:rsid w:val="003F45EA"/>
    <w:rsid w:val="003F46DE"/>
    <w:rsid w:val="003F4766"/>
    <w:rsid w:val="003F4A77"/>
    <w:rsid w:val="003F4BFD"/>
    <w:rsid w:val="003F5191"/>
    <w:rsid w:val="003F54F3"/>
    <w:rsid w:val="003F6195"/>
    <w:rsid w:val="003F6D56"/>
    <w:rsid w:val="003F71D2"/>
    <w:rsid w:val="003F7573"/>
    <w:rsid w:val="003F7E5F"/>
    <w:rsid w:val="003F7EED"/>
    <w:rsid w:val="0040016B"/>
    <w:rsid w:val="004001A4"/>
    <w:rsid w:val="00400877"/>
    <w:rsid w:val="00400AB1"/>
    <w:rsid w:val="00400ED5"/>
    <w:rsid w:val="00400F59"/>
    <w:rsid w:val="004014F6"/>
    <w:rsid w:val="00402BEC"/>
    <w:rsid w:val="004037A1"/>
    <w:rsid w:val="00403887"/>
    <w:rsid w:val="00404200"/>
    <w:rsid w:val="00404901"/>
    <w:rsid w:val="0040496D"/>
    <w:rsid w:val="00404CD2"/>
    <w:rsid w:val="00404D3C"/>
    <w:rsid w:val="00404DAE"/>
    <w:rsid w:val="00404E19"/>
    <w:rsid w:val="00404E4D"/>
    <w:rsid w:val="00404FEE"/>
    <w:rsid w:val="004050D9"/>
    <w:rsid w:val="00405233"/>
    <w:rsid w:val="00405413"/>
    <w:rsid w:val="00405552"/>
    <w:rsid w:val="00405614"/>
    <w:rsid w:val="0040584E"/>
    <w:rsid w:val="00405E8D"/>
    <w:rsid w:val="00405F36"/>
    <w:rsid w:val="00405F7C"/>
    <w:rsid w:val="00407778"/>
    <w:rsid w:val="004077D1"/>
    <w:rsid w:val="00407A43"/>
    <w:rsid w:val="00407A61"/>
    <w:rsid w:val="004104DD"/>
    <w:rsid w:val="00410BEB"/>
    <w:rsid w:val="00410F52"/>
    <w:rsid w:val="0041105C"/>
    <w:rsid w:val="004111BF"/>
    <w:rsid w:val="00411B83"/>
    <w:rsid w:val="0041204A"/>
    <w:rsid w:val="00412077"/>
    <w:rsid w:val="0041216F"/>
    <w:rsid w:val="00412753"/>
    <w:rsid w:val="00412B8C"/>
    <w:rsid w:val="00412EAC"/>
    <w:rsid w:val="0041378F"/>
    <w:rsid w:val="00413FA3"/>
    <w:rsid w:val="00414476"/>
    <w:rsid w:val="00415309"/>
    <w:rsid w:val="00415591"/>
    <w:rsid w:val="00415F10"/>
    <w:rsid w:val="0041657E"/>
    <w:rsid w:val="00416A45"/>
    <w:rsid w:val="004176ED"/>
    <w:rsid w:val="00417EB2"/>
    <w:rsid w:val="004212B8"/>
    <w:rsid w:val="0042184B"/>
    <w:rsid w:val="00421D69"/>
    <w:rsid w:val="00422266"/>
    <w:rsid w:val="00422589"/>
    <w:rsid w:val="00422FB3"/>
    <w:rsid w:val="004231AE"/>
    <w:rsid w:val="00423289"/>
    <w:rsid w:val="00423689"/>
    <w:rsid w:val="00423E63"/>
    <w:rsid w:val="00423F1D"/>
    <w:rsid w:val="00424488"/>
    <w:rsid w:val="00425CA4"/>
    <w:rsid w:val="00426627"/>
    <w:rsid w:val="00426774"/>
    <w:rsid w:val="004269A3"/>
    <w:rsid w:val="00427821"/>
    <w:rsid w:val="00427C04"/>
    <w:rsid w:val="00427C4F"/>
    <w:rsid w:val="00430306"/>
    <w:rsid w:val="00430E86"/>
    <w:rsid w:val="0043163F"/>
    <w:rsid w:val="00431736"/>
    <w:rsid w:val="0043326B"/>
    <w:rsid w:val="0043386F"/>
    <w:rsid w:val="00433E08"/>
    <w:rsid w:val="0043406E"/>
    <w:rsid w:val="004341C1"/>
    <w:rsid w:val="0043424E"/>
    <w:rsid w:val="00434F7F"/>
    <w:rsid w:val="00435144"/>
    <w:rsid w:val="00435365"/>
    <w:rsid w:val="00435499"/>
    <w:rsid w:val="00435C5B"/>
    <w:rsid w:val="00436192"/>
    <w:rsid w:val="004370E5"/>
    <w:rsid w:val="00437449"/>
    <w:rsid w:val="00437904"/>
    <w:rsid w:val="00437AAB"/>
    <w:rsid w:val="00437CB2"/>
    <w:rsid w:val="00437F81"/>
    <w:rsid w:val="0044009D"/>
    <w:rsid w:val="004403D8"/>
    <w:rsid w:val="0044061F"/>
    <w:rsid w:val="00441578"/>
    <w:rsid w:val="00441AA7"/>
    <w:rsid w:val="0044241F"/>
    <w:rsid w:val="00442594"/>
    <w:rsid w:val="0044331C"/>
    <w:rsid w:val="00443419"/>
    <w:rsid w:val="004438C6"/>
    <w:rsid w:val="004439B7"/>
    <w:rsid w:val="004439F6"/>
    <w:rsid w:val="0044419C"/>
    <w:rsid w:val="00444C7C"/>
    <w:rsid w:val="004455E5"/>
    <w:rsid w:val="00445704"/>
    <w:rsid w:val="004458D0"/>
    <w:rsid w:val="004467B4"/>
    <w:rsid w:val="0044700D"/>
    <w:rsid w:val="00447878"/>
    <w:rsid w:val="00447B09"/>
    <w:rsid w:val="00447B19"/>
    <w:rsid w:val="00451C0D"/>
    <w:rsid w:val="00452CD7"/>
    <w:rsid w:val="00452E33"/>
    <w:rsid w:val="00452E46"/>
    <w:rsid w:val="00452FB7"/>
    <w:rsid w:val="0045335C"/>
    <w:rsid w:val="00453C9A"/>
    <w:rsid w:val="004540F3"/>
    <w:rsid w:val="004547A2"/>
    <w:rsid w:val="00454838"/>
    <w:rsid w:val="004559A3"/>
    <w:rsid w:val="004568F4"/>
    <w:rsid w:val="0045694C"/>
    <w:rsid w:val="00456BF3"/>
    <w:rsid w:val="004571A4"/>
    <w:rsid w:val="004572A3"/>
    <w:rsid w:val="0045761E"/>
    <w:rsid w:val="00457BCF"/>
    <w:rsid w:val="00457FEC"/>
    <w:rsid w:val="004608A7"/>
    <w:rsid w:val="00461535"/>
    <w:rsid w:val="00461809"/>
    <w:rsid w:val="00461E9C"/>
    <w:rsid w:val="004621BD"/>
    <w:rsid w:val="00462C36"/>
    <w:rsid w:val="00462C7A"/>
    <w:rsid w:val="00462F39"/>
    <w:rsid w:val="00462FE2"/>
    <w:rsid w:val="004638FB"/>
    <w:rsid w:val="004648E8"/>
    <w:rsid w:val="00464F16"/>
    <w:rsid w:val="00465073"/>
    <w:rsid w:val="00465FAC"/>
    <w:rsid w:val="00466377"/>
    <w:rsid w:val="00466605"/>
    <w:rsid w:val="00467E6E"/>
    <w:rsid w:val="00470D4E"/>
    <w:rsid w:val="004714AC"/>
    <w:rsid w:val="004719C7"/>
    <w:rsid w:val="00471A19"/>
    <w:rsid w:val="00471BB5"/>
    <w:rsid w:val="00471BD6"/>
    <w:rsid w:val="00471D5A"/>
    <w:rsid w:val="00471E17"/>
    <w:rsid w:val="00472A64"/>
    <w:rsid w:val="004730D3"/>
    <w:rsid w:val="00473273"/>
    <w:rsid w:val="0047393F"/>
    <w:rsid w:val="00474308"/>
    <w:rsid w:val="00474A9F"/>
    <w:rsid w:val="00474F08"/>
    <w:rsid w:val="00474FA2"/>
    <w:rsid w:val="004753EF"/>
    <w:rsid w:val="00475516"/>
    <w:rsid w:val="0047562D"/>
    <w:rsid w:val="00475BD7"/>
    <w:rsid w:val="00476591"/>
    <w:rsid w:val="004766EA"/>
    <w:rsid w:val="004768AF"/>
    <w:rsid w:val="00476E88"/>
    <w:rsid w:val="00477592"/>
    <w:rsid w:val="00477F52"/>
    <w:rsid w:val="00480340"/>
    <w:rsid w:val="004804DF"/>
    <w:rsid w:val="00480B4C"/>
    <w:rsid w:val="00480BE7"/>
    <w:rsid w:val="00480DB8"/>
    <w:rsid w:val="00480F5E"/>
    <w:rsid w:val="00481316"/>
    <w:rsid w:val="004818F5"/>
    <w:rsid w:val="00482C6B"/>
    <w:rsid w:val="00483841"/>
    <w:rsid w:val="00483FA8"/>
    <w:rsid w:val="004841EC"/>
    <w:rsid w:val="004845A9"/>
    <w:rsid w:val="004846A6"/>
    <w:rsid w:val="00484C83"/>
    <w:rsid w:val="00484E81"/>
    <w:rsid w:val="00485BBE"/>
    <w:rsid w:val="004860BE"/>
    <w:rsid w:val="004861D5"/>
    <w:rsid w:val="00486798"/>
    <w:rsid w:val="00486A39"/>
    <w:rsid w:val="00490917"/>
    <w:rsid w:val="004909FD"/>
    <w:rsid w:val="00490C58"/>
    <w:rsid w:val="00491BA7"/>
    <w:rsid w:val="00491EE7"/>
    <w:rsid w:val="00492992"/>
    <w:rsid w:val="00492ACE"/>
    <w:rsid w:val="004940A1"/>
    <w:rsid w:val="0049426C"/>
    <w:rsid w:val="00494315"/>
    <w:rsid w:val="00494467"/>
    <w:rsid w:val="00494BD7"/>
    <w:rsid w:val="004953B4"/>
    <w:rsid w:val="00495D79"/>
    <w:rsid w:val="004963EB"/>
    <w:rsid w:val="004967E1"/>
    <w:rsid w:val="004975E6"/>
    <w:rsid w:val="004978AB"/>
    <w:rsid w:val="00497945"/>
    <w:rsid w:val="00497FAB"/>
    <w:rsid w:val="004A00D9"/>
    <w:rsid w:val="004A017A"/>
    <w:rsid w:val="004A0DDA"/>
    <w:rsid w:val="004A172E"/>
    <w:rsid w:val="004A1809"/>
    <w:rsid w:val="004A18EC"/>
    <w:rsid w:val="004A1D22"/>
    <w:rsid w:val="004A1DA8"/>
    <w:rsid w:val="004A24A6"/>
    <w:rsid w:val="004A2A1A"/>
    <w:rsid w:val="004A2B89"/>
    <w:rsid w:val="004A357D"/>
    <w:rsid w:val="004A3741"/>
    <w:rsid w:val="004A3A89"/>
    <w:rsid w:val="004A3B58"/>
    <w:rsid w:val="004A3DD1"/>
    <w:rsid w:val="004A450D"/>
    <w:rsid w:val="004A55A1"/>
    <w:rsid w:val="004A56D9"/>
    <w:rsid w:val="004A57E8"/>
    <w:rsid w:val="004A58B5"/>
    <w:rsid w:val="004A5AF2"/>
    <w:rsid w:val="004A5D4B"/>
    <w:rsid w:val="004A61CA"/>
    <w:rsid w:val="004A6534"/>
    <w:rsid w:val="004A6E7A"/>
    <w:rsid w:val="004A6F38"/>
    <w:rsid w:val="004A7006"/>
    <w:rsid w:val="004A78CD"/>
    <w:rsid w:val="004B02D4"/>
    <w:rsid w:val="004B0FE9"/>
    <w:rsid w:val="004B10F7"/>
    <w:rsid w:val="004B135C"/>
    <w:rsid w:val="004B1961"/>
    <w:rsid w:val="004B1D1E"/>
    <w:rsid w:val="004B1E6E"/>
    <w:rsid w:val="004B1EF7"/>
    <w:rsid w:val="004B27C7"/>
    <w:rsid w:val="004B28AD"/>
    <w:rsid w:val="004B2ED5"/>
    <w:rsid w:val="004B3050"/>
    <w:rsid w:val="004B320D"/>
    <w:rsid w:val="004B3415"/>
    <w:rsid w:val="004B41B1"/>
    <w:rsid w:val="004B45FF"/>
    <w:rsid w:val="004B492B"/>
    <w:rsid w:val="004B4AB8"/>
    <w:rsid w:val="004B57B0"/>
    <w:rsid w:val="004B65B3"/>
    <w:rsid w:val="004B6ADB"/>
    <w:rsid w:val="004B6FBF"/>
    <w:rsid w:val="004B72D4"/>
    <w:rsid w:val="004B77B8"/>
    <w:rsid w:val="004B7F71"/>
    <w:rsid w:val="004C00F7"/>
    <w:rsid w:val="004C0509"/>
    <w:rsid w:val="004C06ED"/>
    <w:rsid w:val="004C0C7A"/>
    <w:rsid w:val="004C193F"/>
    <w:rsid w:val="004C1AA3"/>
    <w:rsid w:val="004C25EA"/>
    <w:rsid w:val="004C262C"/>
    <w:rsid w:val="004C2861"/>
    <w:rsid w:val="004C3184"/>
    <w:rsid w:val="004C3885"/>
    <w:rsid w:val="004C3978"/>
    <w:rsid w:val="004C44E0"/>
    <w:rsid w:val="004C4E74"/>
    <w:rsid w:val="004C51F4"/>
    <w:rsid w:val="004C591D"/>
    <w:rsid w:val="004C6125"/>
    <w:rsid w:val="004C67DA"/>
    <w:rsid w:val="004C6DDD"/>
    <w:rsid w:val="004C6E10"/>
    <w:rsid w:val="004C750D"/>
    <w:rsid w:val="004C7715"/>
    <w:rsid w:val="004C78CF"/>
    <w:rsid w:val="004C7909"/>
    <w:rsid w:val="004C7951"/>
    <w:rsid w:val="004C7C23"/>
    <w:rsid w:val="004C7D45"/>
    <w:rsid w:val="004C7F99"/>
    <w:rsid w:val="004D048C"/>
    <w:rsid w:val="004D08D3"/>
    <w:rsid w:val="004D0CEA"/>
    <w:rsid w:val="004D193A"/>
    <w:rsid w:val="004D238A"/>
    <w:rsid w:val="004D26C0"/>
    <w:rsid w:val="004D30DE"/>
    <w:rsid w:val="004D3A36"/>
    <w:rsid w:val="004D405B"/>
    <w:rsid w:val="004D49C8"/>
    <w:rsid w:val="004D4A84"/>
    <w:rsid w:val="004D59B8"/>
    <w:rsid w:val="004D5AC2"/>
    <w:rsid w:val="004D6208"/>
    <w:rsid w:val="004D67FA"/>
    <w:rsid w:val="004D6FEB"/>
    <w:rsid w:val="004D733E"/>
    <w:rsid w:val="004D7BD4"/>
    <w:rsid w:val="004E05F7"/>
    <w:rsid w:val="004E06E8"/>
    <w:rsid w:val="004E12BA"/>
    <w:rsid w:val="004E1C2A"/>
    <w:rsid w:val="004E2A2A"/>
    <w:rsid w:val="004E2F42"/>
    <w:rsid w:val="004E31FE"/>
    <w:rsid w:val="004E323D"/>
    <w:rsid w:val="004E3931"/>
    <w:rsid w:val="004E3939"/>
    <w:rsid w:val="004E43C3"/>
    <w:rsid w:val="004E4734"/>
    <w:rsid w:val="004E4833"/>
    <w:rsid w:val="004E4A9F"/>
    <w:rsid w:val="004E4B9F"/>
    <w:rsid w:val="004E4CDC"/>
    <w:rsid w:val="004E4D44"/>
    <w:rsid w:val="004E51A2"/>
    <w:rsid w:val="004E5423"/>
    <w:rsid w:val="004E5C96"/>
    <w:rsid w:val="004E6807"/>
    <w:rsid w:val="004E69A9"/>
    <w:rsid w:val="004E6E2C"/>
    <w:rsid w:val="004F0038"/>
    <w:rsid w:val="004F0123"/>
    <w:rsid w:val="004F03E4"/>
    <w:rsid w:val="004F04B5"/>
    <w:rsid w:val="004F0DCD"/>
    <w:rsid w:val="004F12B9"/>
    <w:rsid w:val="004F1408"/>
    <w:rsid w:val="004F1F01"/>
    <w:rsid w:val="004F2424"/>
    <w:rsid w:val="004F279E"/>
    <w:rsid w:val="004F34B8"/>
    <w:rsid w:val="004F3857"/>
    <w:rsid w:val="004F3E7E"/>
    <w:rsid w:val="004F46D7"/>
    <w:rsid w:val="004F4C76"/>
    <w:rsid w:val="004F5B01"/>
    <w:rsid w:val="004F652A"/>
    <w:rsid w:val="004F73CA"/>
    <w:rsid w:val="004F75DF"/>
    <w:rsid w:val="00500155"/>
    <w:rsid w:val="00500620"/>
    <w:rsid w:val="005006B9"/>
    <w:rsid w:val="00500C82"/>
    <w:rsid w:val="00500CC0"/>
    <w:rsid w:val="00500E51"/>
    <w:rsid w:val="005011E2"/>
    <w:rsid w:val="005015A6"/>
    <w:rsid w:val="005015F6"/>
    <w:rsid w:val="005019C8"/>
    <w:rsid w:val="0050265E"/>
    <w:rsid w:val="005027E7"/>
    <w:rsid w:val="00502FFD"/>
    <w:rsid w:val="00503052"/>
    <w:rsid w:val="005032FB"/>
    <w:rsid w:val="0050339C"/>
    <w:rsid w:val="005036B3"/>
    <w:rsid w:val="005037DF"/>
    <w:rsid w:val="00503AF5"/>
    <w:rsid w:val="00503B7C"/>
    <w:rsid w:val="00503E5C"/>
    <w:rsid w:val="00504ABB"/>
    <w:rsid w:val="00504FC7"/>
    <w:rsid w:val="0050500A"/>
    <w:rsid w:val="005058D4"/>
    <w:rsid w:val="0050623B"/>
    <w:rsid w:val="0050660E"/>
    <w:rsid w:val="0050691A"/>
    <w:rsid w:val="0050701C"/>
    <w:rsid w:val="00507120"/>
    <w:rsid w:val="0050731F"/>
    <w:rsid w:val="0050756D"/>
    <w:rsid w:val="0051035A"/>
    <w:rsid w:val="005116B2"/>
    <w:rsid w:val="00511C24"/>
    <w:rsid w:val="00511C37"/>
    <w:rsid w:val="00512303"/>
    <w:rsid w:val="00512755"/>
    <w:rsid w:val="00512E9E"/>
    <w:rsid w:val="00512EA0"/>
    <w:rsid w:val="00513641"/>
    <w:rsid w:val="00514016"/>
    <w:rsid w:val="005147BE"/>
    <w:rsid w:val="00514D99"/>
    <w:rsid w:val="005153EF"/>
    <w:rsid w:val="0051583A"/>
    <w:rsid w:val="0051587E"/>
    <w:rsid w:val="00515B49"/>
    <w:rsid w:val="00516005"/>
    <w:rsid w:val="00516080"/>
    <w:rsid w:val="00516CFA"/>
    <w:rsid w:val="00517F45"/>
    <w:rsid w:val="00520929"/>
    <w:rsid w:val="00520C99"/>
    <w:rsid w:val="005216E0"/>
    <w:rsid w:val="00522155"/>
    <w:rsid w:val="0052223D"/>
    <w:rsid w:val="00522F23"/>
    <w:rsid w:val="00522F36"/>
    <w:rsid w:val="0052323D"/>
    <w:rsid w:val="0052338E"/>
    <w:rsid w:val="005236D7"/>
    <w:rsid w:val="00523705"/>
    <w:rsid w:val="00524D89"/>
    <w:rsid w:val="005250C4"/>
    <w:rsid w:val="00525B09"/>
    <w:rsid w:val="00525D93"/>
    <w:rsid w:val="0052634E"/>
    <w:rsid w:val="00526434"/>
    <w:rsid w:val="00526992"/>
    <w:rsid w:val="00527780"/>
    <w:rsid w:val="005277DD"/>
    <w:rsid w:val="00530E16"/>
    <w:rsid w:val="00531399"/>
    <w:rsid w:val="005313A0"/>
    <w:rsid w:val="00531D0B"/>
    <w:rsid w:val="00531EE4"/>
    <w:rsid w:val="005322B2"/>
    <w:rsid w:val="005327A6"/>
    <w:rsid w:val="00532A72"/>
    <w:rsid w:val="00532C60"/>
    <w:rsid w:val="005332C9"/>
    <w:rsid w:val="00533580"/>
    <w:rsid w:val="0053360F"/>
    <w:rsid w:val="005336DD"/>
    <w:rsid w:val="0053371C"/>
    <w:rsid w:val="00533F47"/>
    <w:rsid w:val="00534085"/>
    <w:rsid w:val="00534161"/>
    <w:rsid w:val="005341D4"/>
    <w:rsid w:val="005341F9"/>
    <w:rsid w:val="00534449"/>
    <w:rsid w:val="0053457F"/>
    <w:rsid w:val="00534975"/>
    <w:rsid w:val="00534B1E"/>
    <w:rsid w:val="00534CAC"/>
    <w:rsid w:val="00534FCE"/>
    <w:rsid w:val="0053535C"/>
    <w:rsid w:val="0053557B"/>
    <w:rsid w:val="005361C3"/>
    <w:rsid w:val="0053630D"/>
    <w:rsid w:val="0053699A"/>
    <w:rsid w:val="0053707D"/>
    <w:rsid w:val="00537120"/>
    <w:rsid w:val="005371D5"/>
    <w:rsid w:val="0053798B"/>
    <w:rsid w:val="00537D5D"/>
    <w:rsid w:val="00537D9E"/>
    <w:rsid w:val="005403D5"/>
    <w:rsid w:val="0054072E"/>
    <w:rsid w:val="00540D62"/>
    <w:rsid w:val="00540F97"/>
    <w:rsid w:val="00541028"/>
    <w:rsid w:val="0054150F"/>
    <w:rsid w:val="005416FC"/>
    <w:rsid w:val="005417BB"/>
    <w:rsid w:val="00542651"/>
    <w:rsid w:val="00543347"/>
    <w:rsid w:val="0054438C"/>
    <w:rsid w:val="00544781"/>
    <w:rsid w:val="0054496B"/>
    <w:rsid w:val="005449D2"/>
    <w:rsid w:val="00544A9A"/>
    <w:rsid w:val="00544BE7"/>
    <w:rsid w:val="005453C8"/>
    <w:rsid w:val="00546A73"/>
    <w:rsid w:val="00546AF0"/>
    <w:rsid w:val="00546C66"/>
    <w:rsid w:val="0054732E"/>
    <w:rsid w:val="00547CC0"/>
    <w:rsid w:val="00547D0E"/>
    <w:rsid w:val="005501DD"/>
    <w:rsid w:val="0055197A"/>
    <w:rsid w:val="00551A2D"/>
    <w:rsid w:val="00551B18"/>
    <w:rsid w:val="00551BF4"/>
    <w:rsid w:val="005520B2"/>
    <w:rsid w:val="005526F2"/>
    <w:rsid w:val="005527F7"/>
    <w:rsid w:val="00552BE3"/>
    <w:rsid w:val="00553454"/>
    <w:rsid w:val="00553BA1"/>
    <w:rsid w:val="00553BAA"/>
    <w:rsid w:val="005541B0"/>
    <w:rsid w:val="00554263"/>
    <w:rsid w:val="00554FD8"/>
    <w:rsid w:val="005563A0"/>
    <w:rsid w:val="005565E2"/>
    <w:rsid w:val="005566A5"/>
    <w:rsid w:val="00557B44"/>
    <w:rsid w:val="00560098"/>
    <w:rsid w:val="00560525"/>
    <w:rsid w:val="005612BC"/>
    <w:rsid w:val="005616BB"/>
    <w:rsid w:val="00561BFD"/>
    <w:rsid w:val="005620B6"/>
    <w:rsid w:val="0056245C"/>
    <w:rsid w:val="00562AA2"/>
    <w:rsid w:val="00562DA1"/>
    <w:rsid w:val="0056334E"/>
    <w:rsid w:val="00563552"/>
    <w:rsid w:val="00563616"/>
    <w:rsid w:val="00563B65"/>
    <w:rsid w:val="00563D82"/>
    <w:rsid w:val="00564413"/>
    <w:rsid w:val="00564560"/>
    <w:rsid w:val="00564939"/>
    <w:rsid w:val="00564ADF"/>
    <w:rsid w:val="00564B54"/>
    <w:rsid w:val="00564D3F"/>
    <w:rsid w:val="00564D56"/>
    <w:rsid w:val="00565595"/>
    <w:rsid w:val="00565A92"/>
    <w:rsid w:val="00565DB9"/>
    <w:rsid w:val="0056601F"/>
    <w:rsid w:val="00566999"/>
    <w:rsid w:val="00566D16"/>
    <w:rsid w:val="005679F4"/>
    <w:rsid w:val="00567DD4"/>
    <w:rsid w:val="00570087"/>
    <w:rsid w:val="005707E1"/>
    <w:rsid w:val="0057176D"/>
    <w:rsid w:val="00571788"/>
    <w:rsid w:val="00571D0A"/>
    <w:rsid w:val="0057224D"/>
    <w:rsid w:val="0057243E"/>
    <w:rsid w:val="00572478"/>
    <w:rsid w:val="00572A0B"/>
    <w:rsid w:val="005731AF"/>
    <w:rsid w:val="0057351A"/>
    <w:rsid w:val="00573D77"/>
    <w:rsid w:val="00573E77"/>
    <w:rsid w:val="00573FE8"/>
    <w:rsid w:val="005748C2"/>
    <w:rsid w:val="00574921"/>
    <w:rsid w:val="0057492B"/>
    <w:rsid w:val="005750AB"/>
    <w:rsid w:val="00575586"/>
    <w:rsid w:val="005755EC"/>
    <w:rsid w:val="0057567F"/>
    <w:rsid w:val="00575A88"/>
    <w:rsid w:val="00575F25"/>
    <w:rsid w:val="00576184"/>
    <w:rsid w:val="005763E8"/>
    <w:rsid w:val="0057657A"/>
    <w:rsid w:val="005767DE"/>
    <w:rsid w:val="00576A09"/>
    <w:rsid w:val="00577270"/>
    <w:rsid w:val="005773A3"/>
    <w:rsid w:val="005779D1"/>
    <w:rsid w:val="00577D04"/>
    <w:rsid w:val="00580397"/>
    <w:rsid w:val="00580B86"/>
    <w:rsid w:val="00581272"/>
    <w:rsid w:val="00581D90"/>
    <w:rsid w:val="00581DF4"/>
    <w:rsid w:val="005832AF"/>
    <w:rsid w:val="00583692"/>
    <w:rsid w:val="00583D96"/>
    <w:rsid w:val="00583DB7"/>
    <w:rsid w:val="005844B2"/>
    <w:rsid w:val="005846B7"/>
    <w:rsid w:val="00584D99"/>
    <w:rsid w:val="00584F66"/>
    <w:rsid w:val="00585C52"/>
    <w:rsid w:val="00585F0F"/>
    <w:rsid w:val="00586457"/>
    <w:rsid w:val="0058660E"/>
    <w:rsid w:val="00586631"/>
    <w:rsid w:val="00587093"/>
    <w:rsid w:val="005874DE"/>
    <w:rsid w:val="0058779C"/>
    <w:rsid w:val="00587E5F"/>
    <w:rsid w:val="00591156"/>
    <w:rsid w:val="0059122F"/>
    <w:rsid w:val="00591790"/>
    <w:rsid w:val="00592890"/>
    <w:rsid w:val="005931C5"/>
    <w:rsid w:val="0059327F"/>
    <w:rsid w:val="005934B6"/>
    <w:rsid w:val="00593988"/>
    <w:rsid w:val="00593E4F"/>
    <w:rsid w:val="0059463E"/>
    <w:rsid w:val="00594830"/>
    <w:rsid w:val="00594F29"/>
    <w:rsid w:val="00595BFA"/>
    <w:rsid w:val="0059633D"/>
    <w:rsid w:val="00596369"/>
    <w:rsid w:val="005968D9"/>
    <w:rsid w:val="00596C80"/>
    <w:rsid w:val="00597D17"/>
    <w:rsid w:val="005A0072"/>
    <w:rsid w:val="005A097C"/>
    <w:rsid w:val="005A1508"/>
    <w:rsid w:val="005A15CF"/>
    <w:rsid w:val="005A1C44"/>
    <w:rsid w:val="005A22ED"/>
    <w:rsid w:val="005A2ADE"/>
    <w:rsid w:val="005A2E47"/>
    <w:rsid w:val="005A35EB"/>
    <w:rsid w:val="005A475C"/>
    <w:rsid w:val="005A4E69"/>
    <w:rsid w:val="005A5260"/>
    <w:rsid w:val="005A5AA5"/>
    <w:rsid w:val="005A5E45"/>
    <w:rsid w:val="005A6C3E"/>
    <w:rsid w:val="005A723F"/>
    <w:rsid w:val="005B0006"/>
    <w:rsid w:val="005B0856"/>
    <w:rsid w:val="005B196B"/>
    <w:rsid w:val="005B1F0B"/>
    <w:rsid w:val="005B2590"/>
    <w:rsid w:val="005B364D"/>
    <w:rsid w:val="005B3A51"/>
    <w:rsid w:val="005B3E20"/>
    <w:rsid w:val="005B443B"/>
    <w:rsid w:val="005B44FC"/>
    <w:rsid w:val="005B46A7"/>
    <w:rsid w:val="005B4B5B"/>
    <w:rsid w:val="005B4FA8"/>
    <w:rsid w:val="005B58C6"/>
    <w:rsid w:val="005B598B"/>
    <w:rsid w:val="005B5BED"/>
    <w:rsid w:val="005B5ECA"/>
    <w:rsid w:val="005B69AB"/>
    <w:rsid w:val="005B6C9F"/>
    <w:rsid w:val="005B6DB0"/>
    <w:rsid w:val="005B6DBA"/>
    <w:rsid w:val="005B722C"/>
    <w:rsid w:val="005B73EB"/>
    <w:rsid w:val="005B7F71"/>
    <w:rsid w:val="005C0B38"/>
    <w:rsid w:val="005C1BA9"/>
    <w:rsid w:val="005C1E8B"/>
    <w:rsid w:val="005C2B69"/>
    <w:rsid w:val="005C2F31"/>
    <w:rsid w:val="005C37E7"/>
    <w:rsid w:val="005C406F"/>
    <w:rsid w:val="005C4484"/>
    <w:rsid w:val="005C4995"/>
    <w:rsid w:val="005C51DA"/>
    <w:rsid w:val="005C5601"/>
    <w:rsid w:val="005C56DF"/>
    <w:rsid w:val="005C5C45"/>
    <w:rsid w:val="005C639B"/>
    <w:rsid w:val="005C692F"/>
    <w:rsid w:val="005C6C63"/>
    <w:rsid w:val="005C6EA0"/>
    <w:rsid w:val="005C6FAA"/>
    <w:rsid w:val="005C7237"/>
    <w:rsid w:val="005C7467"/>
    <w:rsid w:val="005C789D"/>
    <w:rsid w:val="005D012B"/>
    <w:rsid w:val="005D09D4"/>
    <w:rsid w:val="005D09E0"/>
    <w:rsid w:val="005D0D17"/>
    <w:rsid w:val="005D12FB"/>
    <w:rsid w:val="005D155D"/>
    <w:rsid w:val="005D1B3A"/>
    <w:rsid w:val="005D1BA0"/>
    <w:rsid w:val="005D1D79"/>
    <w:rsid w:val="005D215E"/>
    <w:rsid w:val="005D3334"/>
    <w:rsid w:val="005D35D1"/>
    <w:rsid w:val="005D3616"/>
    <w:rsid w:val="005D3906"/>
    <w:rsid w:val="005D3EEE"/>
    <w:rsid w:val="005D4200"/>
    <w:rsid w:val="005D4525"/>
    <w:rsid w:val="005D4E2F"/>
    <w:rsid w:val="005D5518"/>
    <w:rsid w:val="005D577F"/>
    <w:rsid w:val="005D58D9"/>
    <w:rsid w:val="005D59F5"/>
    <w:rsid w:val="005D5B7E"/>
    <w:rsid w:val="005D5C66"/>
    <w:rsid w:val="005D610E"/>
    <w:rsid w:val="005D63F4"/>
    <w:rsid w:val="005D6CAD"/>
    <w:rsid w:val="005D78CA"/>
    <w:rsid w:val="005E00AE"/>
    <w:rsid w:val="005E09FD"/>
    <w:rsid w:val="005E0D13"/>
    <w:rsid w:val="005E0E21"/>
    <w:rsid w:val="005E10CA"/>
    <w:rsid w:val="005E10E1"/>
    <w:rsid w:val="005E1565"/>
    <w:rsid w:val="005E1908"/>
    <w:rsid w:val="005E1B7C"/>
    <w:rsid w:val="005E28EE"/>
    <w:rsid w:val="005E29BB"/>
    <w:rsid w:val="005E2DD1"/>
    <w:rsid w:val="005E319D"/>
    <w:rsid w:val="005E34EF"/>
    <w:rsid w:val="005E3B8F"/>
    <w:rsid w:val="005E3C1F"/>
    <w:rsid w:val="005E426A"/>
    <w:rsid w:val="005E442B"/>
    <w:rsid w:val="005E4E29"/>
    <w:rsid w:val="005E542E"/>
    <w:rsid w:val="005E5438"/>
    <w:rsid w:val="005E5A1B"/>
    <w:rsid w:val="005E5C64"/>
    <w:rsid w:val="005E5DB1"/>
    <w:rsid w:val="005E60F7"/>
    <w:rsid w:val="005E62C8"/>
    <w:rsid w:val="005E6CE4"/>
    <w:rsid w:val="005E708C"/>
    <w:rsid w:val="005E79DD"/>
    <w:rsid w:val="005F01C4"/>
    <w:rsid w:val="005F0611"/>
    <w:rsid w:val="005F0F7D"/>
    <w:rsid w:val="005F10A2"/>
    <w:rsid w:val="005F10B9"/>
    <w:rsid w:val="005F10FA"/>
    <w:rsid w:val="005F13FB"/>
    <w:rsid w:val="005F1673"/>
    <w:rsid w:val="005F177C"/>
    <w:rsid w:val="005F22A6"/>
    <w:rsid w:val="005F2591"/>
    <w:rsid w:val="005F25FA"/>
    <w:rsid w:val="005F2F07"/>
    <w:rsid w:val="005F32BA"/>
    <w:rsid w:val="005F32E0"/>
    <w:rsid w:val="005F3411"/>
    <w:rsid w:val="005F3694"/>
    <w:rsid w:val="005F4664"/>
    <w:rsid w:val="005F4758"/>
    <w:rsid w:val="005F48DA"/>
    <w:rsid w:val="005F4A2B"/>
    <w:rsid w:val="005F4D1C"/>
    <w:rsid w:val="005F5023"/>
    <w:rsid w:val="005F5AA7"/>
    <w:rsid w:val="005F5C69"/>
    <w:rsid w:val="005F61AB"/>
    <w:rsid w:val="005F63D3"/>
    <w:rsid w:val="005F6476"/>
    <w:rsid w:val="005F6AEA"/>
    <w:rsid w:val="005F6D05"/>
    <w:rsid w:val="005F779B"/>
    <w:rsid w:val="005F7986"/>
    <w:rsid w:val="005F79AB"/>
    <w:rsid w:val="005F7A96"/>
    <w:rsid w:val="005F7AE4"/>
    <w:rsid w:val="005F7B8E"/>
    <w:rsid w:val="005F7D6B"/>
    <w:rsid w:val="00600437"/>
    <w:rsid w:val="00600688"/>
    <w:rsid w:val="006009BB"/>
    <w:rsid w:val="00600FB7"/>
    <w:rsid w:val="006010E0"/>
    <w:rsid w:val="00601270"/>
    <w:rsid w:val="0060141A"/>
    <w:rsid w:val="00601948"/>
    <w:rsid w:val="00602782"/>
    <w:rsid w:val="0060287E"/>
    <w:rsid w:val="00602D29"/>
    <w:rsid w:val="00603043"/>
    <w:rsid w:val="00603940"/>
    <w:rsid w:val="00603AAB"/>
    <w:rsid w:val="00603D80"/>
    <w:rsid w:val="0060463F"/>
    <w:rsid w:val="00604801"/>
    <w:rsid w:val="00604DBC"/>
    <w:rsid w:val="00604F23"/>
    <w:rsid w:val="006052D7"/>
    <w:rsid w:val="006059F9"/>
    <w:rsid w:val="00605CF3"/>
    <w:rsid w:val="0060619B"/>
    <w:rsid w:val="006063A1"/>
    <w:rsid w:val="00606C75"/>
    <w:rsid w:val="00606F5F"/>
    <w:rsid w:val="00607973"/>
    <w:rsid w:val="006079FB"/>
    <w:rsid w:val="00607A1C"/>
    <w:rsid w:val="00607AA0"/>
    <w:rsid w:val="006101EE"/>
    <w:rsid w:val="006104B0"/>
    <w:rsid w:val="0061084A"/>
    <w:rsid w:val="00610A27"/>
    <w:rsid w:val="00610ADF"/>
    <w:rsid w:val="00610D20"/>
    <w:rsid w:val="00610DF8"/>
    <w:rsid w:val="00611ABB"/>
    <w:rsid w:val="00611C0C"/>
    <w:rsid w:val="00611E5C"/>
    <w:rsid w:val="00611FF1"/>
    <w:rsid w:val="0061205D"/>
    <w:rsid w:val="00612408"/>
    <w:rsid w:val="00612813"/>
    <w:rsid w:val="00612BAE"/>
    <w:rsid w:val="00613581"/>
    <w:rsid w:val="0061390F"/>
    <w:rsid w:val="00613E68"/>
    <w:rsid w:val="00613E93"/>
    <w:rsid w:val="00614080"/>
    <w:rsid w:val="006140A3"/>
    <w:rsid w:val="00614906"/>
    <w:rsid w:val="00614AA8"/>
    <w:rsid w:val="00614E71"/>
    <w:rsid w:val="00615240"/>
    <w:rsid w:val="006159A7"/>
    <w:rsid w:val="006160D6"/>
    <w:rsid w:val="006163BA"/>
    <w:rsid w:val="00616855"/>
    <w:rsid w:val="00616992"/>
    <w:rsid w:val="00616AED"/>
    <w:rsid w:val="00616BA2"/>
    <w:rsid w:val="00616E5B"/>
    <w:rsid w:val="006170A3"/>
    <w:rsid w:val="0061732B"/>
    <w:rsid w:val="0061787C"/>
    <w:rsid w:val="00617D25"/>
    <w:rsid w:val="00617D65"/>
    <w:rsid w:val="00617DB8"/>
    <w:rsid w:val="006206E4"/>
    <w:rsid w:val="00620F4A"/>
    <w:rsid w:val="0062164F"/>
    <w:rsid w:val="006221BE"/>
    <w:rsid w:val="006222C1"/>
    <w:rsid w:val="00622705"/>
    <w:rsid w:val="00622EA7"/>
    <w:rsid w:val="006230F8"/>
    <w:rsid w:val="0062353E"/>
    <w:rsid w:val="0062363A"/>
    <w:rsid w:val="00623D5C"/>
    <w:rsid w:val="00623F4D"/>
    <w:rsid w:val="00624149"/>
    <w:rsid w:val="00624339"/>
    <w:rsid w:val="00624444"/>
    <w:rsid w:val="00624693"/>
    <w:rsid w:val="006248B9"/>
    <w:rsid w:val="00624A9F"/>
    <w:rsid w:val="00624ED5"/>
    <w:rsid w:val="006253B4"/>
    <w:rsid w:val="0062568F"/>
    <w:rsid w:val="00625B1C"/>
    <w:rsid w:val="00625C5D"/>
    <w:rsid w:val="00625E12"/>
    <w:rsid w:val="0062741A"/>
    <w:rsid w:val="00627A9C"/>
    <w:rsid w:val="00627E57"/>
    <w:rsid w:val="00630346"/>
    <w:rsid w:val="00630629"/>
    <w:rsid w:val="0063080A"/>
    <w:rsid w:val="006313C5"/>
    <w:rsid w:val="0063162E"/>
    <w:rsid w:val="006316E8"/>
    <w:rsid w:val="00631769"/>
    <w:rsid w:val="00631776"/>
    <w:rsid w:val="00631E8A"/>
    <w:rsid w:val="00632DC3"/>
    <w:rsid w:val="00633473"/>
    <w:rsid w:val="006342BA"/>
    <w:rsid w:val="0063453B"/>
    <w:rsid w:val="006349AD"/>
    <w:rsid w:val="00634AE6"/>
    <w:rsid w:val="00635B1C"/>
    <w:rsid w:val="00636113"/>
    <w:rsid w:val="0063630A"/>
    <w:rsid w:val="006365EE"/>
    <w:rsid w:val="00636BDC"/>
    <w:rsid w:val="00636E11"/>
    <w:rsid w:val="00640196"/>
    <w:rsid w:val="0064060E"/>
    <w:rsid w:val="006406A6"/>
    <w:rsid w:val="00641B9A"/>
    <w:rsid w:val="006420E6"/>
    <w:rsid w:val="006426B0"/>
    <w:rsid w:val="00642894"/>
    <w:rsid w:val="0064342B"/>
    <w:rsid w:val="006437A1"/>
    <w:rsid w:val="00643EAE"/>
    <w:rsid w:val="00644489"/>
    <w:rsid w:val="006444FA"/>
    <w:rsid w:val="0064493F"/>
    <w:rsid w:val="00644EE6"/>
    <w:rsid w:val="00644F73"/>
    <w:rsid w:val="0064538E"/>
    <w:rsid w:val="00645502"/>
    <w:rsid w:val="0064740A"/>
    <w:rsid w:val="0064745E"/>
    <w:rsid w:val="006478F0"/>
    <w:rsid w:val="00647E55"/>
    <w:rsid w:val="006506C5"/>
    <w:rsid w:val="00650A21"/>
    <w:rsid w:val="00650C87"/>
    <w:rsid w:val="0065152F"/>
    <w:rsid w:val="00651B4D"/>
    <w:rsid w:val="00651BDE"/>
    <w:rsid w:val="00651EB2"/>
    <w:rsid w:val="00652048"/>
    <w:rsid w:val="00652442"/>
    <w:rsid w:val="006527DA"/>
    <w:rsid w:val="00652989"/>
    <w:rsid w:val="00652C86"/>
    <w:rsid w:val="00652D36"/>
    <w:rsid w:val="0065335E"/>
    <w:rsid w:val="00653997"/>
    <w:rsid w:val="00653A9B"/>
    <w:rsid w:val="00653B04"/>
    <w:rsid w:val="00655936"/>
    <w:rsid w:val="00655B9E"/>
    <w:rsid w:val="00655C8C"/>
    <w:rsid w:val="00655C9F"/>
    <w:rsid w:val="00655F35"/>
    <w:rsid w:val="0065609E"/>
    <w:rsid w:val="006566E0"/>
    <w:rsid w:val="00656756"/>
    <w:rsid w:val="00656AEA"/>
    <w:rsid w:val="00656F68"/>
    <w:rsid w:val="006574D8"/>
    <w:rsid w:val="00657FBD"/>
    <w:rsid w:val="0066089C"/>
    <w:rsid w:val="00660A14"/>
    <w:rsid w:val="00661529"/>
    <w:rsid w:val="00661868"/>
    <w:rsid w:val="006619F0"/>
    <w:rsid w:val="00662469"/>
    <w:rsid w:val="0066288B"/>
    <w:rsid w:val="0066297D"/>
    <w:rsid w:val="00663162"/>
    <w:rsid w:val="00663795"/>
    <w:rsid w:val="00663958"/>
    <w:rsid w:val="00663ACA"/>
    <w:rsid w:val="00663B7B"/>
    <w:rsid w:val="00664486"/>
    <w:rsid w:val="00664766"/>
    <w:rsid w:val="00665329"/>
    <w:rsid w:val="00665D6F"/>
    <w:rsid w:val="00666326"/>
    <w:rsid w:val="0066662B"/>
    <w:rsid w:val="0066717E"/>
    <w:rsid w:val="0066785C"/>
    <w:rsid w:val="0066794E"/>
    <w:rsid w:val="0066795B"/>
    <w:rsid w:val="00667F1F"/>
    <w:rsid w:val="00667FAA"/>
    <w:rsid w:val="00670205"/>
    <w:rsid w:val="00670315"/>
    <w:rsid w:val="00670983"/>
    <w:rsid w:val="00670F05"/>
    <w:rsid w:val="00672508"/>
    <w:rsid w:val="00672518"/>
    <w:rsid w:val="006729A4"/>
    <w:rsid w:val="00672E96"/>
    <w:rsid w:val="006735B6"/>
    <w:rsid w:val="00673DC9"/>
    <w:rsid w:val="006745E7"/>
    <w:rsid w:val="00674A04"/>
    <w:rsid w:val="00675175"/>
    <w:rsid w:val="00675365"/>
    <w:rsid w:val="0067645B"/>
    <w:rsid w:val="00676741"/>
    <w:rsid w:val="00676813"/>
    <w:rsid w:val="0067778E"/>
    <w:rsid w:val="00677868"/>
    <w:rsid w:val="00680792"/>
    <w:rsid w:val="00680AE1"/>
    <w:rsid w:val="006812B4"/>
    <w:rsid w:val="00681499"/>
    <w:rsid w:val="00681A77"/>
    <w:rsid w:val="00682353"/>
    <w:rsid w:val="00682BD3"/>
    <w:rsid w:val="006834D7"/>
    <w:rsid w:val="006836D0"/>
    <w:rsid w:val="00683F9C"/>
    <w:rsid w:val="00684151"/>
    <w:rsid w:val="006842D4"/>
    <w:rsid w:val="006850C4"/>
    <w:rsid w:val="006855A0"/>
    <w:rsid w:val="00685FD5"/>
    <w:rsid w:val="006864C2"/>
    <w:rsid w:val="00686D51"/>
    <w:rsid w:val="00687149"/>
    <w:rsid w:val="00687156"/>
    <w:rsid w:val="00687515"/>
    <w:rsid w:val="00687885"/>
    <w:rsid w:val="00687CB5"/>
    <w:rsid w:val="00687D76"/>
    <w:rsid w:val="006902CD"/>
    <w:rsid w:val="00690585"/>
    <w:rsid w:val="0069085C"/>
    <w:rsid w:val="00691129"/>
    <w:rsid w:val="0069145B"/>
    <w:rsid w:val="00691A2C"/>
    <w:rsid w:val="00691F05"/>
    <w:rsid w:val="0069206F"/>
    <w:rsid w:val="006923C5"/>
    <w:rsid w:val="0069339E"/>
    <w:rsid w:val="006933D7"/>
    <w:rsid w:val="00693BB6"/>
    <w:rsid w:val="00693DB1"/>
    <w:rsid w:val="006944F3"/>
    <w:rsid w:val="006947C3"/>
    <w:rsid w:val="00694855"/>
    <w:rsid w:val="00695152"/>
    <w:rsid w:val="006967F6"/>
    <w:rsid w:val="00696D91"/>
    <w:rsid w:val="00696DD5"/>
    <w:rsid w:val="00697A0B"/>
    <w:rsid w:val="00697B7B"/>
    <w:rsid w:val="00697BF6"/>
    <w:rsid w:val="006A0597"/>
    <w:rsid w:val="006A0A8E"/>
    <w:rsid w:val="006A0F9E"/>
    <w:rsid w:val="006A1700"/>
    <w:rsid w:val="006A19B7"/>
    <w:rsid w:val="006A1AA0"/>
    <w:rsid w:val="006A2C67"/>
    <w:rsid w:val="006A2D00"/>
    <w:rsid w:val="006A2E65"/>
    <w:rsid w:val="006A3043"/>
    <w:rsid w:val="006A3124"/>
    <w:rsid w:val="006A32E0"/>
    <w:rsid w:val="006A3D5D"/>
    <w:rsid w:val="006A3D6B"/>
    <w:rsid w:val="006A3F69"/>
    <w:rsid w:val="006A4220"/>
    <w:rsid w:val="006A460E"/>
    <w:rsid w:val="006A559C"/>
    <w:rsid w:val="006A62E1"/>
    <w:rsid w:val="006A7001"/>
    <w:rsid w:val="006A71E5"/>
    <w:rsid w:val="006A72EC"/>
    <w:rsid w:val="006A73E7"/>
    <w:rsid w:val="006A7557"/>
    <w:rsid w:val="006A7F05"/>
    <w:rsid w:val="006B00F5"/>
    <w:rsid w:val="006B050F"/>
    <w:rsid w:val="006B0A0B"/>
    <w:rsid w:val="006B0E16"/>
    <w:rsid w:val="006B1563"/>
    <w:rsid w:val="006B1646"/>
    <w:rsid w:val="006B1CF9"/>
    <w:rsid w:val="006B1DFE"/>
    <w:rsid w:val="006B2050"/>
    <w:rsid w:val="006B2DCB"/>
    <w:rsid w:val="006B30D2"/>
    <w:rsid w:val="006B33E9"/>
    <w:rsid w:val="006B3426"/>
    <w:rsid w:val="006B3A3F"/>
    <w:rsid w:val="006B3A6C"/>
    <w:rsid w:val="006B4276"/>
    <w:rsid w:val="006B44CB"/>
    <w:rsid w:val="006B467C"/>
    <w:rsid w:val="006B46C7"/>
    <w:rsid w:val="006B5581"/>
    <w:rsid w:val="006B58F5"/>
    <w:rsid w:val="006B5A31"/>
    <w:rsid w:val="006B69A7"/>
    <w:rsid w:val="006B6B77"/>
    <w:rsid w:val="006B71A5"/>
    <w:rsid w:val="006B75AF"/>
    <w:rsid w:val="006B7682"/>
    <w:rsid w:val="006B7A31"/>
    <w:rsid w:val="006B7FCC"/>
    <w:rsid w:val="006C067A"/>
    <w:rsid w:val="006C080E"/>
    <w:rsid w:val="006C0B37"/>
    <w:rsid w:val="006C0C2B"/>
    <w:rsid w:val="006C0CF0"/>
    <w:rsid w:val="006C0D07"/>
    <w:rsid w:val="006C1281"/>
    <w:rsid w:val="006C193C"/>
    <w:rsid w:val="006C241A"/>
    <w:rsid w:val="006C266E"/>
    <w:rsid w:val="006C27CA"/>
    <w:rsid w:val="006C28B1"/>
    <w:rsid w:val="006C2CCF"/>
    <w:rsid w:val="006C393B"/>
    <w:rsid w:val="006C3A99"/>
    <w:rsid w:val="006C480F"/>
    <w:rsid w:val="006C4AA3"/>
    <w:rsid w:val="006C4C6A"/>
    <w:rsid w:val="006C50B1"/>
    <w:rsid w:val="006C50EE"/>
    <w:rsid w:val="006C5384"/>
    <w:rsid w:val="006C576D"/>
    <w:rsid w:val="006C5935"/>
    <w:rsid w:val="006C5A9F"/>
    <w:rsid w:val="006C5D27"/>
    <w:rsid w:val="006C6070"/>
    <w:rsid w:val="006C6AAB"/>
    <w:rsid w:val="006C6AF4"/>
    <w:rsid w:val="006C6DDF"/>
    <w:rsid w:val="006C7604"/>
    <w:rsid w:val="006D0688"/>
    <w:rsid w:val="006D0F50"/>
    <w:rsid w:val="006D10BC"/>
    <w:rsid w:val="006D1116"/>
    <w:rsid w:val="006D1902"/>
    <w:rsid w:val="006D2537"/>
    <w:rsid w:val="006D28D6"/>
    <w:rsid w:val="006D2B2B"/>
    <w:rsid w:val="006D36C7"/>
    <w:rsid w:val="006D45F9"/>
    <w:rsid w:val="006D4773"/>
    <w:rsid w:val="006D4F9F"/>
    <w:rsid w:val="006D565C"/>
    <w:rsid w:val="006D5A6F"/>
    <w:rsid w:val="006D5F71"/>
    <w:rsid w:val="006D60E2"/>
    <w:rsid w:val="006D6141"/>
    <w:rsid w:val="006D681D"/>
    <w:rsid w:val="006E003B"/>
    <w:rsid w:val="006E02D0"/>
    <w:rsid w:val="006E0347"/>
    <w:rsid w:val="006E05DF"/>
    <w:rsid w:val="006E09BA"/>
    <w:rsid w:val="006E0F2F"/>
    <w:rsid w:val="006E2584"/>
    <w:rsid w:val="006E26A0"/>
    <w:rsid w:val="006E2AD9"/>
    <w:rsid w:val="006E2D1F"/>
    <w:rsid w:val="006E2FD9"/>
    <w:rsid w:val="006E3BDB"/>
    <w:rsid w:val="006E4186"/>
    <w:rsid w:val="006E4506"/>
    <w:rsid w:val="006E46BE"/>
    <w:rsid w:val="006E4AAA"/>
    <w:rsid w:val="006E4B3B"/>
    <w:rsid w:val="006E4DB0"/>
    <w:rsid w:val="006E5301"/>
    <w:rsid w:val="006E5B1F"/>
    <w:rsid w:val="006E5E38"/>
    <w:rsid w:val="006E6035"/>
    <w:rsid w:val="006E61B5"/>
    <w:rsid w:val="006E6270"/>
    <w:rsid w:val="006E6C23"/>
    <w:rsid w:val="006E6D51"/>
    <w:rsid w:val="006E7101"/>
    <w:rsid w:val="006E776C"/>
    <w:rsid w:val="006E7BB4"/>
    <w:rsid w:val="006F03B8"/>
    <w:rsid w:val="006F042F"/>
    <w:rsid w:val="006F0804"/>
    <w:rsid w:val="006F0EF9"/>
    <w:rsid w:val="006F1642"/>
    <w:rsid w:val="006F2033"/>
    <w:rsid w:val="006F220F"/>
    <w:rsid w:val="006F2F14"/>
    <w:rsid w:val="006F35D1"/>
    <w:rsid w:val="006F4163"/>
    <w:rsid w:val="006F5046"/>
    <w:rsid w:val="006F53FD"/>
    <w:rsid w:val="006F6118"/>
    <w:rsid w:val="006F6372"/>
    <w:rsid w:val="006F6CB6"/>
    <w:rsid w:val="006F6EAD"/>
    <w:rsid w:val="006F7039"/>
    <w:rsid w:val="00700596"/>
    <w:rsid w:val="00700A75"/>
    <w:rsid w:val="00700D6E"/>
    <w:rsid w:val="0070114C"/>
    <w:rsid w:val="00701157"/>
    <w:rsid w:val="00701207"/>
    <w:rsid w:val="007015BD"/>
    <w:rsid w:val="0070181D"/>
    <w:rsid w:val="00701E7C"/>
    <w:rsid w:val="00701EB3"/>
    <w:rsid w:val="00702B37"/>
    <w:rsid w:val="00702CE8"/>
    <w:rsid w:val="00702D52"/>
    <w:rsid w:val="00702DC9"/>
    <w:rsid w:val="0070352A"/>
    <w:rsid w:val="0070377F"/>
    <w:rsid w:val="007037DD"/>
    <w:rsid w:val="00703F6C"/>
    <w:rsid w:val="007043C1"/>
    <w:rsid w:val="00704506"/>
    <w:rsid w:val="00705269"/>
    <w:rsid w:val="007052E0"/>
    <w:rsid w:val="00705663"/>
    <w:rsid w:val="0070568A"/>
    <w:rsid w:val="0070585A"/>
    <w:rsid w:val="0070630A"/>
    <w:rsid w:val="007066F3"/>
    <w:rsid w:val="007074E9"/>
    <w:rsid w:val="00707D8A"/>
    <w:rsid w:val="0071013C"/>
    <w:rsid w:val="00710166"/>
    <w:rsid w:val="00710669"/>
    <w:rsid w:val="00710D39"/>
    <w:rsid w:val="00710E82"/>
    <w:rsid w:val="00711080"/>
    <w:rsid w:val="00711427"/>
    <w:rsid w:val="00711860"/>
    <w:rsid w:val="00712664"/>
    <w:rsid w:val="00712751"/>
    <w:rsid w:val="007127AF"/>
    <w:rsid w:val="00712A5C"/>
    <w:rsid w:val="007136AA"/>
    <w:rsid w:val="00713A2B"/>
    <w:rsid w:val="00713C23"/>
    <w:rsid w:val="00713F1B"/>
    <w:rsid w:val="00714040"/>
    <w:rsid w:val="007146F0"/>
    <w:rsid w:val="007151B7"/>
    <w:rsid w:val="007155E7"/>
    <w:rsid w:val="007158C5"/>
    <w:rsid w:val="00715947"/>
    <w:rsid w:val="00715FAB"/>
    <w:rsid w:val="007167C9"/>
    <w:rsid w:val="007168AF"/>
    <w:rsid w:val="00716AA9"/>
    <w:rsid w:val="00716F07"/>
    <w:rsid w:val="0071709D"/>
    <w:rsid w:val="007173C7"/>
    <w:rsid w:val="007174EC"/>
    <w:rsid w:val="00717942"/>
    <w:rsid w:val="00717CC2"/>
    <w:rsid w:val="00717D51"/>
    <w:rsid w:val="00717F36"/>
    <w:rsid w:val="0072019B"/>
    <w:rsid w:val="007202D7"/>
    <w:rsid w:val="007203E7"/>
    <w:rsid w:val="00720C19"/>
    <w:rsid w:val="00720D11"/>
    <w:rsid w:val="00720E9C"/>
    <w:rsid w:val="00721330"/>
    <w:rsid w:val="00722961"/>
    <w:rsid w:val="00722AB4"/>
    <w:rsid w:val="00722BB5"/>
    <w:rsid w:val="0072312A"/>
    <w:rsid w:val="0072371B"/>
    <w:rsid w:val="00723C0B"/>
    <w:rsid w:val="00723C18"/>
    <w:rsid w:val="007244C9"/>
    <w:rsid w:val="00724D70"/>
    <w:rsid w:val="0072542A"/>
    <w:rsid w:val="0072561A"/>
    <w:rsid w:val="0072588E"/>
    <w:rsid w:val="00725926"/>
    <w:rsid w:val="00725B75"/>
    <w:rsid w:val="00725FB4"/>
    <w:rsid w:val="007261DC"/>
    <w:rsid w:val="00726AAB"/>
    <w:rsid w:val="0072707C"/>
    <w:rsid w:val="00727774"/>
    <w:rsid w:val="00727BEC"/>
    <w:rsid w:val="007302C6"/>
    <w:rsid w:val="00730980"/>
    <w:rsid w:val="007314AA"/>
    <w:rsid w:val="0073159D"/>
    <w:rsid w:val="007316A3"/>
    <w:rsid w:val="00731EF7"/>
    <w:rsid w:val="00733AB1"/>
    <w:rsid w:val="00733B0B"/>
    <w:rsid w:val="0073407B"/>
    <w:rsid w:val="00734601"/>
    <w:rsid w:val="0073464E"/>
    <w:rsid w:val="00734E3A"/>
    <w:rsid w:val="00734FB7"/>
    <w:rsid w:val="007352A2"/>
    <w:rsid w:val="0073551F"/>
    <w:rsid w:val="007356BA"/>
    <w:rsid w:val="007358EF"/>
    <w:rsid w:val="00735C39"/>
    <w:rsid w:val="00735F28"/>
    <w:rsid w:val="0073602C"/>
    <w:rsid w:val="00736197"/>
    <w:rsid w:val="007361E1"/>
    <w:rsid w:val="007368CE"/>
    <w:rsid w:val="007376DA"/>
    <w:rsid w:val="007377B3"/>
    <w:rsid w:val="00737C4F"/>
    <w:rsid w:val="00740111"/>
    <w:rsid w:val="007406A0"/>
    <w:rsid w:val="00740978"/>
    <w:rsid w:val="00740D39"/>
    <w:rsid w:val="00740DAB"/>
    <w:rsid w:val="0074116B"/>
    <w:rsid w:val="0074152F"/>
    <w:rsid w:val="00741694"/>
    <w:rsid w:val="0074169A"/>
    <w:rsid w:val="0074184F"/>
    <w:rsid w:val="00741D40"/>
    <w:rsid w:val="00742421"/>
    <w:rsid w:val="0074333B"/>
    <w:rsid w:val="00743FE0"/>
    <w:rsid w:val="0074421F"/>
    <w:rsid w:val="00744282"/>
    <w:rsid w:val="0074482E"/>
    <w:rsid w:val="00744FA4"/>
    <w:rsid w:val="007457EC"/>
    <w:rsid w:val="0074657C"/>
    <w:rsid w:val="00746AFC"/>
    <w:rsid w:val="00746DF5"/>
    <w:rsid w:val="00747A17"/>
    <w:rsid w:val="00747B38"/>
    <w:rsid w:val="00750C27"/>
    <w:rsid w:val="00750CB8"/>
    <w:rsid w:val="00750F10"/>
    <w:rsid w:val="00750F99"/>
    <w:rsid w:val="00751259"/>
    <w:rsid w:val="00751D1F"/>
    <w:rsid w:val="00752B0F"/>
    <w:rsid w:val="00752E68"/>
    <w:rsid w:val="00753354"/>
    <w:rsid w:val="007534F6"/>
    <w:rsid w:val="00753693"/>
    <w:rsid w:val="00753BAB"/>
    <w:rsid w:val="00754177"/>
    <w:rsid w:val="00754180"/>
    <w:rsid w:val="0075424C"/>
    <w:rsid w:val="007543A6"/>
    <w:rsid w:val="00754D7E"/>
    <w:rsid w:val="00755EF1"/>
    <w:rsid w:val="00756670"/>
    <w:rsid w:val="00756B2C"/>
    <w:rsid w:val="00756E48"/>
    <w:rsid w:val="00756EC5"/>
    <w:rsid w:val="00756F34"/>
    <w:rsid w:val="0075716A"/>
    <w:rsid w:val="007573D3"/>
    <w:rsid w:val="007576C1"/>
    <w:rsid w:val="00760349"/>
    <w:rsid w:val="0076055B"/>
    <w:rsid w:val="007606A3"/>
    <w:rsid w:val="0076082D"/>
    <w:rsid w:val="00760C59"/>
    <w:rsid w:val="00760CDF"/>
    <w:rsid w:val="0076166D"/>
    <w:rsid w:val="00761AB0"/>
    <w:rsid w:val="00761ADA"/>
    <w:rsid w:val="00762683"/>
    <w:rsid w:val="007628EF"/>
    <w:rsid w:val="007630A6"/>
    <w:rsid w:val="007630A7"/>
    <w:rsid w:val="007637C2"/>
    <w:rsid w:val="007640CA"/>
    <w:rsid w:val="00764298"/>
    <w:rsid w:val="00764543"/>
    <w:rsid w:val="007646AA"/>
    <w:rsid w:val="00764772"/>
    <w:rsid w:val="007649DE"/>
    <w:rsid w:val="007650B8"/>
    <w:rsid w:val="00765CCF"/>
    <w:rsid w:val="00766091"/>
    <w:rsid w:val="007661A7"/>
    <w:rsid w:val="00766C18"/>
    <w:rsid w:val="00766E75"/>
    <w:rsid w:val="00766EE8"/>
    <w:rsid w:val="00767655"/>
    <w:rsid w:val="007678ED"/>
    <w:rsid w:val="00767B20"/>
    <w:rsid w:val="00770445"/>
    <w:rsid w:val="00770984"/>
    <w:rsid w:val="00771367"/>
    <w:rsid w:val="00771472"/>
    <w:rsid w:val="00771793"/>
    <w:rsid w:val="00771C7E"/>
    <w:rsid w:val="00771E05"/>
    <w:rsid w:val="007728EE"/>
    <w:rsid w:val="007729EB"/>
    <w:rsid w:val="00772F47"/>
    <w:rsid w:val="00773268"/>
    <w:rsid w:val="00774713"/>
    <w:rsid w:val="00774745"/>
    <w:rsid w:val="00774947"/>
    <w:rsid w:val="00775374"/>
    <w:rsid w:val="00775B74"/>
    <w:rsid w:val="00775DC2"/>
    <w:rsid w:val="00775F9F"/>
    <w:rsid w:val="00776959"/>
    <w:rsid w:val="00776AF1"/>
    <w:rsid w:val="0077722D"/>
    <w:rsid w:val="0077728A"/>
    <w:rsid w:val="0077785B"/>
    <w:rsid w:val="007804BC"/>
    <w:rsid w:val="00780ADA"/>
    <w:rsid w:val="00780B39"/>
    <w:rsid w:val="00781CD2"/>
    <w:rsid w:val="00781DC3"/>
    <w:rsid w:val="00782B8B"/>
    <w:rsid w:val="00782C42"/>
    <w:rsid w:val="00782CB0"/>
    <w:rsid w:val="0078322F"/>
    <w:rsid w:val="00783616"/>
    <w:rsid w:val="00783638"/>
    <w:rsid w:val="00783689"/>
    <w:rsid w:val="007836EB"/>
    <w:rsid w:val="00783806"/>
    <w:rsid w:val="007838B3"/>
    <w:rsid w:val="00783A59"/>
    <w:rsid w:val="00783CD9"/>
    <w:rsid w:val="00784A5C"/>
    <w:rsid w:val="00784B7B"/>
    <w:rsid w:val="00785418"/>
    <w:rsid w:val="00785438"/>
    <w:rsid w:val="007857EB"/>
    <w:rsid w:val="00785CA7"/>
    <w:rsid w:val="0078622A"/>
    <w:rsid w:val="007867A2"/>
    <w:rsid w:val="00786956"/>
    <w:rsid w:val="00786CCD"/>
    <w:rsid w:val="00787128"/>
    <w:rsid w:val="007871CF"/>
    <w:rsid w:val="00787732"/>
    <w:rsid w:val="00787BE8"/>
    <w:rsid w:val="00787F93"/>
    <w:rsid w:val="007903CA"/>
    <w:rsid w:val="007906D4"/>
    <w:rsid w:val="007917CF"/>
    <w:rsid w:val="00791BF5"/>
    <w:rsid w:val="00791C61"/>
    <w:rsid w:val="00791DAE"/>
    <w:rsid w:val="00791EA5"/>
    <w:rsid w:val="00792BEB"/>
    <w:rsid w:val="007937FD"/>
    <w:rsid w:val="00793DEC"/>
    <w:rsid w:val="00793E58"/>
    <w:rsid w:val="00793FD5"/>
    <w:rsid w:val="0079478A"/>
    <w:rsid w:val="00794F8C"/>
    <w:rsid w:val="007954F8"/>
    <w:rsid w:val="00795AD2"/>
    <w:rsid w:val="00795B84"/>
    <w:rsid w:val="00795BDB"/>
    <w:rsid w:val="00795F53"/>
    <w:rsid w:val="00796064"/>
    <w:rsid w:val="00796080"/>
    <w:rsid w:val="0079656D"/>
    <w:rsid w:val="00796DF3"/>
    <w:rsid w:val="0079709A"/>
    <w:rsid w:val="007970AE"/>
    <w:rsid w:val="00797142"/>
    <w:rsid w:val="00797186"/>
    <w:rsid w:val="00797302"/>
    <w:rsid w:val="0079730B"/>
    <w:rsid w:val="00797368"/>
    <w:rsid w:val="007A0288"/>
    <w:rsid w:val="007A0345"/>
    <w:rsid w:val="007A1417"/>
    <w:rsid w:val="007A1B1C"/>
    <w:rsid w:val="007A2506"/>
    <w:rsid w:val="007A29DA"/>
    <w:rsid w:val="007A2D93"/>
    <w:rsid w:val="007A3430"/>
    <w:rsid w:val="007A3896"/>
    <w:rsid w:val="007A3B64"/>
    <w:rsid w:val="007A4180"/>
    <w:rsid w:val="007A4916"/>
    <w:rsid w:val="007A4A07"/>
    <w:rsid w:val="007A4BDA"/>
    <w:rsid w:val="007A72EF"/>
    <w:rsid w:val="007A7389"/>
    <w:rsid w:val="007A7950"/>
    <w:rsid w:val="007A7A88"/>
    <w:rsid w:val="007A7CE5"/>
    <w:rsid w:val="007B0292"/>
    <w:rsid w:val="007B02EE"/>
    <w:rsid w:val="007B0675"/>
    <w:rsid w:val="007B08C3"/>
    <w:rsid w:val="007B11FC"/>
    <w:rsid w:val="007B1392"/>
    <w:rsid w:val="007B17BD"/>
    <w:rsid w:val="007B1AE6"/>
    <w:rsid w:val="007B1C03"/>
    <w:rsid w:val="007B27E2"/>
    <w:rsid w:val="007B287E"/>
    <w:rsid w:val="007B2F0C"/>
    <w:rsid w:val="007B34AB"/>
    <w:rsid w:val="007B404F"/>
    <w:rsid w:val="007B4AF3"/>
    <w:rsid w:val="007B4B77"/>
    <w:rsid w:val="007B5D9E"/>
    <w:rsid w:val="007B60AE"/>
    <w:rsid w:val="007B6406"/>
    <w:rsid w:val="007B6457"/>
    <w:rsid w:val="007B678F"/>
    <w:rsid w:val="007B6A0E"/>
    <w:rsid w:val="007B6DDC"/>
    <w:rsid w:val="007B6F3A"/>
    <w:rsid w:val="007B73C9"/>
    <w:rsid w:val="007B7587"/>
    <w:rsid w:val="007B7BAA"/>
    <w:rsid w:val="007B7CCF"/>
    <w:rsid w:val="007C0896"/>
    <w:rsid w:val="007C0DDA"/>
    <w:rsid w:val="007C0ED4"/>
    <w:rsid w:val="007C13AE"/>
    <w:rsid w:val="007C18DE"/>
    <w:rsid w:val="007C295E"/>
    <w:rsid w:val="007C2A09"/>
    <w:rsid w:val="007C2F47"/>
    <w:rsid w:val="007C31AE"/>
    <w:rsid w:val="007C37A5"/>
    <w:rsid w:val="007C3CF8"/>
    <w:rsid w:val="007C3D19"/>
    <w:rsid w:val="007C4168"/>
    <w:rsid w:val="007C42AA"/>
    <w:rsid w:val="007C4382"/>
    <w:rsid w:val="007C46F6"/>
    <w:rsid w:val="007C52EF"/>
    <w:rsid w:val="007C5BB8"/>
    <w:rsid w:val="007C5DF2"/>
    <w:rsid w:val="007C5E6F"/>
    <w:rsid w:val="007C5EAD"/>
    <w:rsid w:val="007C750F"/>
    <w:rsid w:val="007C7589"/>
    <w:rsid w:val="007C7AAC"/>
    <w:rsid w:val="007C7E88"/>
    <w:rsid w:val="007D0648"/>
    <w:rsid w:val="007D0F0E"/>
    <w:rsid w:val="007D1B7F"/>
    <w:rsid w:val="007D22C5"/>
    <w:rsid w:val="007D2373"/>
    <w:rsid w:val="007D26EB"/>
    <w:rsid w:val="007D2A3F"/>
    <w:rsid w:val="007D2D2A"/>
    <w:rsid w:val="007D2EBE"/>
    <w:rsid w:val="007D2FF3"/>
    <w:rsid w:val="007D3748"/>
    <w:rsid w:val="007D3C22"/>
    <w:rsid w:val="007D3D5D"/>
    <w:rsid w:val="007D3EC5"/>
    <w:rsid w:val="007D404F"/>
    <w:rsid w:val="007D4706"/>
    <w:rsid w:val="007D4C65"/>
    <w:rsid w:val="007D4C9E"/>
    <w:rsid w:val="007D4F70"/>
    <w:rsid w:val="007D5171"/>
    <w:rsid w:val="007D540F"/>
    <w:rsid w:val="007D5475"/>
    <w:rsid w:val="007D5699"/>
    <w:rsid w:val="007D6101"/>
    <w:rsid w:val="007D65A9"/>
    <w:rsid w:val="007D6CD6"/>
    <w:rsid w:val="007D7079"/>
    <w:rsid w:val="007D7190"/>
    <w:rsid w:val="007D748C"/>
    <w:rsid w:val="007D76F6"/>
    <w:rsid w:val="007E0298"/>
    <w:rsid w:val="007E077B"/>
    <w:rsid w:val="007E091D"/>
    <w:rsid w:val="007E1B03"/>
    <w:rsid w:val="007E1C76"/>
    <w:rsid w:val="007E243F"/>
    <w:rsid w:val="007E412F"/>
    <w:rsid w:val="007E51E5"/>
    <w:rsid w:val="007E5269"/>
    <w:rsid w:val="007E554C"/>
    <w:rsid w:val="007E5867"/>
    <w:rsid w:val="007E61DA"/>
    <w:rsid w:val="007E63AF"/>
    <w:rsid w:val="007E64B8"/>
    <w:rsid w:val="007E671A"/>
    <w:rsid w:val="007E7738"/>
    <w:rsid w:val="007E794A"/>
    <w:rsid w:val="007F0379"/>
    <w:rsid w:val="007F0B4B"/>
    <w:rsid w:val="007F0BAB"/>
    <w:rsid w:val="007F0F17"/>
    <w:rsid w:val="007F12B2"/>
    <w:rsid w:val="007F1E1F"/>
    <w:rsid w:val="007F236B"/>
    <w:rsid w:val="007F23AE"/>
    <w:rsid w:val="007F2FB4"/>
    <w:rsid w:val="007F3509"/>
    <w:rsid w:val="007F35C2"/>
    <w:rsid w:val="007F396F"/>
    <w:rsid w:val="007F3B40"/>
    <w:rsid w:val="007F4477"/>
    <w:rsid w:val="007F4960"/>
    <w:rsid w:val="007F4B5C"/>
    <w:rsid w:val="007F4CC1"/>
    <w:rsid w:val="007F4EC5"/>
    <w:rsid w:val="007F502F"/>
    <w:rsid w:val="007F54D9"/>
    <w:rsid w:val="007F55B8"/>
    <w:rsid w:val="007F63C3"/>
    <w:rsid w:val="007F6460"/>
    <w:rsid w:val="007F6576"/>
    <w:rsid w:val="007F6C22"/>
    <w:rsid w:val="007F7C4D"/>
    <w:rsid w:val="00800047"/>
    <w:rsid w:val="008001FE"/>
    <w:rsid w:val="0080031D"/>
    <w:rsid w:val="0080033A"/>
    <w:rsid w:val="00800D47"/>
    <w:rsid w:val="008013C0"/>
    <w:rsid w:val="00801EA1"/>
    <w:rsid w:val="00802703"/>
    <w:rsid w:val="0080329C"/>
    <w:rsid w:val="00803347"/>
    <w:rsid w:val="00803E62"/>
    <w:rsid w:val="008041EB"/>
    <w:rsid w:val="008047A8"/>
    <w:rsid w:val="00804C48"/>
    <w:rsid w:val="00804CE0"/>
    <w:rsid w:val="00805B21"/>
    <w:rsid w:val="00806374"/>
    <w:rsid w:val="00806ACE"/>
    <w:rsid w:val="00806C4F"/>
    <w:rsid w:val="00806DC2"/>
    <w:rsid w:val="00806E9E"/>
    <w:rsid w:val="00807592"/>
    <w:rsid w:val="00807BAC"/>
    <w:rsid w:val="00807DCE"/>
    <w:rsid w:val="00810352"/>
    <w:rsid w:val="008107B7"/>
    <w:rsid w:val="0081090A"/>
    <w:rsid w:val="008109A4"/>
    <w:rsid w:val="00810AF2"/>
    <w:rsid w:val="00810C39"/>
    <w:rsid w:val="008112A6"/>
    <w:rsid w:val="008115B1"/>
    <w:rsid w:val="0081172A"/>
    <w:rsid w:val="00811AA4"/>
    <w:rsid w:val="00811CA9"/>
    <w:rsid w:val="00811CBC"/>
    <w:rsid w:val="00811D1A"/>
    <w:rsid w:val="00812090"/>
    <w:rsid w:val="008123F1"/>
    <w:rsid w:val="0081297C"/>
    <w:rsid w:val="00812E8D"/>
    <w:rsid w:val="00813968"/>
    <w:rsid w:val="00813A12"/>
    <w:rsid w:val="00814315"/>
    <w:rsid w:val="00814C92"/>
    <w:rsid w:val="008152BB"/>
    <w:rsid w:val="008157C5"/>
    <w:rsid w:val="008158D5"/>
    <w:rsid w:val="008160F8"/>
    <w:rsid w:val="00816118"/>
    <w:rsid w:val="00816253"/>
    <w:rsid w:val="00816AD7"/>
    <w:rsid w:val="00817389"/>
    <w:rsid w:val="00817635"/>
    <w:rsid w:val="008203DA"/>
    <w:rsid w:val="008204F3"/>
    <w:rsid w:val="008205BE"/>
    <w:rsid w:val="0082103B"/>
    <w:rsid w:val="00821126"/>
    <w:rsid w:val="008218D7"/>
    <w:rsid w:val="008219F3"/>
    <w:rsid w:val="00821CBA"/>
    <w:rsid w:val="00821F5B"/>
    <w:rsid w:val="0082216D"/>
    <w:rsid w:val="00822A72"/>
    <w:rsid w:val="00822B8B"/>
    <w:rsid w:val="00822DDB"/>
    <w:rsid w:val="00822DDD"/>
    <w:rsid w:val="00823897"/>
    <w:rsid w:val="00823B4D"/>
    <w:rsid w:val="00823BD6"/>
    <w:rsid w:val="00823F88"/>
    <w:rsid w:val="00824516"/>
    <w:rsid w:val="00824613"/>
    <w:rsid w:val="0082478D"/>
    <w:rsid w:val="008248C0"/>
    <w:rsid w:val="00825856"/>
    <w:rsid w:val="00826014"/>
    <w:rsid w:val="0082619B"/>
    <w:rsid w:val="0082620C"/>
    <w:rsid w:val="0082625F"/>
    <w:rsid w:val="00826A9A"/>
    <w:rsid w:val="00826C32"/>
    <w:rsid w:val="00826E20"/>
    <w:rsid w:val="00827001"/>
    <w:rsid w:val="0082732B"/>
    <w:rsid w:val="00827B39"/>
    <w:rsid w:val="00827B9C"/>
    <w:rsid w:val="008300C5"/>
    <w:rsid w:val="00830322"/>
    <w:rsid w:val="008307B2"/>
    <w:rsid w:val="00830E52"/>
    <w:rsid w:val="00831106"/>
    <w:rsid w:val="00831633"/>
    <w:rsid w:val="00831879"/>
    <w:rsid w:val="00831B2A"/>
    <w:rsid w:val="008328CF"/>
    <w:rsid w:val="008328E7"/>
    <w:rsid w:val="00832FAC"/>
    <w:rsid w:val="008332FC"/>
    <w:rsid w:val="00833558"/>
    <w:rsid w:val="008336CE"/>
    <w:rsid w:val="008337AA"/>
    <w:rsid w:val="0083453E"/>
    <w:rsid w:val="00834883"/>
    <w:rsid w:val="00834CE3"/>
    <w:rsid w:val="008353A8"/>
    <w:rsid w:val="008356B0"/>
    <w:rsid w:val="00835E3D"/>
    <w:rsid w:val="00836369"/>
    <w:rsid w:val="008367B8"/>
    <w:rsid w:val="0083762A"/>
    <w:rsid w:val="00840208"/>
    <w:rsid w:val="008414E8"/>
    <w:rsid w:val="00841581"/>
    <w:rsid w:val="0084162E"/>
    <w:rsid w:val="008422D7"/>
    <w:rsid w:val="00842308"/>
    <w:rsid w:val="0084352A"/>
    <w:rsid w:val="00843531"/>
    <w:rsid w:val="00844057"/>
    <w:rsid w:val="0084432F"/>
    <w:rsid w:val="00844B0E"/>
    <w:rsid w:val="00844E32"/>
    <w:rsid w:val="00845CE7"/>
    <w:rsid w:val="008462EB"/>
    <w:rsid w:val="0084631A"/>
    <w:rsid w:val="00846453"/>
    <w:rsid w:val="00847073"/>
    <w:rsid w:val="00847183"/>
    <w:rsid w:val="00847901"/>
    <w:rsid w:val="00847A7B"/>
    <w:rsid w:val="00847DAC"/>
    <w:rsid w:val="00847E9E"/>
    <w:rsid w:val="008508C8"/>
    <w:rsid w:val="00851735"/>
    <w:rsid w:val="00851D93"/>
    <w:rsid w:val="0085250C"/>
    <w:rsid w:val="00852AEB"/>
    <w:rsid w:val="00852DBB"/>
    <w:rsid w:val="00853092"/>
    <w:rsid w:val="008538F5"/>
    <w:rsid w:val="00853975"/>
    <w:rsid w:val="00854096"/>
    <w:rsid w:val="008542F8"/>
    <w:rsid w:val="00854303"/>
    <w:rsid w:val="00854E29"/>
    <w:rsid w:val="008553BF"/>
    <w:rsid w:val="008559E7"/>
    <w:rsid w:val="008562FD"/>
    <w:rsid w:val="00856600"/>
    <w:rsid w:val="00856CD7"/>
    <w:rsid w:val="0085714D"/>
    <w:rsid w:val="00857BF2"/>
    <w:rsid w:val="008600D3"/>
    <w:rsid w:val="0086034C"/>
    <w:rsid w:val="00860B38"/>
    <w:rsid w:val="00861356"/>
    <w:rsid w:val="008628B6"/>
    <w:rsid w:val="00862C94"/>
    <w:rsid w:val="00863314"/>
    <w:rsid w:val="00863A00"/>
    <w:rsid w:val="00863C38"/>
    <w:rsid w:val="00863CB2"/>
    <w:rsid w:val="008641CA"/>
    <w:rsid w:val="0086434E"/>
    <w:rsid w:val="008645CD"/>
    <w:rsid w:val="00864A05"/>
    <w:rsid w:val="00864C3A"/>
    <w:rsid w:val="00865C48"/>
    <w:rsid w:val="00865DBF"/>
    <w:rsid w:val="00865E03"/>
    <w:rsid w:val="00866069"/>
    <w:rsid w:val="0086608E"/>
    <w:rsid w:val="00866566"/>
    <w:rsid w:val="008666F5"/>
    <w:rsid w:val="008668A1"/>
    <w:rsid w:val="00866B75"/>
    <w:rsid w:val="008670A5"/>
    <w:rsid w:val="00867ADE"/>
    <w:rsid w:val="0087048A"/>
    <w:rsid w:val="00870504"/>
    <w:rsid w:val="00870546"/>
    <w:rsid w:val="00870950"/>
    <w:rsid w:val="00870C3C"/>
    <w:rsid w:val="00871204"/>
    <w:rsid w:val="0087127C"/>
    <w:rsid w:val="008727E0"/>
    <w:rsid w:val="0087303D"/>
    <w:rsid w:val="0087323A"/>
    <w:rsid w:val="008732F4"/>
    <w:rsid w:val="00873363"/>
    <w:rsid w:val="0087397A"/>
    <w:rsid w:val="00873B59"/>
    <w:rsid w:val="00873D6E"/>
    <w:rsid w:val="008743B3"/>
    <w:rsid w:val="00874731"/>
    <w:rsid w:val="00874BC8"/>
    <w:rsid w:val="00874EBE"/>
    <w:rsid w:val="00874F43"/>
    <w:rsid w:val="0087588D"/>
    <w:rsid w:val="00875D4E"/>
    <w:rsid w:val="008760ED"/>
    <w:rsid w:val="00876133"/>
    <w:rsid w:val="008761D7"/>
    <w:rsid w:val="008768B0"/>
    <w:rsid w:val="0087788F"/>
    <w:rsid w:val="00877FAD"/>
    <w:rsid w:val="00880E5A"/>
    <w:rsid w:val="00881F23"/>
    <w:rsid w:val="00882B87"/>
    <w:rsid w:val="00882C8A"/>
    <w:rsid w:val="00882F80"/>
    <w:rsid w:val="008834C0"/>
    <w:rsid w:val="00883868"/>
    <w:rsid w:val="008838C7"/>
    <w:rsid w:val="00883AEE"/>
    <w:rsid w:val="00883C42"/>
    <w:rsid w:val="00883D66"/>
    <w:rsid w:val="00884385"/>
    <w:rsid w:val="008844C7"/>
    <w:rsid w:val="008849F8"/>
    <w:rsid w:val="00885056"/>
    <w:rsid w:val="00885C59"/>
    <w:rsid w:val="00885C5E"/>
    <w:rsid w:val="00885DFA"/>
    <w:rsid w:val="00886271"/>
    <w:rsid w:val="00887A02"/>
    <w:rsid w:val="00890390"/>
    <w:rsid w:val="00890421"/>
    <w:rsid w:val="0089043B"/>
    <w:rsid w:val="00890538"/>
    <w:rsid w:val="00890832"/>
    <w:rsid w:val="00890EB7"/>
    <w:rsid w:val="0089221C"/>
    <w:rsid w:val="0089287A"/>
    <w:rsid w:val="00892CF7"/>
    <w:rsid w:val="00892D73"/>
    <w:rsid w:val="0089317E"/>
    <w:rsid w:val="00893B57"/>
    <w:rsid w:val="00893BE8"/>
    <w:rsid w:val="00894A53"/>
    <w:rsid w:val="00894AA8"/>
    <w:rsid w:val="00894BBD"/>
    <w:rsid w:val="00894E91"/>
    <w:rsid w:val="0089504F"/>
    <w:rsid w:val="0089526B"/>
    <w:rsid w:val="00895316"/>
    <w:rsid w:val="008955DE"/>
    <w:rsid w:val="008956A2"/>
    <w:rsid w:val="008961DB"/>
    <w:rsid w:val="00896C06"/>
    <w:rsid w:val="00897CD4"/>
    <w:rsid w:val="008A07CF"/>
    <w:rsid w:val="008A0D51"/>
    <w:rsid w:val="008A0EF8"/>
    <w:rsid w:val="008A1C8C"/>
    <w:rsid w:val="008A234D"/>
    <w:rsid w:val="008A2569"/>
    <w:rsid w:val="008A261E"/>
    <w:rsid w:val="008A2AF5"/>
    <w:rsid w:val="008A2E0D"/>
    <w:rsid w:val="008A2E1D"/>
    <w:rsid w:val="008A3573"/>
    <w:rsid w:val="008A4405"/>
    <w:rsid w:val="008A44B9"/>
    <w:rsid w:val="008A4BF7"/>
    <w:rsid w:val="008A4D57"/>
    <w:rsid w:val="008A626F"/>
    <w:rsid w:val="008A649B"/>
    <w:rsid w:val="008A65B0"/>
    <w:rsid w:val="008A709C"/>
    <w:rsid w:val="008A7AAA"/>
    <w:rsid w:val="008A7ADE"/>
    <w:rsid w:val="008B03DC"/>
    <w:rsid w:val="008B0931"/>
    <w:rsid w:val="008B0EE3"/>
    <w:rsid w:val="008B0F2E"/>
    <w:rsid w:val="008B1443"/>
    <w:rsid w:val="008B1A87"/>
    <w:rsid w:val="008B1B45"/>
    <w:rsid w:val="008B1B56"/>
    <w:rsid w:val="008B1EDB"/>
    <w:rsid w:val="008B1F1D"/>
    <w:rsid w:val="008B2D86"/>
    <w:rsid w:val="008B3061"/>
    <w:rsid w:val="008B3A20"/>
    <w:rsid w:val="008B3DA9"/>
    <w:rsid w:val="008B4668"/>
    <w:rsid w:val="008B48B6"/>
    <w:rsid w:val="008B48B9"/>
    <w:rsid w:val="008B53ED"/>
    <w:rsid w:val="008B5505"/>
    <w:rsid w:val="008B57B9"/>
    <w:rsid w:val="008B5810"/>
    <w:rsid w:val="008B68BD"/>
    <w:rsid w:val="008B7066"/>
    <w:rsid w:val="008B7488"/>
    <w:rsid w:val="008B749C"/>
    <w:rsid w:val="008B7A92"/>
    <w:rsid w:val="008C0217"/>
    <w:rsid w:val="008C030E"/>
    <w:rsid w:val="008C0992"/>
    <w:rsid w:val="008C0D88"/>
    <w:rsid w:val="008C1C71"/>
    <w:rsid w:val="008C2247"/>
    <w:rsid w:val="008C236E"/>
    <w:rsid w:val="008C2717"/>
    <w:rsid w:val="008C2B35"/>
    <w:rsid w:val="008C38B8"/>
    <w:rsid w:val="008C3A70"/>
    <w:rsid w:val="008C3B9C"/>
    <w:rsid w:val="008C3E0C"/>
    <w:rsid w:val="008C42C8"/>
    <w:rsid w:val="008C4CEF"/>
    <w:rsid w:val="008C4FCD"/>
    <w:rsid w:val="008C5108"/>
    <w:rsid w:val="008C5187"/>
    <w:rsid w:val="008C5193"/>
    <w:rsid w:val="008C52A7"/>
    <w:rsid w:val="008C54DB"/>
    <w:rsid w:val="008C564C"/>
    <w:rsid w:val="008C603E"/>
    <w:rsid w:val="008C6156"/>
    <w:rsid w:val="008C6C1C"/>
    <w:rsid w:val="008C70A3"/>
    <w:rsid w:val="008C7815"/>
    <w:rsid w:val="008C7B96"/>
    <w:rsid w:val="008C7FA0"/>
    <w:rsid w:val="008D002A"/>
    <w:rsid w:val="008D03D5"/>
    <w:rsid w:val="008D0462"/>
    <w:rsid w:val="008D0710"/>
    <w:rsid w:val="008D0AB5"/>
    <w:rsid w:val="008D0B39"/>
    <w:rsid w:val="008D0D66"/>
    <w:rsid w:val="008D0D90"/>
    <w:rsid w:val="008D0EC0"/>
    <w:rsid w:val="008D1559"/>
    <w:rsid w:val="008D1D18"/>
    <w:rsid w:val="008D32D3"/>
    <w:rsid w:val="008D3566"/>
    <w:rsid w:val="008D4602"/>
    <w:rsid w:val="008D4BD9"/>
    <w:rsid w:val="008D4CE7"/>
    <w:rsid w:val="008D5BDA"/>
    <w:rsid w:val="008D5C56"/>
    <w:rsid w:val="008D5DFB"/>
    <w:rsid w:val="008D611C"/>
    <w:rsid w:val="008D61EF"/>
    <w:rsid w:val="008D6823"/>
    <w:rsid w:val="008D738A"/>
    <w:rsid w:val="008D7A1A"/>
    <w:rsid w:val="008D7B34"/>
    <w:rsid w:val="008D7E5D"/>
    <w:rsid w:val="008E0D36"/>
    <w:rsid w:val="008E1965"/>
    <w:rsid w:val="008E20B1"/>
    <w:rsid w:val="008E2331"/>
    <w:rsid w:val="008E2F7A"/>
    <w:rsid w:val="008E32D2"/>
    <w:rsid w:val="008E404D"/>
    <w:rsid w:val="008E4153"/>
    <w:rsid w:val="008E4C48"/>
    <w:rsid w:val="008E52F3"/>
    <w:rsid w:val="008E5AA7"/>
    <w:rsid w:val="008E66F9"/>
    <w:rsid w:val="008E6EE2"/>
    <w:rsid w:val="008E7536"/>
    <w:rsid w:val="008E77BE"/>
    <w:rsid w:val="008E7900"/>
    <w:rsid w:val="008F035E"/>
    <w:rsid w:val="008F0809"/>
    <w:rsid w:val="008F0EF5"/>
    <w:rsid w:val="008F1767"/>
    <w:rsid w:val="008F1819"/>
    <w:rsid w:val="008F1AA1"/>
    <w:rsid w:val="008F1D06"/>
    <w:rsid w:val="008F2533"/>
    <w:rsid w:val="008F2772"/>
    <w:rsid w:val="008F407C"/>
    <w:rsid w:val="008F4AAE"/>
    <w:rsid w:val="008F4B89"/>
    <w:rsid w:val="008F4CC6"/>
    <w:rsid w:val="008F4CCD"/>
    <w:rsid w:val="008F5901"/>
    <w:rsid w:val="008F5A8E"/>
    <w:rsid w:val="008F5BB7"/>
    <w:rsid w:val="008F5BEE"/>
    <w:rsid w:val="008F6345"/>
    <w:rsid w:val="008F6920"/>
    <w:rsid w:val="008F6F5E"/>
    <w:rsid w:val="009003A8"/>
    <w:rsid w:val="009005B4"/>
    <w:rsid w:val="00900CD0"/>
    <w:rsid w:val="00900DD2"/>
    <w:rsid w:val="00901797"/>
    <w:rsid w:val="009019AE"/>
    <w:rsid w:val="00901C89"/>
    <w:rsid w:val="00901EAE"/>
    <w:rsid w:val="00903045"/>
    <w:rsid w:val="009030A5"/>
    <w:rsid w:val="009032D6"/>
    <w:rsid w:val="009039D8"/>
    <w:rsid w:val="0090453E"/>
    <w:rsid w:val="009049AD"/>
    <w:rsid w:val="00904DC3"/>
    <w:rsid w:val="00905135"/>
    <w:rsid w:val="0090520E"/>
    <w:rsid w:val="00905210"/>
    <w:rsid w:val="00905519"/>
    <w:rsid w:val="00905653"/>
    <w:rsid w:val="009062D9"/>
    <w:rsid w:val="00906610"/>
    <w:rsid w:val="00906B0D"/>
    <w:rsid w:val="00907C9B"/>
    <w:rsid w:val="00907D26"/>
    <w:rsid w:val="00907EC4"/>
    <w:rsid w:val="0091037C"/>
    <w:rsid w:val="009109F1"/>
    <w:rsid w:val="00910B6C"/>
    <w:rsid w:val="00910F47"/>
    <w:rsid w:val="0091128A"/>
    <w:rsid w:val="00911952"/>
    <w:rsid w:val="009136CB"/>
    <w:rsid w:val="00913BE5"/>
    <w:rsid w:val="00913FBC"/>
    <w:rsid w:val="00914202"/>
    <w:rsid w:val="00914644"/>
    <w:rsid w:val="009147DC"/>
    <w:rsid w:val="009147FB"/>
    <w:rsid w:val="0091493F"/>
    <w:rsid w:val="00914944"/>
    <w:rsid w:val="00914A3A"/>
    <w:rsid w:val="00914BF5"/>
    <w:rsid w:val="00914CCA"/>
    <w:rsid w:val="009151A4"/>
    <w:rsid w:val="009157F5"/>
    <w:rsid w:val="009159E4"/>
    <w:rsid w:val="00915C7C"/>
    <w:rsid w:val="00915F5B"/>
    <w:rsid w:val="00916043"/>
    <w:rsid w:val="00916171"/>
    <w:rsid w:val="00917885"/>
    <w:rsid w:val="009201D1"/>
    <w:rsid w:val="0092044E"/>
    <w:rsid w:val="00920DDE"/>
    <w:rsid w:val="00921365"/>
    <w:rsid w:val="00921636"/>
    <w:rsid w:val="00922A65"/>
    <w:rsid w:val="0092309D"/>
    <w:rsid w:val="009239B2"/>
    <w:rsid w:val="00923A6D"/>
    <w:rsid w:val="00923CFF"/>
    <w:rsid w:val="009252AB"/>
    <w:rsid w:val="00925E8F"/>
    <w:rsid w:val="00925F7C"/>
    <w:rsid w:val="00927293"/>
    <w:rsid w:val="00927DC6"/>
    <w:rsid w:val="0093108F"/>
    <w:rsid w:val="009311DB"/>
    <w:rsid w:val="0093128F"/>
    <w:rsid w:val="0093186A"/>
    <w:rsid w:val="00931F12"/>
    <w:rsid w:val="00932118"/>
    <w:rsid w:val="00932A36"/>
    <w:rsid w:val="00932B28"/>
    <w:rsid w:val="00932E25"/>
    <w:rsid w:val="009332F8"/>
    <w:rsid w:val="00933469"/>
    <w:rsid w:val="00933906"/>
    <w:rsid w:val="00933CD6"/>
    <w:rsid w:val="00933F7E"/>
    <w:rsid w:val="00934076"/>
    <w:rsid w:val="00934591"/>
    <w:rsid w:val="009345D4"/>
    <w:rsid w:val="009348D1"/>
    <w:rsid w:val="00934D34"/>
    <w:rsid w:val="00935D5B"/>
    <w:rsid w:val="00935E6B"/>
    <w:rsid w:val="00936340"/>
    <w:rsid w:val="009377BC"/>
    <w:rsid w:val="00937C67"/>
    <w:rsid w:val="0094003C"/>
    <w:rsid w:val="00940EBD"/>
    <w:rsid w:val="00940F03"/>
    <w:rsid w:val="009414F1"/>
    <w:rsid w:val="009417F1"/>
    <w:rsid w:val="00941DE6"/>
    <w:rsid w:val="00941F9A"/>
    <w:rsid w:val="00942419"/>
    <w:rsid w:val="009424D9"/>
    <w:rsid w:val="00943958"/>
    <w:rsid w:val="00944544"/>
    <w:rsid w:val="00944AA8"/>
    <w:rsid w:val="00944C48"/>
    <w:rsid w:val="0094536B"/>
    <w:rsid w:val="0094546F"/>
    <w:rsid w:val="009461A9"/>
    <w:rsid w:val="009461C7"/>
    <w:rsid w:val="00946507"/>
    <w:rsid w:val="00946566"/>
    <w:rsid w:val="00946616"/>
    <w:rsid w:val="00946F39"/>
    <w:rsid w:val="009476E3"/>
    <w:rsid w:val="00947841"/>
    <w:rsid w:val="00947A26"/>
    <w:rsid w:val="00950742"/>
    <w:rsid w:val="00950FC2"/>
    <w:rsid w:val="00951327"/>
    <w:rsid w:val="00951710"/>
    <w:rsid w:val="00951E92"/>
    <w:rsid w:val="00952647"/>
    <w:rsid w:val="00952683"/>
    <w:rsid w:val="009530C1"/>
    <w:rsid w:val="00953279"/>
    <w:rsid w:val="0095409E"/>
    <w:rsid w:val="009540DD"/>
    <w:rsid w:val="00954DDD"/>
    <w:rsid w:val="00955012"/>
    <w:rsid w:val="00955521"/>
    <w:rsid w:val="0095591B"/>
    <w:rsid w:val="00955AC7"/>
    <w:rsid w:val="00955DFA"/>
    <w:rsid w:val="00957664"/>
    <w:rsid w:val="00957677"/>
    <w:rsid w:val="009576EE"/>
    <w:rsid w:val="009578CA"/>
    <w:rsid w:val="0096022A"/>
    <w:rsid w:val="00960CCD"/>
    <w:rsid w:val="00960DC4"/>
    <w:rsid w:val="00961268"/>
    <w:rsid w:val="009612FE"/>
    <w:rsid w:val="00961784"/>
    <w:rsid w:val="00961A7C"/>
    <w:rsid w:val="0096238A"/>
    <w:rsid w:val="009624AF"/>
    <w:rsid w:val="0096292C"/>
    <w:rsid w:val="009629BC"/>
    <w:rsid w:val="00962E38"/>
    <w:rsid w:val="00963119"/>
    <w:rsid w:val="009636DC"/>
    <w:rsid w:val="009637E3"/>
    <w:rsid w:val="00963C9A"/>
    <w:rsid w:val="00963E14"/>
    <w:rsid w:val="009641D8"/>
    <w:rsid w:val="009644D1"/>
    <w:rsid w:val="00964D28"/>
    <w:rsid w:val="00964D4B"/>
    <w:rsid w:val="00965149"/>
    <w:rsid w:val="009653BB"/>
    <w:rsid w:val="00965971"/>
    <w:rsid w:val="00965ADD"/>
    <w:rsid w:val="00966A6F"/>
    <w:rsid w:val="00967115"/>
    <w:rsid w:val="00967297"/>
    <w:rsid w:val="0096744B"/>
    <w:rsid w:val="00967A32"/>
    <w:rsid w:val="00967B4B"/>
    <w:rsid w:val="00967CB2"/>
    <w:rsid w:val="009700A7"/>
    <w:rsid w:val="0097022B"/>
    <w:rsid w:val="009708E6"/>
    <w:rsid w:val="009716F3"/>
    <w:rsid w:val="00971F75"/>
    <w:rsid w:val="00972282"/>
    <w:rsid w:val="00972697"/>
    <w:rsid w:val="00972CD4"/>
    <w:rsid w:val="00972E78"/>
    <w:rsid w:val="00972ED2"/>
    <w:rsid w:val="0097373C"/>
    <w:rsid w:val="00973875"/>
    <w:rsid w:val="00973879"/>
    <w:rsid w:val="00973959"/>
    <w:rsid w:val="00973D1C"/>
    <w:rsid w:val="009742E8"/>
    <w:rsid w:val="0097447C"/>
    <w:rsid w:val="00974579"/>
    <w:rsid w:val="00974581"/>
    <w:rsid w:val="009749CF"/>
    <w:rsid w:val="00975102"/>
    <w:rsid w:val="0097516D"/>
    <w:rsid w:val="009758F9"/>
    <w:rsid w:val="00975C96"/>
    <w:rsid w:val="00975CD3"/>
    <w:rsid w:val="0097643D"/>
    <w:rsid w:val="009764C8"/>
    <w:rsid w:val="00976B79"/>
    <w:rsid w:val="00976D56"/>
    <w:rsid w:val="00976EDA"/>
    <w:rsid w:val="00977314"/>
    <w:rsid w:val="00977839"/>
    <w:rsid w:val="00977896"/>
    <w:rsid w:val="00977DE6"/>
    <w:rsid w:val="009807A4"/>
    <w:rsid w:val="00981578"/>
    <w:rsid w:val="00981FBF"/>
    <w:rsid w:val="00982173"/>
    <w:rsid w:val="009823D2"/>
    <w:rsid w:val="00982476"/>
    <w:rsid w:val="009828DA"/>
    <w:rsid w:val="009828E2"/>
    <w:rsid w:val="00982CBB"/>
    <w:rsid w:val="00982CC5"/>
    <w:rsid w:val="00982CDD"/>
    <w:rsid w:val="0098313B"/>
    <w:rsid w:val="00983234"/>
    <w:rsid w:val="0098325D"/>
    <w:rsid w:val="00983974"/>
    <w:rsid w:val="009839CB"/>
    <w:rsid w:val="00984510"/>
    <w:rsid w:val="00985029"/>
    <w:rsid w:val="00985BF6"/>
    <w:rsid w:val="00985CAD"/>
    <w:rsid w:val="0098619B"/>
    <w:rsid w:val="00986E7D"/>
    <w:rsid w:val="00987939"/>
    <w:rsid w:val="0098797A"/>
    <w:rsid w:val="00990797"/>
    <w:rsid w:val="0099080B"/>
    <w:rsid w:val="0099083C"/>
    <w:rsid w:val="00990FE6"/>
    <w:rsid w:val="009910F6"/>
    <w:rsid w:val="0099178F"/>
    <w:rsid w:val="009917FE"/>
    <w:rsid w:val="00991817"/>
    <w:rsid w:val="009925C5"/>
    <w:rsid w:val="009929BF"/>
    <w:rsid w:val="0099386A"/>
    <w:rsid w:val="00993E6E"/>
    <w:rsid w:val="00994ADB"/>
    <w:rsid w:val="009955C1"/>
    <w:rsid w:val="009957C5"/>
    <w:rsid w:val="00995A52"/>
    <w:rsid w:val="00996782"/>
    <w:rsid w:val="009971C1"/>
    <w:rsid w:val="00997372"/>
    <w:rsid w:val="00997436"/>
    <w:rsid w:val="00997509"/>
    <w:rsid w:val="009A0487"/>
    <w:rsid w:val="009A0600"/>
    <w:rsid w:val="009A063A"/>
    <w:rsid w:val="009A07EE"/>
    <w:rsid w:val="009A0B09"/>
    <w:rsid w:val="009A0DB1"/>
    <w:rsid w:val="009A11C1"/>
    <w:rsid w:val="009A156F"/>
    <w:rsid w:val="009A1704"/>
    <w:rsid w:val="009A1D42"/>
    <w:rsid w:val="009A1FE2"/>
    <w:rsid w:val="009A268A"/>
    <w:rsid w:val="009A2708"/>
    <w:rsid w:val="009A277E"/>
    <w:rsid w:val="009A2BE0"/>
    <w:rsid w:val="009A2F79"/>
    <w:rsid w:val="009A30D1"/>
    <w:rsid w:val="009A3709"/>
    <w:rsid w:val="009A3CF4"/>
    <w:rsid w:val="009A48B1"/>
    <w:rsid w:val="009A4E85"/>
    <w:rsid w:val="009A5169"/>
    <w:rsid w:val="009A5210"/>
    <w:rsid w:val="009A59F4"/>
    <w:rsid w:val="009A5AD6"/>
    <w:rsid w:val="009A5BEE"/>
    <w:rsid w:val="009A5CCB"/>
    <w:rsid w:val="009A6052"/>
    <w:rsid w:val="009A6943"/>
    <w:rsid w:val="009A6DF8"/>
    <w:rsid w:val="009A6FBA"/>
    <w:rsid w:val="009A7F18"/>
    <w:rsid w:val="009B06B6"/>
    <w:rsid w:val="009B0F9B"/>
    <w:rsid w:val="009B111D"/>
    <w:rsid w:val="009B1174"/>
    <w:rsid w:val="009B1D8E"/>
    <w:rsid w:val="009B1EA2"/>
    <w:rsid w:val="009B267D"/>
    <w:rsid w:val="009B2A84"/>
    <w:rsid w:val="009B3507"/>
    <w:rsid w:val="009B38BA"/>
    <w:rsid w:val="009B4016"/>
    <w:rsid w:val="009B453F"/>
    <w:rsid w:val="009B4DA5"/>
    <w:rsid w:val="009B5375"/>
    <w:rsid w:val="009B53F1"/>
    <w:rsid w:val="009B57D7"/>
    <w:rsid w:val="009B5DE7"/>
    <w:rsid w:val="009B6584"/>
    <w:rsid w:val="009B6947"/>
    <w:rsid w:val="009B7507"/>
    <w:rsid w:val="009B7CE6"/>
    <w:rsid w:val="009B7EB5"/>
    <w:rsid w:val="009C009D"/>
    <w:rsid w:val="009C0136"/>
    <w:rsid w:val="009C0153"/>
    <w:rsid w:val="009C05FC"/>
    <w:rsid w:val="009C0A49"/>
    <w:rsid w:val="009C0ACF"/>
    <w:rsid w:val="009C0BF7"/>
    <w:rsid w:val="009C15F0"/>
    <w:rsid w:val="009C164E"/>
    <w:rsid w:val="009C1FD1"/>
    <w:rsid w:val="009C23EB"/>
    <w:rsid w:val="009C2A32"/>
    <w:rsid w:val="009C319F"/>
    <w:rsid w:val="009C3E9C"/>
    <w:rsid w:val="009C3FD8"/>
    <w:rsid w:val="009C4011"/>
    <w:rsid w:val="009C403E"/>
    <w:rsid w:val="009C40C5"/>
    <w:rsid w:val="009C43B1"/>
    <w:rsid w:val="009C46DA"/>
    <w:rsid w:val="009C5521"/>
    <w:rsid w:val="009C55D3"/>
    <w:rsid w:val="009C57A4"/>
    <w:rsid w:val="009C5AD5"/>
    <w:rsid w:val="009C6903"/>
    <w:rsid w:val="009C6C95"/>
    <w:rsid w:val="009C714A"/>
    <w:rsid w:val="009C7658"/>
    <w:rsid w:val="009D09A0"/>
    <w:rsid w:val="009D0B8B"/>
    <w:rsid w:val="009D1421"/>
    <w:rsid w:val="009D199B"/>
    <w:rsid w:val="009D1C1D"/>
    <w:rsid w:val="009D22CA"/>
    <w:rsid w:val="009D22FE"/>
    <w:rsid w:val="009D247D"/>
    <w:rsid w:val="009D2B27"/>
    <w:rsid w:val="009D2F0C"/>
    <w:rsid w:val="009D3651"/>
    <w:rsid w:val="009D3CB3"/>
    <w:rsid w:val="009D4734"/>
    <w:rsid w:val="009D4D20"/>
    <w:rsid w:val="009D52A8"/>
    <w:rsid w:val="009D53A4"/>
    <w:rsid w:val="009D55F1"/>
    <w:rsid w:val="009D59E6"/>
    <w:rsid w:val="009D68A3"/>
    <w:rsid w:val="009D68FB"/>
    <w:rsid w:val="009D6B6D"/>
    <w:rsid w:val="009D7428"/>
    <w:rsid w:val="009D7716"/>
    <w:rsid w:val="009D77A7"/>
    <w:rsid w:val="009D7906"/>
    <w:rsid w:val="009D798B"/>
    <w:rsid w:val="009E01D5"/>
    <w:rsid w:val="009E0252"/>
    <w:rsid w:val="009E067A"/>
    <w:rsid w:val="009E0C46"/>
    <w:rsid w:val="009E0FD4"/>
    <w:rsid w:val="009E1F28"/>
    <w:rsid w:val="009E27E2"/>
    <w:rsid w:val="009E2B1B"/>
    <w:rsid w:val="009E30CB"/>
    <w:rsid w:val="009E3C53"/>
    <w:rsid w:val="009E3D82"/>
    <w:rsid w:val="009E4679"/>
    <w:rsid w:val="009E4E2C"/>
    <w:rsid w:val="009E5C57"/>
    <w:rsid w:val="009E6986"/>
    <w:rsid w:val="009E7742"/>
    <w:rsid w:val="009E7C8C"/>
    <w:rsid w:val="009F034D"/>
    <w:rsid w:val="009F05C2"/>
    <w:rsid w:val="009F07E7"/>
    <w:rsid w:val="009F0AEA"/>
    <w:rsid w:val="009F101C"/>
    <w:rsid w:val="009F1755"/>
    <w:rsid w:val="009F1913"/>
    <w:rsid w:val="009F1B1B"/>
    <w:rsid w:val="009F2209"/>
    <w:rsid w:val="009F2849"/>
    <w:rsid w:val="009F2AF1"/>
    <w:rsid w:val="009F366E"/>
    <w:rsid w:val="009F3888"/>
    <w:rsid w:val="009F3AD9"/>
    <w:rsid w:val="009F4173"/>
    <w:rsid w:val="009F4AA5"/>
    <w:rsid w:val="009F4BC4"/>
    <w:rsid w:val="009F4ECE"/>
    <w:rsid w:val="009F5462"/>
    <w:rsid w:val="009F59DD"/>
    <w:rsid w:val="009F5FE3"/>
    <w:rsid w:val="009F5FEB"/>
    <w:rsid w:val="009F65FB"/>
    <w:rsid w:val="009F7172"/>
    <w:rsid w:val="009F7594"/>
    <w:rsid w:val="009F778C"/>
    <w:rsid w:val="009F7791"/>
    <w:rsid w:val="00A00357"/>
    <w:rsid w:val="00A005FB"/>
    <w:rsid w:val="00A024E4"/>
    <w:rsid w:val="00A0307A"/>
    <w:rsid w:val="00A03245"/>
    <w:rsid w:val="00A039A6"/>
    <w:rsid w:val="00A03B18"/>
    <w:rsid w:val="00A03BB8"/>
    <w:rsid w:val="00A03D62"/>
    <w:rsid w:val="00A042EE"/>
    <w:rsid w:val="00A04520"/>
    <w:rsid w:val="00A05082"/>
    <w:rsid w:val="00A055E8"/>
    <w:rsid w:val="00A0569F"/>
    <w:rsid w:val="00A056D8"/>
    <w:rsid w:val="00A05B91"/>
    <w:rsid w:val="00A06126"/>
    <w:rsid w:val="00A062AA"/>
    <w:rsid w:val="00A063EB"/>
    <w:rsid w:val="00A06556"/>
    <w:rsid w:val="00A0721B"/>
    <w:rsid w:val="00A10414"/>
    <w:rsid w:val="00A10AAE"/>
    <w:rsid w:val="00A10C47"/>
    <w:rsid w:val="00A11264"/>
    <w:rsid w:val="00A1185D"/>
    <w:rsid w:val="00A11AE8"/>
    <w:rsid w:val="00A12333"/>
    <w:rsid w:val="00A129E7"/>
    <w:rsid w:val="00A12F36"/>
    <w:rsid w:val="00A1328E"/>
    <w:rsid w:val="00A13630"/>
    <w:rsid w:val="00A136BA"/>
    <w:rsid w:val="00A1447E"/>
    <w:rsid w:val="00A14620"/>
    <w:rsid w:val="00A14A17"/>
    <w:rsid w:val="00A14C03"/>
    <w:rsid w:val="00A15176"/>
    <w:rsid w:val="00A15215"/>
    <w:rsid w:val="00A15561"/>
    <w:rsid w:val="00A15582"/>
    <w:rsid w:val="00A1605D"/>
    <w:rsid w:val="00A164CE"/>
    <w:rsid w:val="00A170B8"/>
    <w:rsid w:val="00A17A70"/>
    <w:rsid w:val="00A20260"/>
    <w:rsid w:val="00A20A4D"/>
    <w:rsid w:val="00A20E17"/>
    <w:rsid w:val="00A2229D"/>
    <w:rsid w:val="00A224C1"/>
    <w:rsid w:val="00A225AD"/>
    <w:rsid w:val="00A2308A"/>
    <w:rsid w:val="00A2312E"/>
    <w:rsid w:val="00A23344"/>
    <w:rsid w:val="00A235C7"/>
    <w:rsid w:val="00A23620"/>
    <w:rsid w:val="00A23698"/>
    <w:rsid w:val="00A236CA"/>
    <w:rsid w:val="00A2414F"/>
    <w:rsid w:val="00A2477B"/>
    <w:rsid w:val="00A24E76"/>
    <w:rsid w:val="00A24F33"/>
    <w:rsid w:val="00A251C0"/>
    <w:rsid w:val="00A255B7"/>
    <w:rsid w:val="00A26156"/>
    <w:rsid w:val="00A2722F"/>
    <w:rsid w:val="00A278EC"/>
    <w:rsid w:val="00A27B81"/>
    <w:rsid w:val="00A27E7F"/>
    <w:rsid w:val="00A27EDA"/>
    <w:rsid w:val="00A300C2"/>
    <w:rsid w:val="00A30415"/>
    <w:rsid w:val="00A305BD"/>
    <w:rsid w:val="00A30860"/>
    <w:rsid w:val="00A30A13"/>
    <w:rsid w:val="00A30B3D"/>
    <w:rsid w:val="00A30B57"/>
    <w:rsid w:val="00A31917"/>
    <w:rsid w:val="00A31C4D"/>
    <w:rsid w:val="00A32803"/>
    <w:rsid w:val="00A32E91"/>
    <w:rsid w:val="00A33275"/>
    <w:rsid w:val="00A333D3"/>
    <w:rsid w:val="00A34187"/>
    <w:rsid w:val="00A34284"/>
    <w:rsid w:val="00A347E6"/>
    <w:rsid w:val="00A34ADB"/>
    <w:rsid w:val="00A34F33"/>
    <w:rsid w:val="00A3622C"/>
    <w:rsid w:val="00A37770"/>
    <w:rsid w:val="00A40050"/>
    <w:rsid w:val="00A40649"/>
    <w:rsid w:val="00A40BD4"/>
    <w:rsid w:val="00A40D1D"/>
    <w:rsid w:val="00A40F16"/>
    <w:rsid w:val="00A40FC1"/>
    <w:rsid w:val="00A41089"/>
    <w:rsid w:val="00A41A00"/>
    <w:rsid w:val="00A41D52"/>
    <w:rsid w:val="00A41D69"/>
    <w:rsid w:val="00A41DEA"/>
    <w:rsid w:val="00A41F40"/>
    <w:rsid w:val="00A436B7"/>
    <w:rsid w:val="00A43A5E"/>
    <w:rsid w:val="00A43B1A"/>
    <w:rsid w:val="00A43FC4"/>
    <w:rsid w:val="00A440E4"/>
    <w:rsid w:val="00A4507B"/>
    <w:rsid w:val="00A450A8"/>
    <w:rsid w:val="00A458D6"/>
    <w:rsid w:val="00A46A0C"/>
    <w:rsid w:val="00A46D45"/>
    <w:rsid w:val="00A46DB1"/>
    <w:rsid w:val="00A47BF0"/>
    <w:rsid w:val="00A47CEE"/>
    <w:rsid w:val="00A47EE2"/>
    <w:rsid w:val="00A50369"/>
    <w:rsid w:val="00A5038E"/>
    <w:rsid w:val="00A50641"/>
    <w:rsid w:val="00A50AC3"/>
    <w:rsid w:val="00A51309"/>
    <w:rsid w:val="00A51CD6"/>
    <w:rsid w:val="00A51E23"/>
    <w:rsid w:val="00A52005"/>
    <w:rsid w:val="00A5200E"/>
    <w:rsid w:val="00A521C2"/>
    <w:rsid w:val="00A5238A"/>
    <w:rsid w:val="00A526C0"/>
    <w:rsid w:val="00A528A8"/>
    <w:rsid w:val="00A528F7"/>
    <w:rsid w:val="00A52FCA"/>
    <w:rsid w:val="00A533CE"/>
    <w:rsid w:val="00A53840"/>
    <w:rsid w:val="00A538D3"/>
    <w:rsid w:val="00A53E78"/>
    <w:rsid w:val="00A54F6E"/>
    <w:rsid w:val="00A554AB"/>
    <w:rsid w:val="00A55562"/>
    <w:rsid w:val="00A5562B"/>
    <w:rsid w:val="00A55B8D"/>
    <w:rsid w:val="00A5614F"/>
    <w:rsid w:val="00A56281"/>
    <w:rsid w:val="00A5659F"/>
    <w:rsid w:val="00A5665D"/>
    <w:rsid w:val="00A570F9"/>
    <w:rsid w:val="00A57A29"/>
    <w:rsid w:val="00A57ACE"/>
    <w:rsid w:val="00A60409"/>
    <w:rsid w:val="00A606DB"/>
    <w:rsid w:val="00A6074A"/>
    <w:rsid w:val="00A61B10"/>
    <w:rsid w:val="00A61B12"/>
    <w:rsid w:val="00A62626"/>
    <w:rsid w:val="00A62A7D"/>
    <w:rsid w:val="00A62F83"/>
    <w:rsid w:val="00A63064"/>
    <w:rsid w:val="00A633B3"/>
    <w:rsid w:val="00A63469"/>
    <w:rsid w:val="00A6391C"/>
    <w:rsid w:val="00A6411F"/>
    <w:rsid w:val="00A65034"/>
    <w:rsid w:val="00A65E77"/>
    <w:rsid w:val="00A66621"/>
    <w:rsid w:val="00A668DB"/>
    <w:rsid w:val="00A6771D"/>
    <w:rsid w:val="00A678D8"/>
    <w:rsid w:val="00A67CCF"/>
    <w:rsid w:val="00A67D9D"/>
    <w:rsid w:val="00A67DF2"/>
    <w:rsid w:val="00A67ED8"/>
    <w:rsid w:val="00A70033"/>
    <w:rsid w:val="00A710CB"/>
    <w:rsid w:val="00A7276E"/>
    <w:rsid w:val="00A72B79"/>
    <w:rsid w:val="00A7334F"/>
    <w:rsid w:val="00A734D8"/>
    <w:rsid w:val="00A7350B"/>
    <w:rsid w:val="00A73915"/>
    <w:rsid w:val="00A752E9"/>
    <w:rsid w:val="00A7545B"/>
    <w:rsid w:val="00A76193"/>
    <w:rsid w:val="00A7627D"/>
    <w:rsid w:val="00A76A83"/>
    <w:rsid w:val="00A7705A"/>
    <w:rsid w:val="00A80094"/>
    <w:rsid w:val="00A81285"/>
    <w:rsid w:val="00A81C55"/>
    <w:rsid w:val="00A820FB"/>
    <w:rsid w:val="00A82216"/>
    <w:rsid w:val="00A834D8"/>
    <w:rsid w:val="00A83966"/>
    <w:rsid w:val="00A840C7"/>
    <w:rsid w:val="00A84551"/>
    <w:rsid w:val="00A84A47"/>
    <w:rsid w:val="00A85AE7"/>
    <w:rsid w:val="00A8609C"/>
    <w:rsid w:val="00A868D5"/>
    <w:rsid w:val="00A86A7B"/>
    <w:rsid w:val="00A86FBB"/>
    <w:rsid w:val="00A870A8"/>
    <w:rsid w:val="00A90230"/>
    <w:rsid w:val="00A90841"/>
    <w:rsid w:val="00A91DF3"/>
    <w:rsid w:val="00A91E9E"/>
    <w:rsid w:val="00A9212C"/>
    <w:rsid w:val="00A9230D"/>
    <w:rsid w:val="00A92428"/>
    <w:rsid w:val="00A9262C"/>
    <w:rsid w:val="00A92A7C"/>
    <w:rsid w:val="00A93859"/>
    <w:rsid w:val="00A9386C"/>
    <w:rsid w:val="00A93AA8"/>
    <w:rsid w:val="00A93C74"/>
    <w:rsid w:val="00A94A9E"/>
    <w:rsid w:val="00A95395"/>
    <w:rsid w:val="00A96004"/>
    <w:rsid w:val="00A97395"/>
    <w:rsid w:val="00A974DF"/>
    <w:rsid w:val="00A97597"/>
    <w:rsid w:val="00A97A13"/>
    <w:rsid w:val="00AA087A"/>
    <w:rsid w:val="00AA0E2A"/>
    <w:rsid w:val="00AA14A2"/>
    <w:rsid w:val="00AA14FC"/>
    <w:rsid w:val="00AA1CDB"/>
    <w:rsid w:val="00AA1DBA"/>
    <w:rsid w:val="00AA1F72"/>
    <w:rsid w:val="00AA21CD"/>
    <w:rsid w:val="00AA225B"/>
    <w:rsid w:val="00AA2DE1"/>
    <w:rsid w:val="00AA35A0"/>
    <w:rsid w:val="00AA3919"/>
    <w:rsid w:val="00AA3D26"/>
    <w:rsid w:val="00AA3D75"/>
    <w:rsid w:val="00AA44C2"/>
    <w:rsid w:val="00AA4562"/>
    <w:rsid w:val="00AA490B"/>
    <w:rsid w:val="00AA54F4"/>
    <w:rsid w:val="00AA5823"/>
    <w:rsid w:val="00AA5D63"/>
    <w:rsid w:val="00AA5DAE"/>
    <w:rsid w:val="00AA6753"/>
    <w:rsid w:val="00AA6845"/>
    <w:rsid w:val="00AA6D37"/>
    <w:rsid w:val="00AA6DAE"/>
    <w:rsid w:val="00AA7CA0"/>
    <w:rsid w:val="00AB02F8"/>
    <w:rsid w:val="00AB0541"/>
    <w:rsid w:val="00AB0585"/>
    <w:rsid w:val="00AB0643"/>
    <w:rsid w:val="00AB0953"/>
    <w:rsid w:val="00AB0D8A"/>
    <w:rsid w:val="00AB0EF2"/>
    <w:rsid w:val="00AB1121"/>
    <w:rsid w:val="00AB1E0E"/>
    <w:rsid w:val="00AB25B8"/>
    <w:rsid w:val="00AB2608"/>
    <w:rsid w:val="00AB26CD"/>
    <w:rsid w:val="00AB2ABD"/>
    <w:rsid w:val="00AB2AF2"/>
    <w:rsid w:val="00AB2DCD"/>
    <w:rsid w:val="00AB336A"/>
    <w:rsid w:val="00AB36CE"/>
    <w:rsid w:val="00AB3CF1"/>
    <w:rsid w:val="00AB4832"/>
    <w:rsid w:val="00AB5572"/>
    <w:rsid w:val="00AB5BF4"/>
    <w:rsid w:val="00AB6069"/>
    <w:rsid w:val="00AB656B"/>
    <w:rsid w:val="00AB6D8F"/>
    <w:rsid w:val="00AB7049"/>
    <w:rsid w:val="00AB73F8"/>
    <w:rsid w:val="00AB7625"/>
    <w:rsid w:val="00AB765A"/>
    <w:rsid w:val="00AB7F18"/>
    <w:rsid w:val="00AC009D"/>
    <w:rsid w:val="00AC040D"/>
    <w:rsid w:val="00AC07DF"/>
    <w:rsid w:val="00AC0DC1"/>
    <w:rsid w:val="00AC11F8"/>
    <w:rsid w:val="00AC2094"/>
    <w:rsid w:val="00AC2653"/>
    <w:rsid w:val="00AC3041"/>
    <w:rsid w:val="00AC3101"/>
    <w:rsid w:val="00AC315D"/>
    <w:rsid w:val="00AC34CA"/>
    <w:rsid w:val="00AC4854"/>
    <w:rsid w:val="00AC495B"/>
    <w:rsid w:val="00AC4D8E"/>
    <w:rsid w:val="00AC4EC4"/>
    <w:rsid w:val="00AC5B57"/>
    <w:rsid w:val="00AC618F"/>
    <w:rsid w:val="00AC6305"/>
    <w:rsid w:val="00AC653A"/>
    <w:rsid w:val="00AC7157"/>
    <w:rsid w:val="00AD009A"/>
    <w:rsid w:val="00AD0283"/>
    <w:rsid w:val="00AD04AF"/>
    <w:rsid w:val="00AD0939"/>
    <w:rsid w:val="00AD10DA"/>
    <w:rsid w:val="00AD1124"/>
    <w:rsid w:val="00AD1724"/>
    <w:rsid w:val="00AD349D"/>
    <w:rsid w:val="00AD39A4"/>
    <w:rsid w:val="00AD3D1D"/>
    <w:rsid w:val="00AD47E4"/>
    <w:rsid w:val="00AD6018"/>
    <w:rsid w:val="00AD6967"/>
    <w:rsid w:val="00AD6DD9"/>
    <w:rsid w:val="00AD75B3"/>
    <w:rsid w:val="00AD76F9"/>
    <w:rsid w:val="00AD79F5"/>
    <w:rsid w:val="00AD7ABD"/>
    <w:rsid w:val="00AE015B"/>
    <w:rsid w:val="00AE0D63"/>
    <w:rsid w:val="00AE1254"/>
    <w:rsid w:val="00AE154C"/>
    <w:rsid w:val="00AE1BF9"/>
    <w:rsid w:val="00AE2066"/>
    <w:rsid w:val="00AE20CA"/>
    <w:rsid w:val="00AE284F"/>
    <w:rsid w:val="00AE2B35"/>
    <w:rsid w:val="00AE2B76"/>
    <w:rsid w:val="00AE30C3"/>
    <w:rsid w:val="00AE3219"/>
    <w:rsid w:val="00AE3933"/>
    <w:rsid w:val="00AE3E2C"/>
    <w:rsid w:val="00AE4D2B"/>
    <w:rsid w:val="00AE4DDA"/>
    <w:rsid w:val="00AE4EDE"/>
    <w:rsid w:val="00AE4EEF"/>
    <w:rsid w:val="00AE515C"/>
    <w:rsid w:val="00AE5C83"/>
    <w:rsid w:val="00AE681C"/>
    <w:rsid w:val="00AE6DBE"/>
    <w:rsid w:val="00AE6E1E"/>
    <w:rsid w:val="00AE73C2"/>
    <w:rsid w:val="00AE7543"/>
    <w:rsid w:val="00AE77C9"/>
    <w:rsid w:val="00AF0734"/>
    <w:rsid w:val="00AF1743"/>
    <w:rsid w:val="00AF2642"/>
    <w:rsid w:val="00AF2C03"/>
    <w:rsid w:val="00AF2D46"/>
    <w:rsid w:val="00AF2E98"/>
    <w:rsid w:val="00AF3058"/>
    <w:rsid w:val="00AF3428"/>
    <w:rsid w:val="00AF3A0B"/>
    <w:rsid w:val="00AF3C16"/>
    <w:rsid w:val="00AF4142"/>
    <w:rsid w:val="00AF4257"/>
    <w:rsid w:val="00AF4608"/>
    <w:rsid w:val="00AF4E04"/>
    <w:rsid w:val="00AF4E4E"/>
    <w:rsid w:val="00AF4F61"/>
    <w:rsid w:val="00AF5935"/>
    <w:rsid w:val="00AF5C2A"/>
    <w:rsid w:val="00AF5C38"/>
    <w:rsid w:val="00AF64E9"/>
    <w:rsid w:val="00AF64F4"/>
    <w:rsid w:val="00AF65FA"/>
    <w:rsid w:val="00AF71A6"/>
    <w:rsid w:val="00AF7689"/>
    <w:rsid w:val="00AF76A5"/>
    <w:rsid w:val="00AF7BB2"/>
    <w:rsid w:val="00AF7D08"/>
    <w:rsid w:val="00B000FE"/>
    <w:rsid w:val="00B00138"/>
    <w:rsid w:val="00B006AB"/>
    <w:rsid w:val="00B00CB6"/>
    <w:rsid w:val="00B00DAB"/>
    <w:rsid w:val="00B01102"/>
    <w:rsid w:val="00B011BB"/>
    <w:rsid w:val="00B02BC9"/>
    <w:rsid w:val="00B02FE1"/>
    <w:rsid w:val="00B03428"/>
    <w:rsid w:val="00B0349F"/>
    <w:rsid w:val="00B03EE1"/>
    <w:rsid w:val="00B04494"/>
    <w:rsid w:val="00B046F1"/>
    <w:rsid w:val="00B05876"/>
    <w:rsid w:val="00B06E6C"/>
    <w:rsid w:val="00B06F2C"/>
    <w:rsid w:val="00B0709E"/>
    <w:rsid w:val="00B074B9"/>
    <w:rsid w:val="00B07B3C"/>
    <w:rsid w:val="00B1055E"/>
    <w:rsid w:val="00B1062B"/>
    <w:rsid w:val="00B10749"/>
    <w:rsid w:val="00B10B24"/>
    <w:rsid w:val="00B10C9D"/>
    <w:rsid w:val="00B11089"/>
    <w:rsid w:val="00B11466"/>
    <w:rsid w:val="00B115C3"/>
    <w:rsid w:val="00B1205D"/>
    <w:rsid w:val="00B12127"/>
    <w:rsid w:val="00B127AA"/>
    <w:rsid w:val="00B12C14"/>
    <w:rsid w:val="00B12DE7"/>
    <w:rsid w:val="00B135B6"/>
    <w:rsid w:val="00B14094"/>
    <w:rsid w:val="00B14390"/>
    <w:rsid w:val="00B146F8"/>
    <w:rsid w:val="00B14F40"/>
    <w:rsid w:val="00B1547C"/>
    <w:rsid w:val="00B15816"/>
    <w:rsid w:val="00B161CF"/>
    <w:rsid w:val="00B16F3F"/>
    <w:rsid w:val="00B173CE"/>
    <w:rsid w:val="00B20E3A"/>
    <w:rsid w:val="00B21701"/>
    <w:rsid w:val="00B21F6A"/>
    <w:rsid w:val="00B23150"/>
    <w:rsid w:val="00B23360"/>
    <w:rsid w:val="00B23843"/>
    <w:rsid w:val="00B23B3F"/>
    <w:rsid w:val="00B23CAB"/>
    <w:rsid w:val="00B24F0E"/>
    <w:rsid w:val="00B2553F"/>
    <w:rsid w:val="00B25C6C"/>
    <w:rsid w:val="00B261C1"/>
    <w:rsid w:val="00B26222"/>
    <w:rsid w:val="00B26575"/>
    <w:rsid w:val="00B26ED4"/>
    <w:rsid w:val="00B2795C"/>
    <w:rsid w:val="00B300F3"/>
    <w:rsid w:val="00B302EC"/>
    <w:rsid w:val="00B30326"/>
    <w:rsid w:val="00B3043E"/>
    <w:rsid w:val="00B30514"/>
    <w:rsid w:val="00B30811"/>
    <w:rsid w:val="00B30F61"/>
    <w:rsid w:val="00B312B9"/>
    <w:rsid w:val="00B31448"/>
    <w:rsid w:val="00B319AB"/>
    <w:rsid w:val="00B31A32"/>
    <w:rsid w:val="00B31A43"/>
    <w:rsid w:val="00B32375"/>
    <w:rsid w:val="00B3362F"/>
    <w:rsid w:val="00B33A11"/>
    <w:rsid w:val="00B33D2C"/>
    <w:rsid w:val="00B33D74"/>
    <w:rsid w:val="00B3488F"/>
    <w:rsid w:val="00B34F90"/>
    <w:rsid w:val="00B3572A"/>
    <w:rsid w:val="00B3597D"/>
    <w:rsid w:val="00B360A6"/>
    <w:rsid w:val="00B36375"/>
    <w:rsid w:val="00B36907"/>
    <w:rsid w:val="00B36966"/>
    <w:rsid w:val="00B36A5B"/>
    <w:rsid w:val="00B3726D"/>
    <w:rsid w:val="00B378F9"/>
    <w:rsid w:val="00B37AF2"/>
    <w:rsid w:val="00B37F0A"/>
    <w:rsid w:val="00B407E7"/>
    <w:rsid w:val="00B40B03"/>
    <w:rsid w:val="00B40C6E"/>
    <w:rsid w:val="00B416AB"/>
    <w:rsid w:val="00B41722"/>
    <w:rsid w:val="00B4187D"/>
    <w:rsid w:val="00B41A2F"/>
    <w:rsid w:val="00B41BA5"/>
    <w:rsid w:val="00B41E12"/>
    <w:rsid w:val="00B41EFC"/>
    <w:rsid w:val="00B4207F"/>
    <w:rsid w:val="00B423FF"/>
    <w:rsid w:val="00B4264C"/>
    <w:rsid w:val="00B42983"/>
    <w:rsid w:val="00B43CC9"/>
    <w:rsid w:val="00B44A32"/>
    <w:rsid w:val="00B44C42"/>
    <w:rsid w:val="00B44F67"/>
    <w:rsid w:val="00B44FC0"/>
    <w:rsid w:val="00B462C6"/>
    <w:rsid w:val="00B464C8"/>
    <w:rsid w:val="00B46947"/>
    <w:rsid w:val="00B4721D"/>
    <w:rsid w:val="00B47922"/>
    <w:rsid w:val="00B47942"/>
    <w:rsid w:val="00B500C8"/>
    <w:rsid w:val="00B50347"/>
    <w:rsid w:val="00B50A21"/>
    <w:rsid w:val="00B5144D"/>
    <w:rsid w:val="00B51527"/>
    <w:rsid w:val="00B51B96"/>
    <w:rsid w:val="00B51EF8"/>
    <w:rsid w:val="00B52893"/>
    <w:rsid w:val="00B52984"/>
    <w:rsid w:val="00B52B14"/>
    <w:rsid w:val="00B5316B"/>
    <w:rsid w:val="00B539B1"/>
    <w:rsid w:val="00B541E3"/>
    <w:rsid w:val="00B549D0"/>
    <w:rsid w:val="00B54AAA"/>
    <w:rsid w:val="00B54B9F"/>
    <w:rsid w:val="00B557E1"/>
    <w:rsid w:val="00B55814"/>
    <w:rsid w:val="00B5638D"/>
    <w:rsid w:val="00B56572"/>
    <w:rsid w:val="00B56928"/>
    <w:rsid w:val="00B56DB8"/>
    <w:rsid w:val="00B57F77"/>
    <w:rsid w:val="00B602F4"/>
    <w:rsid w:val="00B60416"/>
    <w:rsid w:val="00B616D0"/>
    <w:rsid w:val="00B61866"/>
    <w:rsid w:val="00B62284"/>
    <w:rsid w:val="00B62AD0"/>
    <w:rsid w:val="00B63869"/>
    <w:rsid w:val="00B644B2"/>
    <w:rsid w:val="00B64CB5"/>
    <w:rsid w:val="00B6560E"/>
    <w:rsid w:val="00B65B73"/>
    <w:rsid w:val="00B661BA"/>
    <w:rsid w:val="00B67187"/>
    <w:rsid w:val="00B67616"/>
    <w:rsid w:val="00B67CC1"/>
    <w:rsid w:val="00B700FE"/>
    <w:rsid w:val="00B70685"/>
    <w:rsid w:val="00B7080E"/>
    <w:rsid w:val="00B70A39"/>
    <w:rsid w:val="00B710AC"/>
    <w:rsid w:val="00B716FA"/>
    <w:rsid w:val="00B71B86"/>
    <w:rsid w:val="00B71C05"/>
    <w:rsid w:val="00B722FA"/>
    <w:rsid w:val="00B72554"/>
    <w:rsid w:val="00B727A1"/>
    <w:rsid w:val="00B72A99"/>
    <w:rsid w:val="00B72C1B"/>
    <w:rsid w:val="00B72C38"/>
    <w:rsid w:val="00B72E33"/>
    <w:rsid w:val="00B73321"/>
    <w:rsid w:val="00B737B6"/>
    <w:rsid w:val="00B74031"/>
    <w:rsid w:val="00B743AF"/>
    <w:rsid w:val="00B7475C"/>
    <w:rsid w:val="00B74867"/>
    <w:rsid w:val="00B75112"/>
    <w:rsid w:val="00B75387"/>
    <w:rsid w:val="00B754DD"/>
    <w:rsid w:val="00B75582"/>
    <w:rsid w:val="00B75654"/>
    <w:rsid w:val="00B756B8"/>
    <w:rsid w:val="00B76A9D"/>
    <w:rsid w:val="00B76F47"/>
    <w:rsid w:val="00B774EB"/>
    <w:rsid w:val="00B7769C"/>
    <w:rsid w:val="00B77753"/>
    <w:rsid w:val="00B777CD"/>
    <w:rsid w:val="00B77D31"/>
    <w:rsid w:val="00B8013F"/>
    <w:rsid w:val="00B808D2"/>
    <w:rsid w:val="00B80AA5"/>
    <w:rsid w:val="00B80D1D"/>
    <w:rsid w:val="00B81141"/>
    <w:rsid w:val="00B8191A"/>
    <w:rsid w:val="00B81B48"/>
    <w:rsid w:val="00B81CCB"/>
    <w:rsid w:val="00B82786"/>
    <w:rsid w:val="00B82AE4"/>
    <w:rsid w:val="00B82BCE"/>
    <w:rsid w:val="00B82CCC"/>
    <w:rsid w:val="00B82DF0"/>
    <w:rsid w:val="00B832D3"/>
    <w:rsid w:val="00B83AFB"/>
    <w:rsid w:val="00B8425E"/>
    <w:rsid w:val="00B842D8"/>
    <w:rsid w:val="00B85914"/>
    <w:rsid w:val="00B85F5A"/>
    <w:rsid w:val="00B86061"/>
    <w:rsid w:val="00B86227"/>
    <w:rsid w:val="00B86E83"/>
    <w:rsid w:val="00B8716F"/>
    <w:rsid w:val="00B87B0C"/>
    <w:rsid w:val="00B900EC"/>
    <w:rsid w:val="00B90552"/>
    <w:rsid w:val="00B906CB"/>
    <w:rsid w:val="00B90C08"/>
    <w:rsid w:val="00B90E01"/>
    <w:rsid w:val="00B91C44"/>
    <w:rsid w:val="00B91CF6"/>
    <w:rsid w:val="00B92A69"/>
    <w:rsid w:val="00B92B5A"/>
    <w:rsid w:val="00B92BD0"/>
    <w:rsid w:val="00B92F46"/>
    <w:rsid w:val="00B9302A"/>
    <w:rsid w:val="00B9348A"/>
    <w:rsid w:val="00B94591"/>
    <w:rsid w:val="00B94E15"/>
    <w:rsid w:val="00B9507F"/>
    <w:rsid w:val="00B9553F"/>
    <w:rsid w:val="00B957CA"/>
    <w:rsid w:val="00B96B76"/>
    <w:rsid w:val="00B9722D"/>
    <w:rsid w:val="00B97E89"/>
    <w:rsid w:val="00BA0A19"/>
    <w:rsid w:val="00BA0E36"/>
    <w:rsid w:val="00BA122E"/>
    <w:rsid w:val="00BA144F"/>
    <w:rsid w:val="00BA1618"/>
    <w:rsid w:val="00BA16DB"/>
    <w:rsid w:val="00BA19EB"/>
    <w:rsid w:val="00BA1AD5"/>
    <w:rsid w:val="00BA31FE"/>
    <w:rsid w:val="00BA324A"/>
    <w:rsid w:val="00BA329C"/>
    <w:rsid w:val="00BA3434"/>
    <w:rsid w:val="00BA3778"/>
    <w:rsid w:val="00BA3940"/>
    <w:rsid w:val="00BA3C62"/>
    <w:rsid w:val="00BA4AFC"/>
    <w:rsid w:val="00BA4B00"/>
    <w:rsid w:val="00BA53C0"/>
    <w:rsid w:val="00BA5575"/>
    <w:rsid w:val="00BA55A4"/>
    <w:rsid w:val="00BA5A28"/>
    <w:rsid w:val="00BA5D6A"/>
    <w:rsid w:val="00BA5D78"/>
    <w:rsid w:val="00BA620C"/>
    <w:rsid w:val="00BA6B04"/>
    <w:rsid w:val="00BA70F9"/>
    <w:rsid w:val="00BA7268"/>
    <w:rsid w:val="00BA7402"/>
    <w:rsid w:val="00BA7867"/>
    <w:rsid w:val="00BA78E1"/>
    <w:rsid w:val="00BA7934"/>
    <w:rsid w:val="00BB057E"/>
    <w:rsid w:val="00BB068B"/>
    <w:rsid w:val="00BB0717"/>
    <w:rsid w:val="00BB088A"/>
    <w:rsid w:val="00BB0AE5"/>
    <w:rsid w:val="00BB1047"/>
    <w:rsid w:val="00BB1302"/>
    <w:rsid w:val="00BB1349"/>
    <w:rsid w:val="00BB1512"/>
    <w:rsid w:val="00BB1684"/>
    <w:rsid w:val="00BB1B38"/>
    <w:rsid w:val="00BB1DE6"/>
    <w:rsid w:val="00BB1EBE"/>
    <w:rsid w:val="00BB2241"/>
    <w:rsid w:val="00BB26C1"/>
    <w:rsid w:val="00BB27D8"/>
    <w:rsid w:val="00BB2C35"/>
    <w:rsid w:val="00BB2E00"/>
    <w:rsid w:val="00BB2E8C"/>
    <w:rsid w:val="00BB33F6"/>
    <w:rsid w:val="00BB3650"/>
    <w:rsid w:val="00BB36A3"/>
    <w:rsid w:val="00BB3CEA"/>
    <w:rsid w:val="00BB4161"/>
    <w:rsid w:val="00BB451E"/>
    <w:rsid w:val="00BB4904"/>
    <w:rsid w:val="00BB4ACF"/>
    <w:rsid w:val="00BB4AE0"/>
    <w:rsid w:val="00BB4CEB"/>
    <w:rsid w:val="00BB51EB"/>
    <w:rsid w:val="00BB5694"/>
    <w:rsid w:val="00BB7176"/>
    <w:rsid w:val="00BB7BFE"/>
    <w:rsid w:val="00BC01D5"/>
    <w:rsid w:val="00BC0B1F"/>
    <w:rsid w:val="00BC159E"/>
    <w:rsid w:val="00BC2147"/>
    <w:rsid w:val="00BC2458"/>
    <w:rsid w:val="00BC29E3"/>
    <w:rsid w:val="00BC31AB"/>
    <w:rsid w:val="00BC4011"/>
    <w:rsid w:val="00BC4140"/>
    <w:rsid w:val="00BC45E2"/>
    <w:rsid w:val="00BC46F5"/>
    <w:rsid w:val="00BC4708"/>
    <w:rsid w:val="00BC4927"/>
    <w:rsid w:val="00BC4C3B"/>
    <w:rsid w:val="00BC4C92"/>
    <w:rsid w:val="00BC5238"/>
    <w:rsid w:val="00BC53CE"/>
    <w:rsid w:val="00BC5AFB"/>
    <w:rsid w:val="00BC5D60"/>
    <w:rsid w:val="00BC5D91"/>
    <w:rsid w:val="00BC62EE"/>
    <w:rsid w:val="00BC67B0"/>
    <w:rsid w:val="00BC6A39"/>
    <w:rsid w:val="00BC7227"/>
    <w:rsid w:val="00BC77C2"/>
    <w:rsid w:val="00BC782A"/>
    <w:rsid w:val="00BC78F4"/>
    <w:rsid w:val="00BC7968"/>
    <w:rsid w:val="00BC7B0F"/>
    <w:rsid w:val="00BD04D9"/>
    <w:rsid w:val="00BD06D4"/>
    <w:rsid w:val="00BD0C99"/>
    <w:rsid w:val="00BD2085"/>
    <w:rsid w:val="00BD2824"/>
    <w:rsid w:val="00BD282B"/>
    <w:rsid w:val="00BD3470"/>
    <w:rsid w:val="00BD3864"/>
    <w:rsid w:val="00BD394F"/>
    <w:rsid w:val="00BD3CA8"/>
    <w:rsid w:val="00BD3EC2"/>
    <w:rsid w:val="00BD41E5"/>
    <w:rsid w:val="00BD4B70"/>
    <w:rsid w:val="00BD4EBE"/>
    <w:rsid w:val="00BD5A69"/>
    <w:rsid w:val="00BD5B4F"/>
    <w:rsid w:val="00BD5B52"/>
    <w:rsid w:val="00BD5E53"/>
    <w:rsid w:val="00BD5F9A"/>
    <w:rsid w:val="00BD6871"/>
    <w:rsid w:val="00BD692D"/>
    <w:rsid w:val="00BD6D54"/>
    <w:rsid w:val="00BD7102"/>
    <w:rsid w:val="00BD7952"/>
    <w:rsid w:val="00BD7A73"/>
    <w:rsid w:val="00BD7B39"/>
    <w:rsid w:val="00BE066A"/>
    <w:rsid w:val="00BE090A"/>
    <w:rsid w:val="00BE0C19"/>
    <w:rsid w:val="00BE223E"/>
    <w:rsid w:val="00BE28DF"/>
    <w:rsid w:val="00BE2A5D"/>
    <w:rsid w:val="00BE2DDB"/>
    <w:rsid w:val="00BE32A7"/>
    <w:rsid w:val="00BE353E"/>
    <w:rsid w:val="00BE3638"/>
    <w:rsid w:val="00BE3C06"/>
    <w:rsid w:val="00BE4367"/>
    <w:rsid w:val="00BE4493"/>
    <w:rsid w:val="00BE46EA"/>
    <w:rsid w:val="00BE55CA"/>
    <w:rsid w:val="00BE5CCC"/>
    <w:rsid w:val="00BE5F84"/>
    <w:rsid w:val="00BE6F0C"/>
    <w:rsid w:val="00BE732E"/>
    <w:rsid w:val="00BE7331"/>
    <w:rsid w:val="00BE742D"/>
    <w:rsid w:val="00BF0125"/>
    <w:rsid w:val="00BF0851"/>
    <w:rsid w:val="00BF0878"/>
    <w:rsid w:val="00BF0E08"/>
    <w:rsid w:val="00BF1857"/>
    <w:rsid w:val="00BF232B"/>
    <w:rsid w:val="00BF234A"/>
    <w:rsid w:val="00BF2368"/>
    <w:rsid w:val="00BF2525"/>
    <w:rsid w:val="00BF281B"/>
    <w:rsid w:val="00BF2AB6"/>
    <w:rsid w:val="00BF2C9A"/>
    <w:rsid w:val="00BF31CB"/>
    <w:rsid w:val="00BF3418"/>
    <w:rsid w:val="00BF35E4"/>
    <w:rsid w:val="00BF3746"/>
    <w:rsid w:val="00BF3C60"/>
    <w:rsid w:val="00BF4B2A"/>
    <w:rsid w:val="00BF5111"/>
    <w:rsid w:val="00BF5524"/>
    <w:rsid w:val="00BF553C"/>
    <w:rsid w:val="00BF625D"/>
    <w:rsid w:val="00BF6785"/>
    <w:rsid w:val="00BF6C2A"/>
    <w:rsid w:val="00BF70E0"/>
    <w:rsid w:val="00BF70E7"/>
    <w:rsid w:val="00BF7C89"/>
    <w:rsid w:val="00BF7F05"/>
    <w:rsid w:val="00BF7FCD"/>
    <w:rsid w:val="00C0051F"/>
    <w:rsid w:val="00C00D10"/>
    <w:rsid w:val="00C01E64"/>
    <w:rsid w:val="00C0208D"/>
    <w:rsid w:val="00C027F4"/>
    <w:rsid w:val="00C027FE"/>
    <w:rsid w:val="00C02E21"/>
    <w:rsid w:val="00C02F50"/>
    <w:rsid w:val="00C030D6"/>
    <w:rsid w:val="00C03A55"/>
    <w:rsid w:val="00C03DFB"/>
    <w:rsid w:val="00C03EAD"/>
    <w:rsid w:val="00C05435"/>
    <w:rsid w:val="00C05CAA"/>
    <w:rsid w:val="00C06AD7"/>
    <w:rsid w:val="00C07CA7"/>
    <w:rsid w:val="00C1008A"/>
    <w:rsid w:val="00C1050F"/>
    <w:rsid w:val="00C10C73"/>
    <w:rsid w:val="00C10FB0"/>
    <w:rsid w:val="00C11265"/>
    <w:rsid w:val="00C113C0"/>
    <w:rsid w:val="00C1151C"/>
    <w:rsid w:val="00C1197F"/>
    <w:rsid w:val="00C11BDC"/>
    <w:rsid w:val="00C11D12"/>
    <w:rsid w:val="00C1234F"/>
    <w:rsid w:val="00C123A9"/>
    <w:rsid w:val="00C124F7"/>
    <w:rsid w:val="00C134AD"/>
    <w:rsid w:val="00C1357C"/>
    <w:rsid w:val="00C136CB"/>
    <w:rsid w:val="00C13CEA"/>
    <w:rsid w:val="00C144CF"/>
    <w:rsid w:val="00C15018"/>
    <w:rsid w:val="00C15C16"/>
    <w:rsid w:val="00C15CA6"/>
    <w:rsid w:val="00C162BE"/>
    <w:rsid w:val="00C17918"/>
    <w:rsid w:val="00C17D88"/>
    <w:rsid w:val="00C204C2"/>
    <w:rsid w:val="00C20AAA"/>
    <w:rsid w:val="00C20B27"/>
    <w:rsid w:val="00C20F8F"/>
    <w:rsid w:val="00C212A7"/>
    <w:rsid w:val="00C22052"/>
    <w:rsid w:val="00C2223C"/>
    <w:rsid w:val="00C225C8"/>
    <w:rsid w:val="00C22C38"/>
    <w:rsid w:val="00C2319E"/>
    <w:rsid w:val="00C23225"/>
    <w:rsid w:val="00C2339C"/>
    <w:rsid w:val="00C2459F"/>
    <w:rsid w:val="00C2464E"/>
    <w:rsid w:val="00C24A05"/>
    <w:rsid w:val="00C25522"/>
    <w:rsid w:val="00C25DBE"/>
    <w:rsid w:val="00C264D4"/>
    <w:rsid w:val="00C265B9"/>
    <w:rsid w:val="00C273CA"/>
    <w:rsid w:val="00C274C6"/>
    <w:rsid w:val="00C27583"/>
    <w:rsid w:val="00C27B50"/>
    <w:rsid w:val="00C30171"/>
    <w:rsid w:val="00C303EA"/>
    <w:rsid w:val="00C3053E"/>
    <w:rsid w:val="00C30B89"/>
    <w:rsid w:val="00C31246"/>
    <w:rsid w:val="00C314C1"/>
    <w:rsid w:val="00C3174B"/>
    <w:rsid w:val="00C31F06"/>
    <w:rsid w:val="00C31F71"/>
    <w:rsid w:val="00C32792"/>
    <w:rsid w:val="00C32E75"/>
    <w:rsid w:val="00C339F2"/>
    <w:rsid w:val="00C33B15"/>
    <w:rsid w:val="00C33BAD"/>
    <w:rsid w:val="00C33C83"/>
    <w:rsid w:val="00C33EFC"/>
    <w:rsid w:val="00C33F72"/>
    <w:rsid w:val="00C33FAA"/>
    <w:rsid w:val="00C34D4E"/>
    <w:rsid w:val="00C3536E"/>
    <w:rsid w:val="00C353F6"/>
    <w:rsid w:val="00C356E6"/>
    <w:rsid w:val="00C356EF"/>
    <w:rsid w:val="00C35B3F"/>
    <w:rsid w:val="00C35C08"/>
    <w:rsid w:val="00C35DF6"/>
    <w:rsid w:val="00C36AFF"/>
    <w:rsid w:val="00C36B0E"/>
    <w:rsid w:val="00C36C09"/>
    <w:rsid w:val="00C3724B"/>
    <w:rsid w:val="00C37666"/>
    <w:rsid w:val="00C378B1"/>
    <w:rsid w:val="00C40464"/>
    <w:rsid w:val="00C406B1"/>
    <w:rsid w:val="00C409DF"/>
    <w:rsid w:val="00C40A1B"/>
    <w:rsid w:val="00C41043"/>
    <w:rsid w:val="00C4192A"/>
    <w:rsid w:val="00C41A4B"/>
    <w:rsid w:val="00C41C7C"/>
    <w:rsid w:val="00C423C7"/>
    <w:rsid w:val="00C42442"/>
    <w:rsid w:val="00C426A9"/>
    <w:rsid w:val="00C427D4"/>
    <w:rsid w:val="00C42CDF"/>
    <w:rsid w:val="00C42F22"/>
    <w:rsid w:val="00C432DD"/>
    <w:rsid w:val="00C43644"/>
    <w:rsid w:val="00C444C2"/>
    <w:rsid w:val="00C451F3"/>
    <w:rsid w:val="00C45339"/>
    <w:rsid w:val="00C45E19"/>
    <w:rsid w:val="00C461F5"/>
    <w:rsid w:val="00C46778"/>
    <w:rsid w:val="00C46901"/>
    <w:rsid w:val="00C46998"/>
    <w:rsid w:val="00C4775B"/>
    <w:rsid w:val="00C47BBC"/>
    <w:rsid w:val="00C50629"/>
    <w:rsid w:val="00C50668"/>
    <w:rsid w:val="00C509CF"/>
    <w:rsid w:val="00C50D5E"/>
    <w:rsid w:val="00C5153C"/>
    <w:rsid w:val="00C51BD4"/>
    <w:rsid w:val="00C51E54"/>
    <w:rsid w:val="00C522CA"/>
    <w:rsid w:val="00C52686"/>
    <w:rsid w:val="00C528DA"/>
    <w:rsid w:val="00C52F85"/>
    <w:rsid w:val="00C53580"/>
    <w:rsid w:val="00C549CB"/>
    <w:rsid w:val="00C54C53"/>
    <w:rsid w:val="00C54DBB"/>
    <w:rsid w:val="00C54F40"/>
    <w:rsid w:val="00C5567A"/>
    <w:rsid w:val="00C55F42"/>
    <w:rsid w:val="00C56BD5"/>
    <w:rsid w:val="00C57298"/>
    <w:rsid w:val="00C573E7"/>
    <w:rsid w:val="00C575BC"/>
    <w:rsid w:val="00C57E84"/>
    <w:rsid w:val="00C6010E"/>
    <w:rsid w:val="00C60F8B"/>
    <w:rsid w:val="00C6138D"/>
    <w:rsid w:val="00C61DEE"/>
    <w:rsid w:val="00C6254B"/>
    <w:rsid w:val="00C626DA"/>
    <w:rsid w:val="00C62716"/>
    <w:rsid w:val="00C62903"/>
    <w:rsid w:val="00C62991"/>
    <w:rsid w:val="00C62A32"/>
    <w:rsid w:val="00C62E9E"/>
    <w:rsid w:val="00C6461C"/>
    <w:rsid w:val="00C64851"/>
    <w:rsid w:val="00C64920"/>
    <w:rsid w:val="00C64D90"/>
    <w:rsid w:val="00C6580E"/>
    <w:rsid w:val="00C65885"/>
    <w:rsid w:val="00C66639"/>
    <w:rsid w:val="00C668CE"/>
    <w:rsid w:val="00C66B43"/>
    <w:rsid w:val="00C66BE5"/>
    <w:rsid w:val="00C66CD8"/>
    <w:rsid w:val="00C67338"/>
    <w:rsid w:val="00C67383"/>
    <w:rsid w:val="00C674D1"/>
    <w:rsid w:val="00C67705"/>
    <w:rsid w:val="00C67AB0"/>
    <w:rsid w:val="00C67F4E"/>
    <w:rsid w:val="00C67F7C"/>
    <w:rsid w:val="00C70751"/>
    <w:rsid w:val="00C70BF9"/>
    <w:rsid w:val="00C71386"/>
    <w:rsid w:val="00C71934"/>
    <w:rsid w:val="00C71FBB"/>
    <w:rsid w:val="00C7222B"/>
    <w:rsid w:val="00C72F1B"/>
    <w:rsid w:val="00C7352E"/>
    <w:rsid w:val="00C73B3A"/>
    <w:rsid w:val="00C73BFB"/>
    <w:rsid w:val="00C73EF1"/>
    <w:rsid w:val="00C74015"/>
    <w:rsid w:val="00C742EC"/>
    <w:rsid w:val="00C74438"/>
    <w:rsid w:val="00C75781"/>
    <w:rsid w:val="00C76106"/>
    <w:rsid w:val="00C7697F"/>
    <w:rsid w:val="00C76A58"/>
    <w:rsid w:val="00C76A6A"/>
    <w:rsid w:val="00C76CAC"/>
    <w:rsid w:val="00C7701E"/>
    <w:rsid w:val="00C7744E"/>
    <w:rsid w:val="00C8078A"/>
    <w:rsid w:val="00C808A3"/>
    <w:rsid w:val="00C8171C"/>
    <w:rsid w:val="00C819BE"/>
    <w:rsid w:val="00C819CB"/>
    <w:rsid w:val="00C822BF"/>
    <w:rsid w:val="00C82361"/>
    <w:rsid w:val="00C8407C"/>
    <w:rsid w:val="00C84806"/>
    <w:rsid w:val="00C84EAA"/>
    <w:rsid w:val="00C84FD9"/>
    <w:rsid w:val="00C8557E"/>
    <w:rsid w:val="00C85A1E"/>
    <w:rsid w:val="00C85A8D"/>
    <w:rsid w:val="00C85C78"/>
    <w:rsid w:val="00C85C82"/>
    <w:rsid w:val="00C862E1"/>
    <w:rsid w:val="00C86414"/>
    <w:rsid w:val="00C86645"/>
    <w:rsid w:val="00C86677"/>
    <w:rsid w:val="00C8689A"/>
    <w:rsid w:val="00C869CA"/>
    <w:rsid w:val="00C87643"/>
    <w:rsid w:val="00C87811"/>
    <w:rsid w:val="00C87A21"/>
    <w:rsid w:val="00C87CFC"/>
    <w:rsid w:val="00C87EB0"/>
    <w:rsid w:val="00C9036D"/>
    <w:rsid w:val="00C90D8F"/>
    <w:rsid w:val="00C90E16"/>
    <w:rsid w:val="00C91087"/>
    <w:rsid w:val="00C9149A"/>
    <w:rsid w:val="00C91CD9"/>
    <w:rsid w:val="00C92796"/>
    <w:rsid w:val="00C92799"/>
    <w:rsid w:val="00C928E0"/>
    <w:rsid w:val="00C92EB5"/>
    <w:rsid w:val="00C92F76"/>
    <w:rsid w:val="00C936C1"/>
    <w:rsid w:val="00C93B6C"/>
    <w:rsid w:val="00C93FCA"/>
    <w:rsid w:val="00C94623"/>
    <w:rsid w:val="00C94C15"/>
    <w:rsid w:val="00C94EBD"/>
    <w:rsid w:val="00C95619"/>
    <w:rsid w:val="00C956E3"/>
    <w:rsid w:val="00C95853"/>
    <w:rsid w:val="00C96134"/>
    <w:rsid w:val="00C96A19"/>
    <w:rsid w:val="00C96DEE"/>
    <w:rsid w:val="00C96F56"/>
    <w:rsid w:val="00C96F5A"/>
    <w:rsid w:val="00C97060"/>
    <w:rsid w:val="00C979BB"/>
    <w:rsid w:val="00CA008D"/>
    <w:rsid w:val="00CA06C3"/>
    <w:rsid w:val="00CA0819"/>
    <w:rsid w:val="00CA12A2"/>
    <w:rsid w:val="00CA1992"/>
    <w:rsid w:val="00CA1F7B"/>
    <w:rsid w:val="00CA223D"/>
    <w:rsid w:val="00CA22DA"/>
    <w:rsid w:val="00CA2CDF"/>
    <w:rsid w:val="00CA2F86"/>
    <w:rsid w:val="00CA2FD3"/>
    <w:rsid w:val="00CA30A6"/>
    <w:rsid w:val="00CA315E"/>
    <w:rsid w:val="00CA31A6"/>
    <w:rsid w:val="00CA3201"/>
    <w:rsid w:val="00CA32F6"/>
    <w:rsid w:val="00CA335C"/>
    <w:rsid w:val="00CA3CFD"/>
    <w:rsid w:val="00CA40C0"/>
    <w:rsid w:val="00CA415C"/>
    <w:rsid w:val="00CA43ED"/>
    <w:rsid w:val="00CA4443"/>
    <w:rsid w:val="00CA46C7"/>
    <w:rsid w:val="00CA4990"/>
    <w:rsid w:val="00CA4D9F"/>
    <w:rsid w:val="00CA4E11"/>
    <w:rsid w:val="00CA53D8"/>
    <w:rsid w:val="00CA553A"/>
    <w:rsid w:val="00CA598E"/>
    <w:rsid w:val="00CA5E95"/>
    <w:rsid w:val="00CA6646"/>
    <w:rsid w:val="00CA6E87"/>
    <w:rsid w:val="00CA722E"/>
    <w:rsid w:val="00CA73B6"/>
    <w:rsid w:val="00CA7918"/>
    <w:rsid w:val="00CA7D57"/>
    <w:rsid w:val="00CB034D"/>
    <w:rsid w:val="00CB04EA"/>
    <w:rsid w:val="00CB0604"/>
    <w:rsid w:val="00CB0C59"/>
    <w:rsid w:val="00CB0CC7"/>
    <w:rsid w:val="00CB1079"/>
    <w:rsid w:val="00CB13E8"/>
    <w:rsid w:val="00CB166E"/>
    <w:rsid w:val="00CB1EDC"/>
    <w:rsid w:val="00CB28C4"/>
    <w:rsid w:val="00CB2FBA"/>
    <w:rsid w:val="00CB3157"/>
    <w:rsid w:val="00CB4011"/>
    <w:rsid w:val="00CB46F4"/>
    <w:rsid w:val="00CB55A8"/>
    <w:rsid w:val="00CB5C00"/>
    <w:rsid w:val="00CB60DC"/>
    <w:rsid w:val="00CB60EF"/>
    <w:rsid w:val="00CB64E8"/>
    <w:rsid w:val="00CB67EE"/>
    <w:rsid w:val="00CB68B3"/>
    <w:rsid w:val="00CB76FA"/>
    <w:rsid w:val="00CB7AFA"/>
    <w:rsid w:val="00CB7EC2"/>
    <w:rsid w:val="00CC0281"/>
    <w:rsid w:val="00CC08E5"/>
    <w:rsid w:val="00CC0C18"/>
    <w:rsid w:val="00CC0E74"/>
    <w:rsid w:val="00CC15F2"/>
    <w:rsid w:val="00CC1A72"/>
    <w:rsid w:val="00CC1B68"/>
    <w:rsid w:val="00CC1DD8"/>
    <w:rsid w:val="00CC1F11"/>
    <w:rsid w:val="00CC1F1B"/>
    <w:rsid w:val="00CC20C5"/>
    <w:rsid w:val="00CC2100"/>
    <w:rsid w:val="00CC3070"/>
    <w:rsid w:val="00CC3484"/>
    <w:rsid w:val="00CC3627"/>
    <w:rsid w:val="00CC3F63"/>
    <w:rsid w:val="00CC3FB4"/>
    <w:rsid w:val="00CC4A3B"/>
    <w:rsid w:val="00CC5312"/>
    <w:rsid w:val="00CC538B"/>
    <w:rsid w:val="00CC5759"/>
    <w:rsid w:val="00CC57FB"/>
    <w:rsid w:val="00CC5CB2"/>
    <w:rsid w:val="00CC649D"/>
    <w:rsid w:val="00CC662D"/>
    <w:rsid w:val="00CC6A0C"/>
    <w:rsid w:val="00CC74F2"/>
    <w:rsid w:val="00CC760A"/>
    <w:rsid w:val="00CC7BA1"/>
    <w:rsid w:val="00CC7E4B"/>
    <w:rsid w:val="00CD0490"/>
    <w:rsid w:val="00CD08DD"/>
    <w:rsid w:val="00CD0B7B"/>
    <w:rsid w:val="00CD0D0D"/>
    <w:rsid w:val="00CD15CA"/>
    <w:rsid w:val="00CD191C"/>
    <w:rsid w:val="00CD1AFE"/>
    <w:rsid w:val="00CD1DF7"/>
    <w:rsid w:val="00CD2800"/>
    <w:rsid w:val="00CD2C19"/>
    <w:rsid w:val="00CD2D87"/>
    <w:rsid w:val="00CD3077"/>
    <w:rsid w:val="00CD3104"/>
    <w:rsid w:val="00CD3727"/>
    <w:rsid w:val="00CD398A"/>
    <w:rsid w:val="00CD3AC5"/>
    <w:rsid w:val="00CD3F0C"/>
    <w:rsid w:val="00CD445F"/>
    <w:rsid w:val="00CD4A24"/>
    <w:rsid w:val="00CD4CBD"/>
    <w:rsid w:val="00CD4E64"/>
    <w:rsid w:val="00CD5226"/>
    <w:rsid w:val="00CD5495"/>
    <w:rsid w:val="00CD587B"/>
    <w:rsid w:val="00CD5D9C"/>
    <w:rsid w:val="00CD601F"/>
    <w:rsid w:val="00CD6332"/>
    <w:rsid w:val="00CD650F"/>
    <w:rsid w:val="00CD66C7"/>
    <w:rsid w:val="00CD6F46"/>
    <w:rsid w:val="00CD6FF0"/>
    <w:rsid w:val="00CD7065"/>
    <w:rsid w:val="00CD72C5"/>
    <w:rsid w:val="00CD7788"/>
    <w:rsid w:val="00CD7D99"/>
    <w:rsid w:val="00CE08AB"/>
    <w:rsid w:val="00CE0A1A"/>
    <w:rsid w:val="00CE0BF9"/>
    <w:rsid w:val="00CE0D77"/>
    <w:rsid w:val="00CE0E53"/>
    <w:rsid w:val="00CE106C"/>
    <w:rsid w:val="00CE115E"/>
    <w:rsid w:val="00CE1432"/>
    <w:rsid w:val="00CE17E9"/>
    <w:rsid w:val="00CE1C38"/>
    <w:rsid w:val="00CE1F76"/>
    <w:rsid w:val="00CE2804"/>
    <w:rsid w:val="00CE297A"/>
    <w:rsid w:val="00CE2C2A"/>
    <w:rsid w:val="00CE2D00"/>
    <w:rsid w:val="00CE2D7D"/>
    <w:rsid w:val="00CE2F8B"/>
    <w:rsid w:val="00CE31FC"/>
    <w:rsid w:val="00CE321B"/>
    <w:rsid w:val="00CE340B"/>
    <w:rsid w:val="00CE3A90"/>
    <w:rsid w:val="00CE3BBC"/>
    <w:rsid w:val="00CE43E8"/>
    <w:rsid w:val="00CE4673"/>
    <w:rsid w:val="00CE4E7B"/>
    <w:rsid w:val="00CE53CF"/>
    <w:rsid w:val="00CE5781"/>
    <w:rsid w:val="00CE5B01"/>
    <w:rsid w:val="00CE5DDD"/>
    <w:rsid w:val="00CE638C"/>
    <w:rsid w:val="00CE6CB7"/>
    <w:rsid w:val="00CE6E81"/>
    <w:rsid w:val="00CE70D7"/>
    <w:rsid w:val="00CE7CDC"/>
    <w:rsid w:val="00CF02BC"/>
    <w:rsid w:val="00CF1312"/>
    <w:rsid w:val="00CF1C06"/>
    <w:rsid w:val="00CF2073"/>
    <w:rsid w:val="00CF217A"/>
    <w:rsid w:val="00CF2B6D"/>
    <w:rsid w:val="00CF2B97"/>
    <w:rsid w:val="00CF2DBA"/>
    <w:rsid w:val="00CF346C"/>
    <w:rsid w:val="00CF3F4A"/>
    <w:rsid w:val="00CF4A85"/>
    <w:rsid w:val="00CF518A"/>
    <w:rsid w:val="00CF5559"/>
    <w:rsid w:val="00CF5C27"/>
    <w:rsid w:val="00CF60A9"/>
    <w:rsid w:val="00CF64F4"/>
    <w:rsid w:val="00CF7AEF"/>
    <w:rsid w:val="00CF7CCF"/>
    <w:rsid w:val="00CF7DAD"/>
    <w:rsid w:val="00CF7FCD"/>
    <w:rsid w:val="00D00282"/>
    <w:rsid w:val="00D00633"/>
    <w:rsid w:val="00D01160"/>
    <w:rsid w:val="00D015EC"/>
    <w:rsid w:val="00D01D7D"/>
    <w:rsid w:val="00D01E62"/>
    <w:rsid w:val="00D0232E"/>
    <w:rsid w:val="00D02661"/>
    <w:rsid w:val="00D02D25"/>
    <w:rsid w:val="00D02DCC"/>
    <w:rsid w:val="00D02FD7"/>
    <w:rsid w:val="00D039A9"/>
    <w:rsid w:val="00D03DDF"/>
    <w:rsid w:val="00D049CA"/>
    <w:rsid w:val="00D052B2"/>
    <w:rsid w:val="00D05929"/>
    <w:rsid w:val="00D05EA5"/>
    <w:rsid w:val="00D062E4"/>
    <w:rsid w:val="00D06430"/>
    <w:rsid w:val="00D066A0"/>
    <w:rsid w:val="00D06795"/>
    <w:rsid w:val="00D06D7B"/>
    <w:rsid w:val="00D06FF3"/>
    <w:rsid w:val="00D07014"/>
    <w:rsid w:val="00D07575"/>
    <w:rsid w:val="00D07A76"/>
    <w:rsid w:val="00D07CCA"/>
    <w:rsid w:val="00D10362"/>
    <w:rsid w:val="00D10374"/>
    <w:rsid w:val="00D10810"/>
    <w:rsid w:val="00D10B6F"/>
    <w:rsid w:val="00D11430"/>
    <w:rsid w:val="00D11595"/>
    <w:rsid w:val="00D117BF"/>
    <w:rsid w:val="00D11C00"/>
    <w:rsid w:val="00D11CBB"/>
    <w:rsid w:val="00D120C5"/>
    <w:rsid w:val="00D121BF"/>
    <w:rsid w:val="00D12670"/>
    <w:rsid w:val="00D12727"/>
    <w:rsid w:val="00D12819"/>
    <w:rsid w:val="00D13825"/>
    <w:rsid w:val="00D14C6A"/>
    <w:rsid w:val="00D14D70"/>
    <w:rsid w:val="00D14E13"/>
    <w:rsid w:val="00D15049"/>
    <w:rsid w:val="00D1539F"/>
    <w:rsid w:val="00D1548C"/>
    <w:rsid w:val="00D15B87"/>
    <w:rsid w:val="00D15D59"/>
    <w:rsid w:val="00D15E75"/>
    <w:rsid w:val="00D15F04"/>
    <w:rsid w:val="00D15F82"/>
    <w:rsid w:val="00D163F6"/>
    <w:rsid w:val="00D166C6"/>
    <w:rsid w:val="00D16E79"/>
    <w:rsid w:val="00D177C2"/>
    <w:rsid w:val="00D17FD6"/>
    <w:rsid w:val="00D2022E"/>
    <w:rsid w:val="00D208BA"/>
    <w:rsid w:val="00D21741"/>
    <w:rsid w:val="00D21C5A"/>
    <w:rsid w:val="00D21DBB"/>
    <w:rsid w:val="00D21F99"/>
    <w:rsid w:val="00D220E1"/>
    <w:rsid w:val="00D2223B"/>
    <w:rsid w:val="00D2248A"/>
    <w:rsid w:val="00D23998"/>
    <w:rsid w:val="00D2407F"/>
    <w:rsid w:val="00D24ECB"/>
    <w:rsid w:val="00D25121"/>
    <w:rsid w:val="00D2527B"/>
    <w:rsid w:val="00D25335"/>
    <w:rsid w:val="00D2560B"/>
    <w:rsid w:val="00D256EC"/>
    <w:rsid w:val="00D257D7"/>
    <w:rsid w:val="00D25B77"/>
    <w:rsid w:val="00D25D23"/>
    <w:rsid w:val="00D26103"/>
    <w:rsid w:val="00D26424"/>
    <w:rsid w:val="00D264DB"/>
    <w:rsid w:val="00D265F7"/>
    <w:rsid w:val="00D26C33"/>
    <w:rsid w:val="00D26CE6"/>
    <w:rsid w:val="00D26D1A"/>
    <w:rsid w:val="00D274D4"/>
    <w:rsid w:val="00D27D2C"/>
    <w:rsid w:val="00D27EB7"/>
    <w:rsid w:val="00D3008E"/>
    <w:rsid w:val="00D301B4"/>
    <w:rsid w:val="00D306C7"/>
    <w:rsid w:val="00D30BFC"/>
    <w:rsid w:val="00D30D0D"/>
    <w:rsid w:val="00D31173"/>
    <w:rsid w:val="00D31378"/>
    <w:rsid w:val="00D32472"/>
    <w:rsid w:val="00D3247E"/>
    <w:rsid w:val="00D32596"/>
    <w:rsid w:val="00D328E9"/>
    <w:rsid w:val="00D32E0F"/>
    <w:rsid w:val="00D32F9D"/>
    <w:rsid w:val="00D33563"/>
    <w:rsid w:val="00D335F3"/>
    <w:rsid w:val="00D336F6"/>
    <w:rsid w:val="00D33A5F"/>
    <w:rsid w:val="00D33EEA"/>
    <w:rsid w:val="00D343CE"/>
    <w:rsid w:val="00D3486A"/>
    <w:rsid w:val="00D34B39"/>
    <w:rsid w:val="00D35045"/>
    <w:rsid w:val="00D350D6"/>
    <w:rsid w:val="00D35994"/>
    <w:rsid w:val="00D359E6"/>
    <w:rsid w:val="00D364C8"/>
    <w:rsid w:val="00D370D0"/>
    <w:rsid w:val="00D37620"/>
    <w:rsid w:val="00D37843"/>
    <w:rsid w:val="00D40384"/>
    <w:rsid w:val="00D40F78"/>
    <w:rsid w:val="00D41A7D"/>
    <w:rsid w:val="00D4220E"/>
    <w:rsid w:val="00D42458"/>
    <w:rsid w:val="00D425C5"/>
    <w:rsid w:val="00D427A9"/>
    <w:rsid w:val="00D42A2E"/>
    <w:rsid w:val="00D4310B"/>
    <w:rsid w:val="00D434A4"/>
    <w:rsid w:val="00D4364D"/>
    <w:rsid w:val="00D43BAD"/>
    <w:rsid w:val="00D4422F"/>
    <w:rsid w:val="00D44812"/>
    <w:rsid w:val="00D44B66"/>
    <w:rsid w:val="00D44D74"/>
    <w:rsid w:val="00D44E82"/>
    <w:rsid w:val="00D4538C"/>
    <w:rsid w:val="00D4583E"/>
    <w:rsid w:val="00D459F0"/>
    <w:rsid w:val="00D45AC9"/>
    <w:rsid w:val="00D45C91"/>
    <w:rsid w:val="00D45F26"/>
    <w:rsid w:val="00D465DF"/>
    <w:rsid w:val="00D466AC"/>
    <w:rsid w:val="00D46E6E"/>
    <w:rsid w:val="00D46EEA"/>
    <w:rsid w:val="00D47121"/>
    <w:rsid w:val="00D472C2"/>
    <w:rsid w:val="00D47DA1"/>
    <w:rsid w:val="00D515C7"/>
    <w:rsid w:val="00D51975"/>
    <w:rsid w:val="00D51B4A"/>
    <w:rsid w:val="00D51FA3"/>
    <w:rsid w:val="00D5203C"/>
    <w:rsid w:val="00D52069"/>
    <w:rsid w:val="00D52EC3"/>
    <w:rsid w:val="00D53BCD"/>
    <w:rsid w:val="00D542D2"/>
    <w:rsid w:val="00D54A54"/>
    <w:rsid w:val="00D54C88"/>
    <w:rsid w:val="00D54D17"/>
    <w:rsid w:val="00D557F2"/>
    <w:rsid w:val="00D55C5B"/>
    <w:rsid w:val="00D56538"/>
    <w:rsid w:val="00D572AB"/>
    <w:rsid w:val="00D573CC"/>
    <w:rsid w:val="00D57442"/>
    <w:rsid w:val="00D5770A"/>
    <w:rsid w:val="00D57855"/>
    <w:rsid w:val="00D57BF6"/>
    <w:rsid w:val="00D57FF2"/>
    <w:rsid w:val="00D60095"/>
    <w:rsid w:val="00D6090F"/>
    <w:rsid w:val="00D60ADE"/>
    <w:rsid w:val="00D60B3F"/>
    <w:rsid w:val="00D622E5"/>
    <w:rsid w:val="00D62547"/>
    <w:rsid w:val="00D62A90"/>
    <w:rsid w:val="00D62C88"/>
    <w:rsid w:val="00D62CB0"/>
    <w:rsid w:val="00D62E3F"/>
    <w:rsid w:val="00D62F00"/>
    <w:rsid w:val="00D631D4"/>
    <w:rsid w:val="00D63416"/>
    <w:rsid w:val="00D6370A"/>
    <w:rsid w:val="00D6399D"/>
    <w:rsid w:val="00D64584"/>
    <w:rsid w:val="00D6472C"/>
    <w:rsid w:val="00D64AFD"/>
    <w:rsid w:val="00D64BEC"/>
    <w:rsid w:val="00D64D32"/>
    <w:rsid w:val="00D66505"/>
    <w:rsid w:val="00D66A93"/>
    <w:rsid w:val="00D66D73"/>
    <w:rsid w:val="00D66F92"/>
    <w:rsid w:val="00D6713A"/>
    <w:rsid w:val="00D67157"/>
    <w:rsid w:val="00D67191"/>
    <w:rsid w:val="00D674D8"/>
    <w:rsid w:val="00D675DF"/>
    <w:rsid w:val="00D678B5"/>
    <w:rsid w:val="00D67CE3"/>
    <w:rsid w:val="00D67E8E"/>
    <w:rsid w:val="00D7046F"/>
    <w:rsid w:val="00D7055D"/>
    <w:rsid w:val="00D7065A"/>
    <w:rsid w:val="00D70EC4"/>
    <w:rsid w:val="00D7103F"/>
    <w:rsid w:val="00D7137D"/>
    <w:rsid w:val="00D716CA"/>
    <w:rsid w:val="00D7192A"/>
    <w:rsid w:val="00D7236A"/>
    <w:rsid w:val="00D72FC7"/>
    <w:rsid w:val="00D73291"/>
    <w:rsid w:val="00D7348E"/>
    <w:rsid w:val="00D73C18"/>
    <w:rsid w:val="00D73DD3"/>
    <w:rsid w:val="00D73ECE"/>
    <w:rsid w:val="00D7466F"/>
    <w:rsid w:val="00D746B7"/>
    <w:rsid w:val="00D747BB"/>
    <w:rsid w:val="00D74938"/>
    <w:rsid w:val="00D749E2"/>
    <w:rsid w:val="00D74AC8"/>
    <w:rsid w:val="00D74D92"/>
    <w:rsid w:val="00D75114"/>
    <w:rsid w:val="00D754B1"/>
    <w:rsid w:val="00D7586D"/>
    <w:rsid w:val="00D75D4C"/>
    <w:rsid w:val="00D75FEC"/>
    <w:rsid w:val="00D7646E"/>
    <w:rsid w:val="00D767B6"/>
    <w:rsid w:val="00D76C23"/>
    <w:rsid w:val="00D76E7E"/>
    <w:rsid w:val="00D772A7"/>
    <w:rsid w:val="00D80125"/>
    <w:rsid w:val="00D80318"/>
    <w:rsid w:val="00D8040D"/>
    <w:rsid w:val="00D808E1"/>
    <w:rsid w:val="00D80B4D"/>
    <w:rsid w:val="00D80C4D"/>
    <w:rsid w:val="00D80DC9"/>
    <w:rsid w:val="00D81387"/>
    <w:rsid w:val="00D81489"/>
    <w:rsid w:val="00D81F1F"/>
    <w:rsid w:val="00D8267B"/>
    <w:rsid w:val="00D82734"/>
    <w:rsid w:val="00D828B8"/>
    <w:rsid w:val="00D82A13"/>
    <w:rsid w:val="00D83650"/>
    <w:rsid w:val="00D8367C"/>
    <w:rsid w:val="00D83E85"/>
    <w:rsid w:val="00D842E7"/>
    <w:rsid w:val="00D8466E"/>
    <w:rsid w:val="00D84D29"/>
    <w:rsid w:val="00D84E71"/>
    <w:rsid w:val="00D85176"/>
    <w:rsid w:val="00D8519B"/>
    <w:rsid w:val="00D862F2"/>
    <w:rsid w:val="00D8658E"/>
    <w:rsid w:val="00D869D8"/>
    <w:rsid w:val="00D87B6F"/>
    <w:rsid w:val="00D9038D"/>
    <w:rsid w:val="00D903E8"/>
    <w:rsid w:val="00D9067B"/>
    <w:rsid w:val="00D9152A"/>
    <w:rsid w:val="00D921A9"/>
    <w:rsid w:val="00D92AA6"/>
    <w:rsid w:val="00D92BDB"/>
    <w:rsid w:val="00D93054"/>
    <w:rsid w:val="00D93C3B"/>
    <w:rsid w:val="00D93D8F"/>
    <w:rsid w:val="00D93E5D"/>
    <w:rsid w:val="00D93F15"/>
    <w:rsid w:val="00D94755"/>
    <w:rsid w:val="00D947DA"/>
    <w:rsid w:val="00D94DB3"/>
    <w:rsid w:val="00D9512A"/>
    <w:rsid w:val="00D953B1"/>
    <w:rsid w:val="00D95A8E"/>
    <w:rsid w:val="00D95D63"/>
    <w:rsid w:val="00D95F2E"/>
    <w:rsid w:val="00D9629D"/>
    <w:rsid w:val="00D97BB9"/>
    <w:rsid w:val="00D97BF5"/>
    <w:rsid w:val="00DA0588"/>
    <w:rsid w:val="00DA0A28"/>
    <w:rsid w:val="00DA1311"/>
    <w:rsid w:val="00DA1BE2"/>
    <w:rsid w:val="00DA1CC3"/>
    <w:rsid w:val="00DA306D"/>
    <w:rsid w:val="00DA325A"/>
    <w:rsid w:val="00DA360D"/>
    <w:rsid w:val="00DA36E0"/>
    <w:rsid w:val="00DA3A83"/>
    <w:rsid w:val="00DA3B0E"/>
    <w:rsid w:val="00DA3E31"/>
    <w:rsid w:val="00DA43D3"/>
    <w:rsid w:val="00DA464F"/>
    <w:rsid w:val="00DA499C"/>
    <w:rsid w:val="00DA58E8"/>
    <w:rsid w:val="00DA5BEA"/>
    <w:rsid w:val="00DA5E47"/>
    <w:rsid w:val="00DA5FDA"/>
    <w:rsid w:val="00DA6015"/>
    <w:rsid w:val="00DA61B8"/>
    <w:rsid w:val="00DA6201"/>
    <w:rsid w:val="00DA6AF0"/>
    <w:rsid w:val="00DA700B"/>
    <w:rsid w:val="00DA70B7"/>
    <w:rsid w:val="00DA70EC"/>
    <w:rsid w:val="00DA7243"/>
    <w:rsid w:val="00DA738C"/>
    <w:rsid w:val="00DA74E0"/>
    <w:rsid w:val="00DA7797"/>
    <w:rsid w:val="00DB086E"/>
    <w:rsid w:val="00DB0994"/>
    <w:rsid w:val="00DB0C49"/>
    <w:rsid w:val="00DB0C69"/>
    <w:rsid w:val="00DB151E"/>
    <w:rsid w:val="00DB1939"/>
    <w:rsid w:val="00DB1BE8"/>
    <w:rsid w:val="00DB2D37"/>
    <w:rsid w:val="00DB334B"/>
    <w:rsid w:val="00DB3498"/>
    <w:rsid w:val="00DB3ED1"/>
    <w:rsid w:val="00DB485F"/>
    <w:rsid w:val="00DB4D81"/>
    <w:rsid w:val="00DB4F67"/>
    <w:rsid w:val="00DB6170"/>
    <w:rsid w:val="00DB6685"/>
    <w:rsid w:val="00DB6801"/>
    <w:rsid w:val="00DB6A08"/>
    <w:rsid w:val="00DB72A4"/>
    <w:rsid w:val="00DB72C2"/>
    <w:rsid w:val="00DB7615"/>
    <w:rsid w:val="00DB7B43"/>
    <w:rsid w:val="00DC110B"/>
    <w:rsid w:val="00DC127C"/>
    <w:rsid w:val="00DC1835"/>
    <w:rsid w:val="00DC1A0F"/>
    <w:rsid w:val="00DC1A72"/>
    <w:rsid w:val="00DC2155"/>
    <w:rsid w:val="00DC22BC"/>
    <w:rsid w:val="00DC2483"/>
    <w:rsid w:val="00DC2824"/>
    <w:rsid w:val="00DC2D4A"/>
    <w:rsid w:val="00DC2D74"/>
    <w:rsid w:val="00DC3C7C"/>
    <w:rsid w:val="00DC3E55"/>
    <w:rsid w:val="00DC4144"/>
    <w:rsid w:val="00DC4258"/>
    <w:rsid w:val="00DC439A"/>
    <w:rsid w:val="00DC45AE"/>
    <w:rsid w:val="00DC4733"/>
    <w:rsid w:val="00DC4F22"/>
    <w:rsid w:val="00DC50E5"/>
    <w:rsid w:val="00DC5B40"/>
    <w:rsid w:val="00DC5EB8"/>
    <w:rsid w:val="00DC5F13"/>
    <w:rsid w:val="00DC6454"/>
    <w:rsid w:val="00DC64B3"/>
    <w:rsid w:val="00DC65D0"/>
    <w:rsid w:val="00DC6909"/>
    <w:rsid w:val="00DC6BDE"/>
    <w:rsid w:val="00DC6C5E"/>
    <w:rsid w:val="00DC72D9"/>
    <w:rsid w:val="00DC765A"/>
    <w:rsid w:val="00DC78CD"/>
    <w:rsid w:val="00DC791A"/>
    <w:rsid w:val="00DC799D"/>
    <w:rsid w:val="00DC7BB6"/>
    <w:rsid w:val="00DC7BE0"/>
    <w:rsid w:val="00DD08FA"/>
    <w:rsid w:val="00DD0B3C"/>
    <w:rsid w:val="00DD11D8"/>
    <w:rsid w:val="00DD130E"/>
    <w:rsid w:val="00DD2665"/>
    <w:rsid w:val="00DD381F"/>
    <w:rsid w:val="00DD3B43"/>
    <w:rsid w:val="00DD3DCF"/>
    <w:rsid w:val="00DD4216"/>
    <w:rsid w:val="00DD5E14"/>
    <w:rsid w:val="00DD5E73"/>
    <w:rsid w:val="00DD6868"/>
    <w:rsid w:val="00DD68D4"/>
    <w:rsid w:val="00DD6CB9"/>
    <w:rsid w:val="00DE0AFA"/>
    <w:rsid w:val="00DE0EAC"/>
    <w:rsid w:val="00DE18FA"/>
    <w:rsid w:val="00DE1937"/>
    <w:rsid w:val="00DE19E1"/>
    <w:rsid w:val="00DE1AC8"/>
    <w:rsid w:val="00DE22F2"/>
    <w:rsid w:val="00DE3C50"/>
    <w:rsid w:val="00DE3C6B"/>
    <w:rsid w:val="00DE3EDE"/>
    <w:rsid w:val="00DE42A2"/>
    <w:rsid w:val="00DE4CA9"/>
    <w:rsid w:val="00DE4ECF"/>
    <w:rsid w:val="00DE5028"/>
    <w:rsid w:val="00DE55B6"/>
    <w:rsid w:val="00DE59CD"/>
    <w:rsid w:val="00DE62F4"/>
    <w:rsid w:val="00DE6702"/>
    <w:rsid w:val="00DE6BA3"/>
    <w:rsid w:val="00DF0442"/>
    <w:rsid w:val="00DF058A"/>
    <w:rsid w:val="00DF0B33"/>
    <w:rsid w:val="00DF0D84"/>
    <w:rsid w:val="00DF0E03"/>
    <w:rsid w:val="00DF0FFF"/>
    <w:rsid w:val="00DF12ED"/>
    <w:rsid w:val="00DF1449"/>
    <w:rsid w:val="00DF16D6"/>
    <w:rsid w:val="00DF18C2"/>
    <w:rsid w:val="00DF2B1F"/>
    <w:rsid w:val="00DF2F16"/>
    <w:rsid w:val="00DF36F5"/>
    <w:rsid w:val="00DF3863"/>
    <w:rsid w:val="00DF4553"/>
    <w:rsid w:val="00DF5098"/>
    <w:rsid w:val="00DF551D"/>
    <w:rsid w:val="00DF562E"/>
    <w:rsid w:val="00DF58D4"/>
    <w:rsid w:val="00DF6508"/>
    <w:rsid w:val="00DF6887"/>
    <w:rsid w:val="00DF6DC3"/>
    <w:rsid w:val="00DF75EB"/>
    <w:rsid w:val="00DF770C"/>
    <w:rsid w:val="00DF7806"/>
    <w:rsid w:val="00DF78A0"/>
    <w:rsid w:val="00DF78DF"/>
    <w:rsid w:val="00E00234"/>
    <w:rsid w:val="00E002CC"/>
    <w:rsid w:val="00E00630"/>
    <w:rsid w:val="00E015C2"/>
    <w:rsid w:val="00E01806"/>
    <w:rsid w:val="00E01A43"/>
    <w:rsid w:val="00E01D44"/>
    <w:rsid w:val="00E02072"/>
    <w:rsid w:val="00E02767"/>
    <w:rsid w:val="00E02C08"/>
    <w:rsid w:val="00E02D97"/>
    <w:rsid w:val="00E03330"/>
    <w:rsid w:val="00E03392"/>
    <w:rsid w:val="00E0345E"/>
    <w:rsid w:val="00E0375F"/>
    <w:rsid w:val="00E038E4"/>
    <w:rsid w:val="00E03CB2"/>
    <w:rsid w:val="00E0432B"/>
    <w:rsid w:val="00E04A99"/>
    <w:rsid w:val="00E057F2"/>
    <w:rsid w:val="00E058A8"/>
    <w:rsid w:val="00E05D65"/>
    <w:rsid w:val="00E05D8B"/>
    <w:rsid w:val="00E06129"/>
    <w:rsid w:val="00E062F2"/>
    <w:rsid w:val="00E065E3"/>
    <w:rsid w:val="00E06605"/>
    <w:rsid w:val="00E0685A"/>
    <w:rsid w:val="00E06DEA"/>
    <w:rsid w:val="00E06F7A"/>
    <w:rsid w:val="00E07F45"/>
    <w:rsid w:val="00E10243"/>
    <w:rsid w:val="00E109BA"/>
    <w:rsid w:val="00E10A90"/>
    <w:rsid w:val="00E10C77"/>
    <w:rsid w:val="00E11356"/>
    <w:rsid w:val="00E1154A"/>
    <w:rsid w:val="00E1173B"/>
    <w:rsid w:val="00E11EE1"/>
    <w:rsid w:val="00E12506"/>
    <w:rsid w:val="00E12CC5"/>
    <w:rsid w:val="00E12F73"/>
    <w:rsid w:val="00E13107"/>
    <w:rsid w:val="00E13874"/>
    <w:rsid w:val="00E1387D"/>
    <w:rsid w:val="00E13DA1"/>
    <w:rsid w:val="00E142CC"/>
    <w:rsid w:val="00E145BE"/>
    <w:rsid w:val="00E145CD"/>
    <w:rsid w:val="00E147B5"/>
    <w:rsid w:val="00E148B4"/>
    <w:rsid w:val="00E14C29"/>
    <w:rsid w:val="00E14E51"/>
    <w:rsid w:val="00E14E6C"/>
    <w:rsid w:val="00E14F91"/>
    <w:rsid w:val="00E15296"/>
    <w:rsid w:val="00E15319"/>
    <w:rsid w:val="00E15726"/>
    <w:rsid w:val="00E1622E"/>
    <w:rsid w:val="00E16238"/>
    <w:rsid w:val="00E163E4"/>
    <w:rsid w:val="00E16491"/>
    <w:rsid w:val="00E165AE"/>
    <w:rsid w:val="00E16E58"/>
    <w:rsid w:val="00E170A6"/>
    <w:rsid w:val="00E204C4"/>
    <w:rsid w:val="00E2097C"/>
    <w:rsid w:val="00E20EC4"/>
    <w:rsid w:val="00E21635"/>
    <w:rsid w:val="00E21BA1"/>
    <w:rsid w:val="00E21BC8"/>
    <w:rsid w:val="00E21E25"/>
    <w:rsid w:val="00E237A6"/>
    <w:rsid w:val="00E23921"/>
    <w:rsid w:val="00E2418E"/>
    <w:rsid w:val="00E24612"/>
    <w:rsid w:val="00E2516C"/>
    <w:rsid w:val="00E25A10"/>
    <w:rsid w:val="00E25BAA"/>
    <w:rsid w:val="00E266FD"/>
    <w:rsid w:val="00E26C20"/>
    <w:rsid w:val="00E27A53"/>
    <w:rsid w:val="00E30036"/>
    <w:rsid w:val="00E30DB3"/>
    <w:rsid w:val="00E310DF"/>
    <w:rsid w:val="00E315E5"/>
    <w:rsid w:val="00E31ECA"/>
    <w:rsid w:val="00E31F11"/>
    <w:rsid w:val="00E32B4C"/>
    <w:rsid w:val="00E32D6F"/>
    <w:rsid w:val="00E3301E"/>
    <w:rsid w:val="00E330F2"/>
    <w:rsid w:val="00E338F1"/>
    <w:rsid w:val="00E3397F"/>
    <w:rsid w:val="00E34266"/>
    <w:rsid w:val="00E34390"/>
    <w:rsid w:val="00E351C8"/>
    <w:rsid w:val="00E352C7"/>
    <w:rsid w:val="00E35551"/>
    <w:rsid w:val="00E35567"/>
    <w:rsid w:val="00E355BD"/>
    <w:rsid w:val="00E35D42"/>
    <w:rsid w:val="00E36373"/>
    <w:rsid w:val="00E36974"/>
    <w:rsid w:val="00E36D95"/>
    <w:rsid w:val="00E36EE5"/>
    <w:rsid w:val="00E37147"/>
    <w:rsid w:val="00E37AF8"/>
    <w:rsid w:val="00E40064"/>
    <w:rsid w:val="00E4038F"/>
    <w:rsid w:val="00E40529"/>
    <w:rsid w:val="00E40ACD"/>
    <w:rsid w:val="00E40E7A"/>
    <w:rsid w:val="00E41F67"/>
    <w:rsid w:val="00E4256C"/>
    <w:rsid w:val="00E42842"/>
    <w:rsid w:val="00E428A6"/>
    <w:rsid w:val="00E42953"/>
    <w:rsid w:val="00E42956"/>
    <w:rsid w:val="00E42EC4"/>
    <w:rsid w:val="00E43DAB"/>
    <w:rsid w:val="00E43FD4"/>
    <w:rsid w:val="00E444EE"/>
    <w:rsid w:val="00E44CC0"/>
    <w:rsid w:val="00E44D9A"/>
    <w:rsid w:val="00E44E7C"/>
    <w:rsid w:val="00E45413"/>
    <w:rsid w:val="00E4574F"/>
    <w:rsid w:val="00E45F0F"/>
    <w:rsid w:val="00E461BD"/>
    <w:rsid w:val="00E4634C"/>
    <w:rsid w:val="00E463AB"/>
    <w:rsid w:val="00E464F3"/>
    <w:rsid w:val="00E46848"/>
    <w:rsid w:val="00E46C39"/>
    <w:rsid w:val="00E47627"/>
    <w:rsid w:val="00E476E8"/>
    <w:rsid w:val="00E4771D"/>
    <w:rsid w:val="00E47A9E"/>
    <w:rsid w:val="00E47B93"/>
    <w:rsid w:val="00E47ECC"/>
    <w:rsid w:val="00E502C2"/>
    <w:rsid w:val="00E507F1"/>
    <w:rsid w:val="00E508D8"/>
    <w:rsid w:val="00E5094E"/>
    <w:rsid w:val="00E50991"/>
    <w:rsid w:val="00E50ABD"/>
    <w:rsid w:val="00E50EF3"/>
    <w:rsid w:val="00E51017"/>
    <w:rsid w:val="00E51BD2"/>
    <w:rsid w:val="00E52422"/>
    <w:rsid w:val="00E52998"/>
    <w:rsid w:val="00E52C42"/>
    <w:rsid w:val="00E52CB3"/>
    <w:rsid w:val="00E52F0F"/>
    <w:rsid w:val="00E53751"/>
    <w:rsid w:val="00E53865"/>
    <w:rsid w:val="00E53B56"/>
    <w:rsid w:val="00E541C2"/>
    <w:rsid w:val="00E54366"/>
    <w:rsid w:val="00E543B8"/>
    <w:rsid w:val="00E54469"/>
    <w:rsid w:val="00E5448D"/>
    <w:rsid w:val="00E548AD"/>
    <w:rsid w:val="00E54902"/>
    <w:rsid w:val="00E549DC"/>
    <w:rsid w:val="00E54AFF"/>
    <w:rsid w:val="00E54DF8"/>
    <w:rsid w:val="00E55154"/>
    <w:rsid w:val="00E55AC1"/>
    <w:rsid w:val="00E564FE"/>
    <w:rsid w:val="00E565AF"/>
    <w:rsid w:val="00E574A8"/>
    <w:rsid w:val="00E575BF"/>
    <w:rsid w:val="00E576FE"/>
    <w:rsid w:val="00E57D8E"/>
    <w:rsid w:val="00E57F89"/>
    <w:rsid w:val="00E6031D"/>
    <w:rsid w:val="00E605A6"/>
    <w:rsid w:val="00E60881"/>
    <w:rsid w:val="00E60A35"/>
    <w:rsid w:val="00E6214D"/>
    <w:rsid w:val="00E62868"/>
    <w:rsid w:val="00E62976"/>
    <w:rsid w:val="00E62D61"/>
    <w:rsid w:val="00E62DB2"/>
    <w:rsid w:val="00E63324"/>
    <w:rsid w:val="00E63528"/>
    <w:rsid w:val="00E63808"/>
    <w:rsid w:val="00E63824"/>
    <w:rsid w:val="00E63935"/>
    <w:rsid w:val="00E63F10"/>
    <w:rsid w:val="00E64385"/>
    <w:rsid w:val="00E6439F"/>
    <w:rsid w:val="00E64E08"/>
    <w:rsid w:val="00E6518E"/>
    <w:rsid w:val="00E65454"/>
    <w:rsid w:val="00E655FF"/>
    <w:rsid w:val="00E65928"/>
    <w:rsid w:val="00E660B5"/>
    <w:rsid w:val="00E66319"/>
    <w:rsid w:val="00E6636E"/>
    <w:rsid w:val="00E67215"/>
    <w:rsid w:val="00E67D2A"/>
    <w:rsid w:val="00E70022"/>
    <w:rsid w:val="00E700B4"/>
    <w:rsid w:val="00E70E2E"/>
    <w:rsid w:val="00E70F23"/>
    <w:rsid w:val="00E712BF"/>
    <w:rsid w:val="00E71351"/>
    <w:rsid w:val="00E723F0"/>
    <w:rsid w:val="00E732AB"/>
    <w:rsid w:val="00E73FDC"/>
    <w:rsid w:val="00E7407C"/>
    <w:rsid w:val="00E74189"/>
    <w:rsid w:val="00E744B9"/>
    <w:rsid w:val="00E747FA"/>
    <w:rsid w:val="00E74E17"/>
    <w:rsid w:val="00E7510D"/>
    <w:rsid w:val="00E75776"/>
    <w:rsid w:val="00E75F1C"/>
    <w:rsid w:val="00E75F3C"/>
    <w:rsid w:val="00E764A1"/>
    <w:rsid w:val="00E76DC7"/>
    <w:rsid w:val="00E77204"/>
    <w:rsid w:val="00E77C2C"/>
    <w:rsid w:val="00E77DDD"/>
    <w:rsid w:val="00E802F5"/>
    <w:rsid w:val="00E80C0D"/>
    <w:rsid w:val="00E815C6"/>
    <w:rsid w:val="00E815DD"/>
    <w:rsid w:val="00E8165E"/>
    <w:rsid w:val="00E81700"/>
    <w:rsid w:val="00E81783"/>
    <w:rsid w:val="00E817AD"/>
    <w:rsid w:val="00E817EF"/>
    <w:rsid w:val="00E83539"/>
    <w:rsid w:val="00E840EA"/>
    <w:rsid w:val="00E84922"/>
    <w:rsid w:val="00E84B72"/>
    <w:rsid w:val="00E84D6B"/>
    <w:rsid w:val="00E84EAB"/>
    <w:rsid w:val="00E85646"/>
    <w:rsid w:val="00E85E77"/>
    <w:rsid w:val="00E8683D"/>
    <w:rsid w:val="00E8686C"/>
    <w:rsid w:val="00E86A6A"/>
    <w:rsid w:val="00E86CFD"/>
    <w:rsid w:val="00E86E23"/>
    <w:rsid w:val="00E878F4"/>
    <w:rsid w:val="00E87E1A"/>
    <w:rsid w:val="00E87E32"/>
    <w:rsid w:val="00E90074"/>
    <w:rsid w:val="00E906C8"/>
    <w:rsid w:val="00E907F9"/>
    <w:rsid w:val="00E90DB9"/>
    <w:rsid w:val="00E90FD0"/>
    <w:rsid w:val="00E910DA"/>
    <w:rsid w:val="00E911D3"/>
    <w:rsid w:val="00E91586"/>
    <w:rsid w:val="00E916EF"/>
    <w:rsid w:val="00E91B4C"/>
    <w:rsid w:val="00E9231D"/>
    <w:rsid w:val="00E923C0"/>
    <w:rsid w:val="00E92569"/>
    <w:rsid w:val="00E92920"/>
    <w:rsid w:val="00E92D80"/>
    <w:rsid w:val="00E92DA9"/>
    <w:rsid w:val="00E92F1E"/>
    <w:rsid w:val="00E92F90"/>
    <w:rsid w:val="00E93E19"/>
    <w:rsid w:val="00E93F04"/>
    <w:rsid w:val="00E9402E"/>
    <w:rsid w:val="00E94B30"/>
    <w:rsid w:val="00E94CBD"/>
    <w:rsid w:val="00E9558E"/>
    <w:rsid w:val="00E95ECC"/>
    <w:rsid w:val="00E96312"/>
    <w:rsid w:val="00E963C6"/>
    <w:rsid w:val="00E9689C"/>
    <w:rsid w:val="00E96B30"/>
    <w:rsid w:val="00E9708E"/>
    <w:rsid w:val="00E97276"/>
    <w:rsid w:val="00E972FB"/>
    <w:rsid w:val="00E9733E"/>
    <w:rsid w:val="00E9749F"/>
    <w:rsid w:val="00E9784D"/>
    <w:rsid w:val="00E97B79"/>
    <w:rsid w:val="00EA0096"/>
    <w:rsid w:val="00EA0B54"/>
    <w:rsid w:val="00EA1168"/>
    <w:rsid w:val="00EA131B"/>
    <w:rsid w:val="00EA1758"/>
    <w:rsid w:val="00EA1A90"/>
    <w:rsid w:val="00EA20C8"/>
    <w:rsid w:val="00EA2221"/>
    <w:rsid w:val="00EA23E4"/>
    <w:rsid w:val="00EA25FA"/>
    <w:rsid w:val="00EA26C7"/>
    <w:rsid w:val="00EA27B2"/>
    <w:rsid w:val="00EA2FF1"/>
    <w:rsid w:val="00EA2FF3"/>
    <w:rsid w:val="00EA31A8"/>
    <w:rsid w:val="00EA3275"/>
    <w:rsid w:val="00EA3855"/>
    <w:rsid w:val="00EA38BF"/>
    <w:rsid w:val="00EA3D35"/>
    <w:rsid w:val="00EA5549"/>
    <w:rsid w:val="00EA65E9"/>
    <w:rsid w:val="00EA67BA"/>
    <w:rsid w:val="00EA68E9"/>
    <w:rsid w:val="00EA6A5D"/>
    <w:rsid w:val="00EA7388"/>
    <w:rsid w:val="00EA7E1B"/>
    <w:rsid w:val="00EA7E98"/>
    <w:rsid w:val="00EB0599"/>
    <w:rsid w:val="00EB0C04"/>
    <w:rsid w:val="00EB0DF7"/>
    <w:rsid w:val="00EB10BB"/>
    <w:rsid w:val="00EB1429"/>
    <w:rsid w:val="00EB17F8"/>
    <w:rsid w:val="00EB1F6A"/>
    <w:rsid w:val="00EB2152"/>
    <w:rsid w:val="00EB244C"/>
    <w:rsid w:val="00EB2570"/>
    <w:rsid w:val="00EB29DF"/>
    <w:rsid w:val="00EB2B03"/>
    <w:rsid w:val="00EB3A08"/>
    <w:rsid w:val="00EB3E30"/>
    <w:rsid w:val="00EB4118"/>
    <w:rsid w:val="00EB4EAE"/>
    <w:rsid w:val="00EB50A2"/>
    <w:rsid w:val="00EB53D1"/>
    <w:rsid w:val="00EB5423"/>
    <w:rsid w:val="00EB55E8"/>
    <w:rsid w:val="00EB586E"/>
    <w:rsid w:val="00EB594F"/>
    <w:rsid w:val="00EB6142"/>
    <w:rsid w:val="00EB634A"/>
    <w:rsid w:val="00EB6633"/>
    <w:rsid w:val="00EB7E38"/>
    <w:rsid w:val="00EC019C"/>
    <w:rsid w:val="00EC02E4"/>
    <w:rsid w:val="00EC0723"/>
    <w:rsid w:val="00EC0AC3"/>
    <w:rsid w:val="00EC0CC3"/>
    <w:rsid w:val="00EC0E34"/>
    <w:rsid w:val="00EC143A"/>
    <w:rsid w:val="00EC1495"/>
    <w:rsid w:val="00EC19B0"/>
    <w:rsid w:val="00EC1B9A"/>
    <w:rsid w:val="00EC1D3B"/>
    <w:rsid w:val="00EC1E15"/>
    <w:rsid w:val="00EC2035"/>
    <w:rsid w:val="00EC26DA"/>
    <w:rsid w:val="00EC2776"/>
    <w:rsid w:val="00EC2A54"/>
    <w:rsid w:val="00EC3065"/>
    <w:rsid w:val="00EC347E"/>
    <w:rsid w:val="00EC3492"/>
    <w:rsid w:val="00EC388A"/>
    <w:rsid w:val="00EC3C6A"/>
    <w:rsid w:val="00EC4188"/>
    <w:rsid w:val="00EC45B7"/>
    <w:rsid w:val="00EC497E"/>
    <w:rsid w:val="00EC499F"/>
    <w:rsid w:val="00EC5589"/>
    <w:rsid w:val="00EC5B95"/>
    <w:rsid w:val="00EC65B3"/>
    <w:rsid w:val="00EC7BBC"/>
    <w:rsid w:val="00EC7F01"/>
    <w:rsid w:val="00ED03E8"/>
    <w:rsid w:val="00ED0B3C"/>
    <w:rsid w:val="00ED1198"/>
    <w:rsid w:val="00ED2D24"/>
    <w:rsid w:val="00ED2FCD"/>
    <w:rsid w:val="00ED3414"/>
    <w:rsid w:val="00ED35D7"/>
    <w:rsid w:val="00ED3A7C"/>
    <w:rsid w:val="00ED3C41"/>
    <w:rsid w:val="00ED3E91"/>
    <w:rsid w:val="00ED414C"/>
    <w:rsid w:val="00ED4193"/>
    <w:rsid w:val="00ED4561"/>
    <w:rsid w:val="00ED48E5"/>
    <w:rsid w:val="00ED4EA4"/>
    <w:rsid w:val="00ED504F"/>
    <w:rsid w:val="00ED53D5"/>
    <w:rsid w:val="00ED6113"/>
    <w:rsid w:val="00ED6884"/>
    <w:rsid w:val="00ED6D52"/>
    <w:rsid w:val="00ED7C1A"/>
    <w:rsid w:val="00ED7E66"/>
    <w:rsid w:val="00EE0CA1"/>
    <w:rsid w:val="00EE165E"/>
    <w:rsid w:val="00EE1820"/>
    <w:rsid w:val="00EE18B1"/>
    <w:rsid w:val="00EE1D2E"/>
    <w:rsid w:val="00EE2203"/>
    <w:rsid w:val="00EE25F1"/>
    <w:rsid w:val="00EE2704"/>
    <w:rsid w:val="00EE28A6"/>
    <w:rsid w:val="00EE2CDB"/>
    <w:rsid w:val="00EE2F44"/>
    <w:rsid w:val="00EE3127"/>
    <w:rsid w:val="00EE32DD"/>
    <w:rsid w:val="00EE3CAC"/>
    <w:rsid w:val="00EE3E11"/>
    <w:rsid w:val="00EE4034"/>
    <w:rsid w:val="00EE4211"/>
    <w:rsid w:val="00EE4572"/>
    <w:rsid w:val="00EE4639"/>
    <w:rsid w:val="00EE468C"/>
    <w:rsid w:val="00EE47C2"/>
    <w:rsid w:val="00EE4E70"/>
    <w:rsid w:val="00EE4EA0"/>
    <w:rsid w:val="00EE5078"/>
    <w:rsid w:val="00EE5E26"/>
    <w:rsid w:val="00EE6393"/>
    <w:rsid w:val="00EE6BBB"/>
    <w:rsid w:val="00EE702A"/>
    <w:rsid w:val="00EE7B8F"/>
    <w:rsid w:val="00EE7DF2"/>
    <w:rsid w:val="00EF0203"/>
    <w:rsid w:val="00EF030D"/>
    <w:rsid w:val="00EF08E1"/>
    <w:rsid w:val="00EF09FF"/>
    <w:rsid w:val="00EF0FB5"/>
    <w:rsid w:val="00EF1066"/>
    <w:rsid w:val="00EF1117"/>
    <w:rsid w:val="00EF11CD"/>
    <w:rsid w:val="00EF149B"/>
    <w:rsid w:val="00EF1878"/>
    <w:rsid w:val="00EF19A6"/>
    <w:rsid w:val="00EF1C5A"/>
    <w:rsid w:val="00EF207E"/>
    <w:rsid w:val="00EF26C4"/>
    <w:rsid w:val="00EF26CC"/>
    <w:rsid w:val="00EF2BFD"/>
    <w:rsid w:val="00EF31B3"/>
    <w:rsid w:val="00EF3429"/>
    <w:rsid w:val="00EF34AD"/>
    <w:rsid w:val="00EF354D"/>
    <w:rsid w:val="00EF35BC"/>
    <w:rsid w:val="00EF382D"/>
    <w:rsid w:val="00EF3BB5"/>
    <w:rsid w:val="00EF3F58"/>
    <w:rsid w:val="00EF5001"/>
    <w:rsid w:val="00EF5324"/>
    <w:rsid w:val="00EF545C"/>
    <w:rsid w:val="00EF5734"/>
    <w:rsid w:val="00EF5919"/>
    <w:rsid w:val="00EF5AAC"/>
    <w:rsid w:val="00EF5CAC"/>
    <w:rsid w:val="00EF63EE"/>
    <w:rsid w:val="00EF6D82"/>
    <w:rsid w:val="00EF7BE6"/>
    <w:rsid w:val="00F000E8"/>
    <w:rsid w:val="00F00496"/>
    <w:rsid w:val="00F005FC"/>
    <w:rsid w:val="00F00B1E"/>
    <w:rsid w:val="00F00EE3"/>
    <w:rsid w:val="00F0166F"/>
    <w:rsid w:val="00F01829"/>
    <w:rsid w:val="00F0196E"/>
    <w:rsid w:val="00F019CD"/>
    <w:rsid w:val="00F0257B"/>
    <w:rsid w:val="00F029D5"/>
    <w:rsid w:val="00F02BB8"/>
    <w:rsid w:val="00F032F8"/>
    <w:rsid w:val="00F03FBB"/>
    <w:rsid w:val="00F049D7"/>
    <w:rsid w:val="00F05177"/>
    <w:rsid w:val="00F0522B"/>
    <w:rsid w:val="00F05925"/>
    <w:rsid w:val="00F05EF8"/>
    <w:rsid w:val="00F06A70"/>
    <w:rsid w:val="00F06A8C"/>
    <w:rsid w:val="00F06B4D"/>
    <w:rsid w:val="00F07785"/>
    <w:rsid w:val="00F07D2B"/>
    <w:rsid w:val="00F07DE9"/>
    <w:rsid w:val="00F07F11"/>
    <w:rsid w:val="00F1004A"/>
    <w:rsid w:val="00F10262"/>
    <w:rsid w:val="00F10977"/>
    <w:rsid w:val="00F109CA"/>
    <w:rsid w:val="00F10A8A"/>
    <w:rsid w:val="00F10C48"/>
    <w:rsid w:val="00F10F81"/>
    <w:rsid w:val="00F11184"/>
    <w:rsid w:val="00F111E8"/>
    <w:rsid w:val="00F11373"/>
    <w:rsid w:val="00F12141"/>
    <w:rsid w:val="00F12410"/>
    <w:rsid w:val="00F12C94"/>
    <w:rsid w:val="00F13150"/>
    <w:rsid w:val="00F1389D"/>
    <w:rsid w:val="00F13B1A"/>
    <w:rsid w:val="00F13C84"/>
    <w:rsid w:val="00F1450C"/>
    <w:rsid w:val="00F14987"/>
    <w:rsid w:val="00F14E57"/>
    <w:rsid w:val="00F150FA"/>
    <w:rsid w:val="00F1559D"/>
    <w:rsid w:val="00F15B9A"/>
    <w:rsid w:val="00F16057"/>
    <w:rsid w:val="00F16122"/>
    <w:rsid w:val="00F16207"/>
    <w:rsid w:val="00F16272"/>
    <w:rsid w:val="00F16EA9"/>
    <w:rsid w:val="00F17188"/>
    <w:rsid w:val="00F17542"/>
    <w:rsid w:val="00F176E7"/>
    <w:rsid w:val="00F17977"/>
    <w:rsid w:val="00F17B3A"/>
    <w:rsid w:val="00F17E82"/>
    <w:rsid w:val="00F17FA2"/>
    <w:rsid w:val="00F205E0"/>
    <w:rsid w:val="00F207BD"/>
    <w:rsid w:val="00F209EE"/>
    <w:rsid w:val="00F212F5"/>
    <w:rsid w:val="00F218D1"/>
    <w:rsid w:val="00F21939"/>
    <w:rsid w:val="00F21A2B"/>
    <w:rsid w:val="00F21C6F"/>
    <w:rsid w:val="00F23027"/>
    <w:rsid w:val="00F235B0"/>
    <w:rsid w:val="00F23E01"/>
    <w:rsid w:val="00F23E12"/>
    <w:rsid w:val="00F23F11"/>
    <w:rsid w:val="00F248DA"/>
    <w:rsid w:val="00F24D5A"/>
    <w:rsid w:val="00F24EA0"/>
    <w:rsid w:val="00F2502B"/>
    <w:rsid w:val="00F254F0"/>
    <w:rsid w:val="00F25687"/>
    <w:rsid w:val="00F2582F"/>
    <w:rsid w:val="00F25E21"/>
    <w:rsid w:val="00F25EDF"/>
    <w:rsid w:val="00F267E7"/>
    <w:rsid w:val="00F26DF2"/>
    <w:rsid w:val="00F26E12"/>
    <w:rsid w:val="00F274D8"/>
    <w:rsid w:val="00F27545"/>
    <w:rsid w:val="00F27BAC"/>
    <w:rsid w:val="00F27D08"/>
    <w:rsid w:val="00F303FC"/>
    <w:rsid w:val="00F30985"/>
    <w:rsid w:val="00F31077"/>
    <w:rsid w:val="00F327D9"/>
    <w:rsid w:val="00F33213"/>
    <w:rsid w:val="00F3338D"/>
    <w:rsid w:val="00F3493D"/>
    <w:rsid w:val="00F34C07"/>
    <w:rsid w:val="00F35652"/>
    <w:rsid w:val="00F35A3E"/>
    <w:rsid w:val="00F35CCD"/>
    <w:rsid w:val="00F35E14"/>
    <w:rsid w:val="00F36BE2"/>
    <w:rsid w:val="00F36EA5"/>
    <w:rsid w:val="00F370C1"/>
    <w:rsid w:val="00F37329"/>
    <w:rsid w:val="00F37889"/>
    <w:rsid w:val="00F379F4"/>
    <w:rsid w:val="00F37CC7"/>
    <w:rsid w:val="00F37D6E"/>
    <w:rsid w:val="00F40652"/>
    <w:rsid w:val="00F4073B"/>
    <w:rsid w:val="00F40BB4"/>
    <w:rsid w:val="00F40CB2"/>
    <w:rsid w:val="00F415EB"/>
    <w:rsid w:val="00F41CAC"/>
    <w:rsid w:val="00F4219D"/>
    <w:rsid w:val="00F42506"/>
    <w:rsid w:val="00F4256C"/>
    <w:rsid w:val="00F429CF"/>
    <w:rsid w:val="00F429D1"/>
    <w:rsid w:val="00F4385A"/>
    <w:rsid w:val="00F43ADE"/>
    <w:rsid w:val="00F43EE5"/>
    <w:rsid w:val="00F43EF5"/>
    <w:rsid w:val="00F43F19"/>
    <w:rsid w:val="00F441A5"/>
    <w:rsid w:val="00F44C84"/>
    <w:rsid w:val="00F44FDA"/>
    <w:rsid w:val="00F45029"/>
    <w:rsid w:val="00F45076"/>
    <w:rsid w:val="00F45185"/>
    <w:rsid w:val="00F454F7"/>
    <w:rsid w:val="00F457F9"/>
    <w:rsid w:val="00F45AD1"/>
    <w:rsid w:val="00F4615B"/>
    <w:rsid w:val="00F46371"/>
    <w:rsid w:val="00F4646A"/>
    <w:rsid w:val="00F46586"/>
    <w:rsid w:val="00F4678E"/>
    <w:rsid w:val="00F46C4E"/>
    <w:rsid w:val="00F47273"/>
    <w:rsid w:val="00F47E48"/>
    <w:rsid w:val="00F5010A"/>
    <w:rsid w:val="00F501A7"/>
    <w:rsid w:val="00F50304"/>
    <w:rsid w:val="00F51631"/>
    <w:rsid w:val="00F51DF9"/>
    <w:rsid w:val="00F5203A"/>
    <w:rsid w:val="00F52506"/>
    <w:rsid w:val="00F53B20"/>
    <w:rsid w:val="00F548D9"/>
    <w:rsid w:val="00F54B6A"/>
    <w:rsid w:val="00F55375"/>
    <w:rsid w:val="00F5547A"/>
    <w:rsid w:val="00F55527"/>
    <w:rsid w:val="00F555E8"/>
    <w:rsid w:val="00F55715"/>
    <w:rsid w:val="00F55B1D"/>
    <w:rsid w:val="00F560CB"/>
    <w:rsid w:val="00F56169"/>
    <w:rsid w:val="00F5654A"/>
    <w:rsid w:val="00F56847"/>
    <w:rsid w:val="00F568C9"/>
    <w:rsid w:val="00F56AB0"/>
    <w:rsid w:val="00F56AB8"/>
    <w:rsid w:val="00F56D4D"/>
    <w:rsid w:val="00F5794F"/>
    <w:rsid w:val="00F60B32"/>
    <w:rsid w:val="00F6125C"/>
    <w:rsid w:val="00F61491"/>
    <w:rsid w:val="00F61D18"/>
    <w:rsid w:val="00F61F15"/>
    <w:rsid w:val="00F62185"/>
    <w:rsid w:val="00F621FD"/>
    <w:rsid w:val="00F62533"/>
    <w:rsid w:val="00F62604"/>
    <w:rsid w:val="00F62DB9"/>
    <w:rsid w:val="00F6320E"/>
    <w:rsid w:val="00F63E39"/>
    <w:rsid w:val="00F63F11"/>
    <w:rsid w:val="00F6444E"/>
    <w:rsid w:val="00F649F8"/>
    <w:rsid w:val="00F64E13"/>
    <w:rsid w:val="00F64FB7"/>
    <w:rsid w:val="00F65033"/>
    <w:rsid w:val="00F65610"/>
    <w:rsid w:val="00F657D8"/>
    <w:rsid w:val="00F6586E"/>
    <w:rsid w:val="00F65F03"/>
    <w:rsid w:val="00F66BCB"/>
    <w:rsid w:val="00F66E62"/>
    <w:rsid w:val="00F67731"/>
    <w:rsid w:val="00F6781B"/>
    <w:rsid w:val="00F67EC7"/>
    <w:rsid w:val="00F70B8D"/>
    <w:rsid w:val="00F70C6B"/>
    <w:rsid w:val="00F70D29"/>
    <w:rsid w:val="00F7172E"/>
    <w:rsid w:val="00F719A2"/>
    <w:rsid w:val="00F71E6E"/>
    <w:rsid w:val="00F71E95"/>
    <w:rsid w:val="00F72373"/>
    <w:rsid w:val="00F73278"/>
    <w:rsid w:val="00F73B49"/>
    <w:rsid w:val="00F73F63"/>
    <w:rsid w:val="00F748DF"/>
    <w:rsid w:val="00F74C16"/>
    <w:rsid w:val="00F74C7E"/>
    <w:rsid w:val="00F74E67"/>
    <w:rsid w:val="00F750CF"/>
    <w:rsid w:val="00F7620C"/>
    <w:rsid w:val="00F77A6C"/>
    <w:rsid w:val="00F77E75"/>
    <w:rsid w:val="00F77ED7"/>
    <w:rsid w:val="00F8015B"/>
    <w:rsid w:val="00F801FA"/>
    <w:rsid w:val="00F805C3"/>
    <w:rsid w:val="00F81035"/>
    <w:rsid w:val="00F815D6"/>
    <w:rsid w:val="00F8175D"/>
    <w:rsid w:val="00F8185C"/>
    <w:rsid w:val="00F81A76"/>
    <w:rsid w:val="00F82CA4"/>
    <w:rsid w:val="00F82E04"/>
    <w:rsid w:val="00F82F44"/>
    <w:rsid w:val="00F83BD9"/>
    <w:rsid w:val="00F83C31"/>
    <w:rsid w:val="00F83D10"/>
    <w:rsid w:val="00F83EAE"/>
    <w:rsid w:val="00F83FDB"/>
    <w:rsid w:val="00F84399"/>
    <w:rsid w:val="00F84612"/>
    <w:rsid w:val="00F84EFB"/>
    <w:rsid w:val="00F85810"/>
    <w:rsid w:val="00F858FC"/>
    <w:rsid w:val="00F85F63"/>
    <w:rsid w:val="00F864F8"/>
    <w:rsid w:val="00F8650C"/>
    <w:rsid w:val="00F867E5"/>
    <w:rsid w:val="00F86AC8"/>
    <w:rsid w:val="00F86B69"/>
    <w:rsid w:val="00F86CEE"/>
    <w:rsid w:val="00F86EFD"/>
    <w:rsid w:val="00F87238"/>
    <w:rsid w:val="00F873FD"/>
    <w:rsid w:val="00F87A02"/>
    <w:rsid w:val="00F87EFA"/>
    <w:rsid w:val="00F9017E"/>
    <w:rsid w:val="00F903DA"/>
    <w:rsid w:val="00F90D28"/>
    <w:rsid w:val="00F91096"/>
    <w:rsid w:val="00F91623"/>
    <w:rsid w:val="00F91840"/>
    <w:rsid w:val="00F91BBE"/>
    <w:rsid w:val="00F91CA7"/>
    <w:rsid w:val="00F9253E"/>
    <w:rsid w:val="00F92674"/>
    <w:rsid w:val="00F926D1"/>
    <w:rsid w:val="00F92AC4"/>
    <w:rsid w:val="00F92CC7"/>
    <w:rsid w:val="00F92F40"/>
    <w:rsid w:val="00F92FD3"/>
    <w:rsid w:val="00F9451B"/>
    <w:rsid w:val="00F946DD"/>
    <w:rsid w:val="00F94715"/>
    <w:rsid w:val="00F94749"/>
    <w:rsid w:val="00F94891"/>
    <w:rsid w:val="00F94A5A"/>
    <w:rsid w:val="00F94D1D"/>
    <w:rsid w:val="00F9518C"/>
    <w:rsid w:val="00F9536A"/>
    <w:rsid w:val="00F953D3"/>
    <w:rsid w:val="00F95798"/>
    <w:rsid w:val="00F95C8E"/>
    <w:rsid w:val="00F96385"/>
    <w:rsid w:val="00F96B9A"/>
    <w:rsid w:val="00F96DA2"/>
    <w:rsid w:val="00F973D7"/>
    <w:rsid w:val="00F978C1"/>
    <w:rsid w:val="00F97CD0"/>
    <w:rsid w:val="00FA0420"/>
    <w:rsid w:val="00FA05BC"/>
    <w:rsid w:val="00FA0742"/>
    <w:rsid w:val="00FA11C2"/>
    <w:rsid w:val="00FA1581"/>
    <w:rsid w:val="00FA1773"/>
    <w:rsid w:val="00FA2E80"/>
    <w:rsid w:val="00FA3488"/>
    <w:rsid w:val="00FA3516"/>
    <w:rsid w:val="00FA3D55"/>
    <w:rsid w:val="00FA4192"/>
    <w:rsid w:val="00FA43A4"/>
    <w:rsid w:val="00FA50B8"/>
    <w:rsid w:val="00FA5B81"/>
    <w:rsid w:val="00FA74DD"/>
    <w:rsid w:val="00FA795F"/>
    <w:rsid w:val="00FB0431"/>
    <w:rsid w:val="00FB079D"/>
    <w:rsid w:val="00FB0CA5"/>
    <w:rsid w:val="00FB1087"/>
    <w:rsid w:val="00FB10C9"/>
    <w:rsid w:val="00FB10FF"/>
    <w:rsid w:val="00FB1379"/>
    <w:rsid w:val="00FB1941"/>
    <w:rsid w:val="00FB248D"/>
    <w:rsid w:val="00FB2D7D"/>
    <w:rsid w:val="00FB2E41"/>
    <w:rsid w:val="00FB2EFB"/>
    <w:rsid w:val="00FB3080"/>
    <w:rsid w:val="00FB326C"/>
    <w:rsid w:val="00FB3279"/>
    <w:rsid w:val="00FB38A6"/>
    <w:rsid w:val="00FB3A22"/>
    <w:rsid w:val="00FB3EB4"/>
    <w:rsid w:val="00FB46A0"/>
    <w:rsid w:val="00FB476A"/>
    <w:rsid w:val="00FB4D22"/>
    <w:rsid w:val="00FB51BE"/>
    <w:rsid w:val="00FB528A"/>
    <w:rsid w:val="00FB5838"/>
    <w:rsid w:val="00FB58BC"/>
    <w:rsid w:val="00FB5E74"/>
    <w:rsid w:val="00FB6007"/>
    <w:rsid w:val="00FB606E"/>
    <w:rsid w:val="00FB6085"/>
    <w:rsid w:val="00FB66FE"/>
    <w:rsid w:val="00FB6803"/>
    <w:rsid w:val="00FB7757"/>
    <w:rsid w:val="00FB7801"/>
    <w:rsid w:val="00FB7E35"/>
    <w:rsid w:val="00FC01EF"/>
    <w:rsid w:val="00FC02F1"/>
    <w:rsid w:val="00FC043C"/>
    <w:rsid w:val="00FC09CB"/>
    <w:rsid w:val="00FC0CFD"/>
    <w:rsid w:val="00FC1047"/>
    <w:rsid w:val="00FC120C"/>
    <w:rsid w:val="00FC183F"/>
    <w:rsid w:val="00FC1CE2"/>
    <w:rsid w:val="00FC1D96"/>
    <w:rsid w:val="00FC2311"/>
    <w:rsid w:val="00FC24D2"/>
    <w:rsid w:val="00FC28BA"/>
    <w:rsid w:val="00FC2CDF"/>
    <w:rsid w:val="00FC3299"/>
    <w:rsid w:val="00FC38AA"/>
    <w:rsid w:val="00FC3E7C"/>
    <w:rsid w:val="00FC40DA"/>
    <w:rsid w:val="00FC4142"/>
    <w:rsid w:val="00FC4350"/>
    <w:rsid w:val="00FC46DE"/>
    <w:rsid w:val="00FC49DD"/>
    <w:rsid w:val="00FC4BB7"/>
    <w:rsid w:val="00FC4D9D"/>
    <w:rsid w:val="00FC4EC7"/>
    <w:rsid w:val="00FC5803"/>
    <w:rsid w:val="00FC5966"/>
    <w:rsid w:val="00FC5A72"/>
    <w:rsid w:val="00FC5FFC"/>
    <w:rsid w:val="00FC6112"/>
    <w:rsid w:val="00FC6658"/>
    <w:rsid w:val="00FC66B9"/>
    <w:rsid w:val="00FC6CEA"/>
    <w:rsid w:val="00FC6D58"/>
    <w:rsid w:val="00FC7BED"/>
    <w:rsid w:val="00FD01C9"/>
    <w:rsid w:val="00FD03BD"/>
    <w:rsid w:val="00FD042F"/>
    <w:rsid w:val="00FD0617"/>
    <w:rsid w:val="00FD06E8"/>
    <w:rsid w:val="00FD0D5C"/>
    <w:rsid w:val="00FD0FCC"/>
    <w:rsid w:val="00FD1552"/>
    <w:rsid w:val="00FD2CD3"/>
    <w:rsid w:val="00FD32BA"/>
    <w:rsid w:val="00FD35E3"/>
    <w:rsid w:val="00FD408F"/>
    <w:rsid w:val="00FD4639"/>
    <w:rsid w:val="00FD4D07"/>
    <w:rsid w:val="00FD4F6F"/>
    <w:rsid w:val="00FD5267"/>
    <w:rsid w:val="00FD571F"/>
    <w:rsid w:val="00FD6138"/>
    <w:rsid w:val="00FD626B"/>
    <w:rsid w:val="00FD62CA"/>
    <w:rsid w:val="00FD6622"/>
    <w:rsid w:val="00FD7D57"/>
    <w:rsid w:val="00FD7F67"/>
    <w:rsid w:val="00FE010B"/>
    <w:rsid w:val="00FE0C72"/>
    <w:rsid w:val="00FE1C31"/>
    <w:rsid w:val="00FE2650"/>
    <w:rsid w:val="00FE38E4"/>
    <w:rsid w:val="00FE3B0D"/>
    <w:rsid w:val="00FE3C10"/>
    <w:rsid w:val="00FE4249"/>
    <w:rsid w:val="00FE477B"/>
    <w:rsid w:val="00FE49BD"/>
    <w:rsid w:val="00FE56E9"/>
    <w:rsid w:val="00FE5C84"/>
    <w:rsid w:val="00FE62CB"/>
    <w:rsid w:val="00FE6396"/>
    <w:rsid w:val="00FE669B"/>
    <w:rsid w:val="00FE6AA1"/>
    <w:rsid w:val="00FE6B83"/>
    <w:rsid w:val="00FE6E07"/>
    <w:rsid w:val="00FE714E"/>
    <w:rsid w:val="00FE7441"/>
    <w:rsid w:val="00FE77A2"/>
    <w:rsid w:val="00FE7837"/>
    <w:rsid w:val="00FF00F5"/>
    <w:rsid w:val="00FF0647"/>
    <w:rsid w:val="00FF0AAD"/>
    <w:rsid w:val="00FF16BD"/>
    <w:rsid w:val="00FF186A"/>
    <w:rsid w:val="00FF189B"/>
    <w:rsid w:val="00FF1B14"/>
    <w:rsid w:val="00FF2264"/>
    <w:rsid w:val="00FF2DE2"/>
    <w:rsid w:val="00FF35E6"/>
    <w:rsid w:val="00FF390F"/>
    <w:rsid w:val="00FF3BA6"/>
    <w:rsid w:val="00FF3D49"/>
    <w:rsid w:val="00FF3FDD"/>
    <w:rsid w:val="00FF4061"/>
    <w:rsid w:val="00FF415B"/>
    <w:rsid w:val="00FF4623"/>
    <w:rsid w:val="00FF4BA2"/>
    <w:rsid w:val="00FF5000"/>
    <w:rsid w:val="00FF511D"/>
    <w:rsid w:val="00FF54C4"/>
    <w:rsid w:val="00FF5D78"/>
    <w:rsid w:val="00FF6BC1"/>
    <w:rsid w:val="00FF6C0A"/>
    <w:rsid w:val="00FF711B"/>
    <w:rsid w:val="00FF724C"/>
    <w:rsid w:val="00FF73B5"/>
    <w:rsid w:val="00FF7B4E"/>
    <w:rsid w:val="00FF7DC4"/>
    <w:rsid w:val="00FF7FE6"/>
    <w:rsid w:val="076804AC"/>
    <w:rsid w:val="11C81112"/>
    <w:rsid w:val="15F23E26"/>
    <w:rsid w:val="2FA35264"/>
    <w:rsid w:val="31F966A2"/>
    <w:rsid w:val="3CFE47C2"/>
    <w:rsid w:val="516B48D1"/>
    <w:rsid w:val="55E95341"/>
    <w:rsid w:val="5B111A5D"/>
    <w:rsid w:val="6BFC2484"/>
    <w:rsid w:val="791F4C9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name="toc 1"/>
    <w:lsdException w:qFormat="1" w:uiPriority="99" w:name="toc 2"/>
    <w:lsdException w:qFormat="1" w:uiPriority="99" w:name="toc 3"/>
    <w:lsdException w:qFormat="1" w:uiPriority="99" w:name="toc 4"/>
    <w:lsdException w:qFormat="1" w:uiPriority="99" w:name="toc 5"/>
    <w:lsdException w:qFormat="1" w:uiPriority="99" w:name="toc 6"/>
    <w:lsdException w:qFormat="1" w:uiPriority="99" w:name="toc 7"/>
    <w:lsdException w:qFormat="1" w:uiPriority="99" w:name="toc 8"/>
    <w:lsdException w:qFormat="1" w:uiPriority="9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qFormat="1" w:uiPriority="99" w:name="table of authorities"/>
    <w:lsdException w:uiPriority="99" w:name="macro"/>
    <w:lsdException w:uiPriority="99" w:name="toa heading"/>
    <w:lsdException w:qFormat="1" w:uiPriority="99" w:name="List"/>
    <w:lsdException w:qFormat="1" w:uiPriority="99" w:semiHidden="0" w:name="List Bullet"/>
    <w:lsdException w:uiPriority="99" w:name="List Number"/>
    <w:lsdException w:qFormat="1" w:uiPriority="99" w:name="List 2"/>
    <w:lsdException w:uiPriority="99" w:name="List 3"/>
    <w:lsdException w:uiPriority="99" w:name="List 4"/>
    <w:lsdException w:uiPriority="99" w:name="List 5"/>
    <w:lsdException w:qFormat="1" w:uiPriority="0" w:semiHidden="0" w:name="List Bullet 2"/>
    <w:lsdException w:qFormat="1" w:uiPriority="36" w:semiHidden="0" w:name="List Bullet 3"/>
    <w:lsdException w:qFormat="1" w:uiPriority="36" w:semiHidden="0" w:name="List Bullet 4"/>
    <w:lsdException w:qFormat="1" w:uiPriority="36" w:semiHidden="0"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qFormat="1"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qFormat="1" w:unhideWhenUsed="0" w:uiPriority="0" w:semiHidden="0"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80" w:line="264" w:lineRule="auto"/>
    </w:pPr>
    <w:rPr>
      <w:rFonts w:cs="Times New Roman" w:asciiTheme="minorHAnsi" w:hAnsiTheme="minorHAnsi" w:eastAsiaTheme="minorHAnsi"/>
      <w:kern w:val="24"/>
      <w:sz w:val="23"/>
      <w:lang w:val="fr-FR" w:eastAsia="en-US" w:bidi="ar-SA"/>
      <w14:ligatures w14:val="standardContextual"/>
    </w:rPr>
  </w:style>
  <w:style w:type="paragraph" w:styleId="2">
    <w:name w:val="heading 1"/>
    <w:basedOn w:val="1"/>
    <w:next w:val="1"/>
    <w:link w:val="224"/>
    <w:unhideWhenUsed/>
    <w:qFormat/>
    <w:uiPriority w:val="9"/>
    <w:pPr>
      <w:spacing w:before="300" w:after="80" w:line="240" w:lineRule="auto"/>
      <w:outlineLvl w:val="0"/>
    </w:pPr>
    <w:rPr>
      <w:rFonts w:asciiTheme="majorHAnsi" w:hAnsiTheme="majorHAnsi"/>
      <w:caps/>
      <w:color w:val="775F55" w:themeColor="text2"/>
      <w:sz w:val="32"/>
      <w:szCs w:val="32"/>
      <w14:textFill>
        <w14:solidFill>
          <w14:schemeClr w14:val="tx2"/>
        </w14:solidFill>
      </w14:textFill>
    </w:rPr>
  </w:style>
  <w:style w:type="paragraph" w:styleId="3">
    <w:name w:val="heading 2"/>
    <w:basedOn w:val="1"/>
    <w:next w:val="1"/>
    <w:link w:val="225"/>
    <w:unhideWhenUsed/>
    <w:qFormat/>
    <w:uiPriority w:val="9"/>
    <w:pPr>
      <w:spacing w:before="240" w:after="80"/>
      <w:outlineLvl w:val="1"/>
    </w:pPr>
    <w:rPr>
      <w:b/>
      <w:color w:val="94B6D2" w:themeColor="accent1"/>
      <w:spacing w:val="20"/>
      <w:sz w:val="28"/>
      <w:szCs w:val="28"/>
      <w14:textFill>
        <w14:solidFill>
          <w14:schemeClr w14:val="accent1"/>
        </w14:solidFill>
      </w14:textFill>
    </w:rPr>
  </w:style>
  <w:style w:type="paragraph" w:styleId="4">
    <w:name w:val="heading 3"/>
    <w:basedOn w:val="1"/>
    <w:next w:val="1"/>
    <w:link w:val="226"/>
    <w:unhideWhenUsed/>
    <w:qFormat/>
    <w:uiPriority w:val="0"/>
    <w:pPr>
      <w:spacing w:before="240" w:after="60"/>
      <w:outlineLvl w:val="2"/>
    </w:pPr>
    <w:rPr>
      <w:b/>
      <w:color w:val="000000" w:themeColor="text1"/>
      <w:spacing w:val="10"/>
      <w:szCs w:val="24"/>
      <w14:textFill>
        <w14:solidFill>
          <w14:schemeClr w14:val="tx1"/>
        </w14:solidFill>
      </w14:textFill>
    </w:rPr>
  </w:style>
  <w:style w:type="paragraph" w:styleId="5">
    <w:name w:val="heading 4"/>
    <w:basedOn w:val="1"/>
    <w:next w:val="1"/>
    <w:link w:val="67"/>
    <w:unhideWhenUsed/>
    <w:qFormat/>
    <w:uiPriority w:val="9"/>
    <w:pPr>
      <w:spacing w:before="240" w:after="0"/>
      <w:outlineLvl w:val="3"/>
    </w:pPr>
    <w:rPr>
      <w:caps/>
      <w:spacing w:val="14"/>
      <w:sz w:val="22"/>
      <w:szCs w:val="22"/>
    </w:rPr>
  </w:style>
  <w:style w:type="paragraph" w:styleId="6">
    <w:name w:val="heading 5"/>
    <w:basedOn w:val="1"/>
    <w:next w:val="1"/>
    <w:link w:val="68"/>
    <w:semiHidden/>
    <w:unhideWhenUsed/>
    <w:qFormat/>
    <w:uiPriority w:val="9"/>
    <w:pPr>
      <w:spacing w:before="200" w:after="0"/>
      <w:outlineLvl w:val="4"/>
    </w:pPr>
    <w:rPr>
      <w:b/>
      <w:color w:val="775F55" w:themeColor="text2"/>
      <w:spacing w:val="10"/>
      <w:szCs w:val="26"/>
      <w14:textFill>
        <w14:solidFill>
          <w14:schemeClr w14:val="tx2"/>
        </w14:solidFill>
      </w14:textFill>
    </w:rPr>
  </w:style>
  <w:style w:type="paragraph" w:styleId="7">
    <w:name w:val="heading 6"/>
    <w:basedOn w:val="1"/>
    <w:next w:val="1"/>
    <w:link w:val="69"/>
    <w:semiHidden/>
    <w:unhideWhenUsed/>
    <w:qFormat/>
    <w:uiPriority w:val="9"/>
    <w:pPr>
      <w:spacing w:after="0"/>
      <w:outlineLvl w:val="5"/>
    </w:pPr>
    <w:rPr>
      <w:b/>
      <w:color w:val="DD8047" w:themeColor="accent2"/>
      <w:spacing w:val="10"/>
      <w14:textFill>
        <w14:solidFill>
          <w14:schemeClr w14:val="accent2"/>
        </w14:solidFill>
      </w14:textFill>
    </w:rPr>
  </w:style>
  <w:style w:type="paragraph" w:styleId="8">
    <w:name w:val="heading 7"/>
    <w:basedOn w:val="1"/>
    <w:next w:val="1"/>
    <w:link w:val="70"/>
    <w:semiHidden/>
    <w:unhideWhenUsed/>
    <w:qFormat/>
    <w:uiPriority w:val="9"/>
    <w:pPr>
      <w:spacing w:after="0"/>
      <w:outlineLvl w:val="6"/>
    </w:pPr>
    <w:rPr>
      <w:smallCaps/>
      <w:color w:val="000000" w:themeColor="text1"/>
      <w:spacing w:val="10"/>
      <w14:textFill>
        <w14:solidFill>
          <w14:schemeClr w14:val="tx1"/>
        </w14:solidFill>
      </w14:textFill>
    </w:rPr>
  </w:style>
  <w:style w:type="paragraph" w:styleId="9">
    <w:name w:val="heading 8"/>
    <w:basedOn w:val="1"/>
    <w:next w:val="1"/>
    <w:link w:val="71"/>
    <w:semiHidden/>
    <w:unhideWhenUsed/>
    <w:qFormat/>
    <w:uiPriority w:val="9"/>
    <w:pPr>
      <w:spacing w:after="0"/>
      <w:outlineLvl w:val="7"/>
    </w:pPr>
    <w:rPr>
      <w:b/>
      <w:i/>
      <w:color w:val="94B6D2" w:themeColor="accent1"/>
      <w:spacing w:val="10"/>
      <w:sz w:val="24"/>
      <w14:textFill>
        <w14:solidFill>
          <w14:schemeClr w14:val="accent1"/>
        </w14:solidFill>
      </w14:textFill>
    </w:rPr>
  </w:style>
  <w:style w:type="paragraph" w:styleId="10">
    <w:name w:val="heading 9"/>
    <w:basedOn w:val="1"/>
    <w:next w:val="1"/>
    <w:link w:val="72"/>
    <w:semiHidden/>
    <w:unhideWhenUsed/>
    <w:qFormat/>
    <w:uiPriority w:val="9"/>
    <w:pPr>
      <w:spacing w:after="0"/>
      <w:outlineLvl w:val="8"/>
    </w:pPr>
    <w:rPr>
      <w:b/>
      <w:caps/>
      <w:color w:val="A5AB81" w:themeColor="accent3"/>
      <w:spacing w:val="40"/>
      <w:sz w:val="20"/>
      <w14:textFill>
        <w14:solidFill>
          <w14:schemeClr w14:val="accent3"/>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65"/>
    <w:unhideWhenUsed/>
    <w:qFormat/>
    <w:uiPriority w:val="99"/>
    <w:rPr>
      <w:rFonts w:ascii="Tahoma" w:hAnsi="Tahoma" w:cs="Tahoma"/>
      <w:sz w:val="16"/>
      <w:szCs w:val="16"/>
    </w:rPr>
  </w:style>
  <w:style w:type="paragraph" w:styleId="14">
    <w:name w:val="Body Text"/>
    <w:basedOn w:val="1"/>
    <w:link w:val="101"/>
    <w:unhideWhenUsed/>
    <w:qFormat/>
    <w:uiPriority w:val="99"/>
    <w:pPr>
      <w:spacing w:after="120" w:line="240" w:lineRule="auto"/>
    </w:pPr>
    <w:rPr>
      <w:rFonts w:ascii="Times New Roman" w:hAnsi="Times New Roman" w:eastAsia="Times New Roman"/>
      <w:kern w:val="0"/>
      <w:sz w:val="20"/>
      <w14:ligatures w14:val="none"/>
    </w:rPr>
  </w:style>
  <w:style w:type="paragraph" w:styleId="15">
    <w:name w:val="Body Text 2"/>
    <w:basedOn w:val="1"/>
    <w:link w:val="96"/>
    <w:unhideWhenUsed/>
    <w:qFormat/>
    <w:uiPriority w:val="0"/>
    <w:pPr>
      <w:spacing w:after="120" w:line="480" w:lineRule="auto"/>
    </w:pPr>
    <w:rPr>
      <w:rFonts w:ascii="Times New Roman" w:hAnsi="Times New Roman" w:eastAsia="Times New Roman"/>
      <w:kern w:val="0"/>
      <w:sz w:val="20"/>
      <w14:ligatures w14:val="none"/>
    </w:rPr>
  </w:style>
  <w:style w:type="paragraph" w:styleId="16">
    <w:name w:val="Body Text 3"/>
    <w:basedOn w:val="1"/>
    <w:link w:val="97"/>
    <w:qFormat/>
    <w:uiPriority w:val="0"/>
    <w:pPr>
      <w:spacing w:after="120" w:line="240" w:lineRule="auto"/>
    </w:pPr>
    <w:rPr>
      <w:rFonts w:ascii="Times New Roman" w:hAnsi="Times New Roman" w:eastAsia="Times New Roman"/>
      <w:kern w:val="0"/>
      <w:sz w:val="16"/>
      <w:szCs w:val="16"/>
      <w:lang w:eastAsia="fr-FR"/>
      <w14:ligatures w14:val="none"/>
    </w:rPr>
  </w:style>
  <w:style w:type="paragraph" w:styleId="17">
    <w:name w:val="Body Text Indent"/>
    <w:basedOn w:val="1"/>
    <w:link w:val="94"/>
    <w:unhideWhenUsed/>
    <w:qFormat/>
    <w:uiPriority w:val="99"/>
    <w:pPr>
      <w:spacing w:after="0" w:line="240" w:lineRule="auto"/>
      <w:ind w:left="708"/>
    </w:pPr>
    <w:rPr>
      <w:rFonts w:ascii="Times New Roman" w:hAnsi="Times New Roman" w:eastAsia="Times New Roman"/>
      <w:kern w:val="0"/>
      <w:sz w:val="52"/>
      <w:szCs w:val="52"/>
      <w:lang w:eastAsia="fr-FR"/>
      <w14:ligatures w14:val="none"/>
    </w:rPr>
  </w:style>
  <w:style w:type="paragraph" w:styleId="18">
    <w:name w:val="caption"/>
    <w:basedOn w:val="1"/>
    <w:next w:val="1"/>
    <w:unhideWhenUsed/>
    <w:qFormat/>
    <w:uiPriority w:val="35"/>
    <w:rPr>
      <w:b/>
      <w:bCs/>
      <w:caps/>
      <w:sz w:val="16"/>
      <w:szCs w:val="16"/>
    </w:rPr>
  </w:style>
  <w:style w:type="character" w:styleId="19">
    <w:name w:val="annotation reference"/>
    <w:basedOn w:val="11"/>
    <w:semiHidden/>
    <w:unhideWhenUsed/>
    <w:qFormat/>
    <w:uiPriority w:val="99"/>
    <w:rPr>
      <w:sz w:val="16"/>
      <w:szCs w:val="16"/>
    </w:rPr>
  </w:style>
  <w:style w:type="paragraph" w:styleId="20">
    <w:name w:val="annotation text"/>
    <w:basedOn w:val="1"/>
    <w:link w:val="188"/>
    <w:semiHidden/>
    <w:unhideWhenUsed/>
    <w:qFormat/>
    <w:uiPriority w:val="99"/>
    <w:pPr>
      <w:spacing w:after="0" w:line="240" w:lineRule="auto"/>
    </w:pPr>
    <w:rPr>
      <w:rFonts w:ascii="Times New Roman" w:hAnsi="Times New Roman" w:eastAsia="Times New Roman"/>
      <w:kern w:val="0"/>
      <w:sz w:val="20"/>
      <w14:ligatures w14:val="none"/>
    </w:rPr>
  </w:style>
  <w:style w:type="paragraph" w:styleId="21">
    <w:name w:val="annotation subject"/>
    <w:basedOn w:val="20"/>
    <w:next w:val="20"/>
    <w:link w:val="189"/>
    <w:semiHidden/>
    <w:unhideWhenUsed/>
    <w:qFormat/>
    <w:uiPriority w:val="99"/>
    <w:rPr>
      <w:b/>
      <w:bCs/>
    </w:rPr>
  </w:style>
  <w:style w:type="character" w:styleId="22">
    <w:name w:val="Emphasis"/>
    <w:qFormat/>
    <w:uiPriority w:val="0"/>
    <w:rPr>
      <w:rFonts w:asciiTheme="minorHAnsi" w:hAnsiTheme="minorHAnsi"/>
      <w:b/>
      <w:i/>
      <w:color w:val="775F55" w:themeColor="text2"/>
      <w:spacing w:val="10"/>
      <w:sz w:val="23"/>
      <w14:textFill>
        <w14:solidFill>
          <w14:schemeClr w14:val="tx2"/>
        </w14:solidFill>
      </w14:textFill>
    </w:rPr>
  </w:style>
  <w:style w:type="character" w:styleId="23">
    <w:name w:val="endnote reference"/>
    <w:basedOn w:val="11"/>
    <w:semiHidden/>
    <w:unhideWhenUsed/>
    <w:qFormat/>
    <w:uiPriority w:val="99"/>
    <w:rPr>
      <w:vertAlign w:val="superscript"/>
    </w:rPr>
  </w:style>
  <w:style w:type="paragraph" w:styleId="24">
    <w:name w:val="endnote text"/>
    <w:basedOn w:val="1"/>
    <w:link w:val="119"/>
    <w:semiHidden/>
    <w:unhideWhenUsed/>
    <w:qFormat/>
    <w:uiPriority w:val="99"/>
    <w:pPr>
      <w:spacing w:after="0" w:line="240" w:lineRule="auto"/>
    </w:pPr>
    <w:rPr>
      <w:rFonts w:ascii="Times New Roman" w:hAnsi="Times New Roman" w:eastAsia="Times New Roman"/>
      <w:kern w:val="0"/>
      <w:sz w:val="20"/>
      <w14:ligatures w14:val="none"/>
    </w:rPr>
  </w:style>
  <w:style w:type="character" w:styleId="25">
    <w:name w:val="FollowedHyperlink"/>
    <w:basedOn w:val="11"/>
    <w:semiHidden/>
    <w:unhideWhenUsed/>
    <w:qFormat/>
    <w:uiPriority w:val="99"/>
    <w:rPr>
      <w:color w:val="800080"/>
      <w:u w:val="single"/>
    </w:rPr>
  </w:style>
  <w:style w:type="paragraph" w:styleId="26">
    <w:name w:val="footer"/>
    <w:basedOn w:val="1"/>
    <w:link w:val="59"/>
    <w:unhideWhenUsed/>
    <w:qFormat/>
    <w:uiPriority w:val="99"/>
    <w:pPr>
      <w:tabs>
        <w:tab w:val="center" w:pos="4320"/>
        <w:tab w:val="right" w:pos="8640"/>
      </w:tabs>
    </w:pPr>
  </w:style>
  <w:style w:type="paragraph" w:styleId="27">
    <w:name w:val="header"/>
    <w:basedOn w:val="1"/>
    <w:link w:val="60"/>
    <w:unhideWhenUsed/>
    <w:qFormat/>
    <w:uiPriority w:val="99"/>
    <w:pPr>
      <w:tabs>
        <w:tab w:val="center" w:pos="4320"/>
        <w:tab w:val="right" w:pos="8640"/>
      </w:tabs>
    </w:pPr>
  </w:style>
  <w:style w:type="paragraph" w:styleId="28">
    <w:name w:val="HTML Address"/>
    <w:basedOn w:val="1"/>
    <w:link w:val="210"/>
    <w:semiHidden/>
    <w:unhideWhenUsed/>
    <w:qFormat/>
    <w:uiPriority w:val="99"/>
    <w:pPr>
      <w:spacing w:after="0" w:line="240" w:lineRule="auto"/>
    </w:pPr>
    <w:rPr>
      <w:rFonts w:ascii="Times New Roman" w:hAnsi="Times New Roman" w:eastAsia="Times New Roman"/>
      <w:i/>
      <w:iCs/>
      <w:kern w:val="0"/>
      <w:sz w:val="24"/>
      <w:szCs w:val="24"/>
      <w:lang w:val="en-US"/>
      <w14:ligatures w14:val="none"/>
    </w:rPr>
  </w:style>
  <w:style w:type="character" w:styleId="29">
    <w:name w:val="HTML Code"/>
    <w:basedOn w:val="11"/>
    <w:semiHidden/>
    <w:unhideWhenUsed/>
    <w:qFormat/>
    <w:uiPriority w:val="99"/>
    <w:rPr>
      <w:rFonts w:ascii="Courier New" w:hAnsi="Courier New" w:eastAsia="Times New Roman" w:cs="Courier New"/>
      <w:sz w:val="20"/>
      <w:szCs w:val="20"/>
    </w:rPr>
  </w:style>
  <w:style w:type="character" w:styleId="30">
    <w:name w:val="Hyperlink"/>
    <w:basedOn w:val="11"/>
    <w:unhideWhenUsed/>
    <w:qFormat/>
    <w:uiPriority w:val="99"/>
    <w:rPr>
      <w:color w:val="F7B615" w:themeColor="hyperlink"/>
      <w:u w:val="single"/>
      <w14:textFill>
        <w14:solidFill>
          <w14:schemeClr w14:val="hlink"/>
        </w14:solidFill>
      </w14:textFill>
    </w:rPr>
  </w:style>
  <w:style w:type="paragraph" w:styleId="31">
    <w:name w:val="List"/>
    <w:basedOn w:val="1"/>
    <w:semiHidden/>
    <w:unhideWhenUsed/>
    <w:qFormat/>
    <w:uiPriority w:val="99"/>
    <w:pPr>
      <w:ind w:left="360" w:hanging="360"/>
    </w:pPr>
  </w:style>
  <w:style w:type="paragraph" w:styleId="32">
    <w:name w:val="List 2"/>
    <w:basedOn w:val="1"/>
    <w:semiHidden/>
    <w:unhideWhenUsed/>
    <w:qFormat/>
    <w:uiPriority w:val="99"/>
    <w:pPr>
      <w:ind w:left="720" w:hanging="360"/>
    </w:pPr>
  </w:style>
  <w:style w:type="paragraph" w:styleId="33">
    <w:name w:val="List Bullet"/>
    <w:basedOn w:val="1"/>
    <w:unhideWhenUsed/>
    <w:qFormat/>
    <w:uiPriority w:val="99"/>
    <w:pPr>
      <w:numPr>
        <w:ilvl w:val="0"/>
        <w:numId w:val="1"/>
      </w:numPr>
    </w:pPr>
    <w:rPr>
      <w:sz w:val="24"/>
    </w:rPr>
  </w:style>
  <w:style w:type="paragraph" w:styleId="34">
    <w:name w:val="List Bullet 2"/>
    <w:basedOn w:val="1"/>
    <w:unhideWhenUsed/>
    <w:qFormat/>
    <w:uiPriority w:val="0"/>
    <w:pPr>
      <w:numPr>
        <w:ilvl w:val="0"/>
        <w:numId w:val="2"/>
      </w:numPr>
    </w:pPr>
    <w:rPr>
      <w:color w:val="94B6D2" w:themeColor="accent1"/>
      <w14:textFill>
        <w14:solidFill>
          <w14:schemeClr w14:val="accent1"/>
        </w14:solidFill>
      </w14:textFill>
    </w:rPr>
  </w:style>
  <w:style w:type="paragraph" w:styleId="35">
    <w:name w:val="List Bullet 3"/>
    <w:basedOn w:val="1"/>
    <w:unhideWhenUsed/>
    <w:qFormat/>
    <w:uiPriority w:val="36"/>
    <w:pPr>
      <w:numPr>
        <w:ilvl w:val="0"/>
        <w:numId w:val="3"/>
      </w:numPr>
    </w:pPr>
    <w:rPr>
      <w:color w:val="DD8047" w:themeColor="accent2"/>
      <w14:textFill>
        <w14:solidFill>
          <w14:schemeClr w14:val="accent2"/>
        </w14:solidFill>
      </w14:textFill>
    </w:rPr>
  </w:style>
  <w:style w:type="paragraph" w:styleId="36">
    <w:name w:val="List Bullet 4"/>
    <w:basedOn w:val="1"/>
    <w:unhideWhenUsed/>
    <w:qFormat/>
    <w:uiPriority w:val="36"/>
    <w:pPr>
      <w:numPr>
        <w:ilvl w:val="0"/>
        <w:numId w:val="4"/>
      </w:numPr>
    </w:pPr>
    <w:rPr>
      <w:caps/>
      <w:spacing w:val="4"/>
    </w:rPr>
  </w:style>
  <w:style w:type="paragraph" w:styleId="37">
    <w:name w:val="List Bullet 5"/>
    <w:basedOn w:val="1"/>
    <w:unhideWhenUsed/>
    <w:qFormat/>
    <w:uiPriority w:val="36"/>
    <w:pPr>
      <w:numPr>
        <w:ilvl w:val="0"/>
        <w:numId w:val="5"/>
      </w:numPr>
    </w:pPr>
  </w:style>
  <w:style w:type="paragraph" w:styleId="38">
    <w:name w:val="Normal (Web)"/>
    <w:basedOn w:val="1"/>
    <w:unhideWhenUsed/>
    <w:qFormat/>
    <w:uiPriority w:val="99"/>
    <w:pPr>
      <w:spacing w:before="100" w:beforeAutospacing="1" w:after="100" w:afterAutospacing="1" w:line="240" w:lineRule="auto"/>
    </w:pPr>
    <w:rPr>
      <w:rFonts w:ascii="Times New Roman" w:hAnsi="Times New Roman" w:eastAsia="Times New Roman"/>
      <w:kern w:val="0"/>
      <w:sz w:val="24"/>
      <w:szCs w:val="24"/>
      <w14:ligatures w14:val="none"/>
    </w:rPr>
  </w:style>
  <w:style w:type="character" w:styleId="39">
    <w:name w:val="page number"/>
    <w:basedOn w:val="11"/>
    <w:qFormat/>
    <w:uiPriority w:val="0"/>
  </w:style>
  <w:style w:type="paragraph" w:styleId="40">
    <w:name w:val="Plain Text"/>
    <w:basedOn w:val="1"/>
    <w:link w:val="191"/>
    <w:unhideWhenUsed/>
    <w:qFormat/>
    <w:uiPriority w:val="99"/>
    <w:pPr>
      <w:spacing w:after="0" w:line="240" w:lineRule="auto"/>
    </w:pPr>
    <w:rPr>
      <w:rFonts w:ascii="Calibri" w:hAnsi="Calibri" w:eastAsia="Times New Roman" w:cs="Consolas"/>
      <w:kern w:val="0"/>
      <w:sz w:val="22"/>
      <w:szCs w:val="21"/>
      <w:lang w:eastAsia="fr-FR"/>
      <w14:ligatures w14:val="none"/>
    </w:rPr>
  </w:style>
  <w:style w:type="character" w:styleId="41">
    <w:name w:val="Strong"/>
    <w:qFormat/>
    <w:uiPriority w:val="22"/>
    <w:rPr>
      <w:rFonts w:asciiTheme="minorHAnsi" w:hAnsiTheme="minorHAnsi"/>
      <w:b/>
      <w:color w:val="DD8047" w:themeColor="accent2"/>
      <w14:textFill>
        <w14:solidFill>
          <w14:schemeClr w14:val="accent2"/>
        </w14:solidFill>
      </w14:textFill>
    </w:rPr>
  </w:style>
  <w:style w:type="paragraph" w:styleId="42">
    <w:name w:val="Subtitle"/>
    <w:basedOn w:val="1"/>
    <w:link w:val="63"/>
    <w:qFormat/>
    <w:uiPriority w:val="0"/>
    <w:pPr>
      <w:spacing w:after="720" w:line="240" w:lineRule="auto"/>
    </w:pPr>
    <w:rPr>
      <w:rFonts w:asciiTheme="majorHAnsi" w:hAnsiTheme="majorHAnsi"/>
      <w:b/>
      <w:caps/>
      <w:color w:val="DD8047" w:themeColor="accent2"/>
      <w:spacing w:val="50"/>
      <w:sz w:val="24"/>
      <w:szCs w:val="24"/>
      <w14:textFill>
        <w14:solidFill>
          <w14:schemeClr w14:val="accent2"/>
        </w14:solidFill>
      </w14:textFill>
    </w:rPr>
  </w:style>
  <w:style w:type="table" w:styleId="43">
    <w:name w:val="Table Grid"/>
    <w:basedOn w:val="12"/>
    <w:qFormat/>
    <w:uiPriority w:val="39"/>
    <w:pPr>
      <w:spacing w:after="0" w:line="240" w:lineRule="auto"/>
    </w:pPr>
    <w:rPr>
      <w:rFonts w:cstheme="minorBidi"/>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4">
    <w:name w:val="Table Grid 1"/>
    <w:basedOn w:val="12"/>
    <w:qFormat/>
    <w:uiPriority w:val="0"/>
    <w:pPr>
      <w:spacing w:after="0" w:line="240" w:lineRule="auto"/>
    </w:pPr>
    <w:rPr>
      <w:rFonts w:ascii="Times New Roman" w:hAnsi="Times New Roman" w:eastAsia="Times New Roman"/>
      <w:kern w:val="0"/>
      <w:sz w:val="20"/>
      <w14:ligatures w14:val="none"/>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paragraph" w:styleId="45">
    <w:name w:val="table of authorities"/>
    <w:basedOn w:val="1"/>
    <w:next w:val="1"/>
    <w:semiHidden/>
    <w:unhideWhenUsed/>
    <w:qFormat/>
    <w:uiPriority w:val="99"/>
    <w:pPr>
      <w:ind w:left="220" w:hanging="220"/>
    </w:pPr>
  </w:style>
  <w:style w:type="paragraph" w:styleId="46">
    <w:name w:val="Title"/>
    <w:basedOn w:val="1"/>
    <w:link w:val="64"/>
    <w:qFormat/>
    <w:uiPriority w:val="10"/>
    <w:pPr>
      <w:spacing w:after="0" w:line="240" w:lineRule="auto"/>
    </w:pPr>
    <w:rPr>
      <w:color w:val="775F55" w:themeColor="text2"/>
      <w:sz w:val="72"/>
      <w:szCs w:val="72"/>
      <w14:textFill>
        <w14:solidFill>
          <w14:schemeClr w14:val="tx2"/>
        </w14:solidFill>
      </w14:textFill>
    </w:rPr>
  </w:style>
  <w:style w:type="paragraph" w:styleId="47">
    <w:name w:val="toc 1"/>
    <w:basedOn w:val="1"/>
    <w:next w:val="1"/>
    <w:semiHidden/>
    <w:unhideWhenUsed/>
    <w:qFormat/>
    <w:uiPriority w:val="99"/>
    <w:pPr>
      <w:tabs>
        <w:tab w:val="right" w:leader="dot" w:pos="8630"/>
      </w:tabs>
      <w:spacing w:before="180" w:after="40" w:line="240" w:lineRule="auto"/>
    </w:pPr>
    <w:rPr>
      <w:b/>
      <w:caps/>
      <w:color w:val="775F55" w:themeColor="text2"/>
      <w14:textFill>
        <w14:solidFill>
          <w14:schemeClr w14:val="tx2"/>
        </w14:solidFill>
      </w14:textFill>
    </w:rPr>
  </w:style>
  <w:style w:type="paragraph" w:styleId="48">
    <w:name w:val="toc 2"/>
    <w:basedOn w:val="1"/>
    <w:next w:val="1"/>
    <w:semiHidden/>
    <w:unhideWhenUsed/>
    <w:qFormat/>
    <w:uiPriority w:val="99"/>
    <w:pPr>
      <w:tabs>
        <w:tab w:val="right" w:leader="dot" w:pos="8630"/>
      </w:tabs>
      <w:spacing w:after="40" w:line="240" w:lineRule="auto"/>
      <w:ind w:left="144"/>
    </w:pPr>
  </w:style>
  <w:style w:type="paragraph" w:styleId="49">
    <w:name w:val="toc 3"/>
    <w:basedOn w:val="1"/>
    <w:next w:val="1"/>
    <w:semiHidden/>
    <w:unhideWhenUsed/>
    <w:qFormat/>
    <w:uiPriority w:val="99"/>
    <w:pPr>
      <w:tabs>
        <w:tab w:val="right" w:leader="dot" w:pos="8630"/>
      </w:tabs>
      <w:spacing w:after="40" w:line="240" w:lineRule="auto"/>
      <w:ind w:left="288"/>
    </w:pPr>
  </w:style>
  <w:style w:type="paragraph" w:styleId="50">
    <w:name w:val="toc 4"/>
    <w:basedOn w:val="1"/>
    <w:next w:val="1"/>
    <w:semiHidden/>
    <w:unhideWhenUsed/>
    <w:qFormat/>
    <w:uiPriority w:val="99"/>
    <w:pPr>
      <w:tabs>
        <w:tab w:val="right" w:leader="dot" w:pos="8630"/>
      </w:tabs>
      <w:spacing w:after="40" w:line="240" w:lineRule="auto"/>
      <w:ind w:left="432"/>
    </w:pPr>
  </w:style>
  <w:style w:type="paragraph" w:styleId="51">
    <w:name w:val="toc 5"/>
    <w:basedOn w:val="1"/>
    <w:next w:val="1"/>
    <w:semiHidden/>
    <w:unhideWhenUsed/>
    <w:qFormat/>
    <w:uiPriority w:val="99"/>
    <w:pPr>
      <w:tabs>
        <w:tab w:val="right" w:leader="dot" w:pos="8630"/>
      </w:tabs>
      <w:spacing w:after="40" w:line="240" w:lineRule="auto"/>
      <w:ind w:left="576"/>
    </w:pPr>
  </w:style>
  <w:style w:type="paragraph" w:styleId="52">
    <w:name w:val="toc 6"/>
    <w:basedOn w:val="1"/>
    <w:next w:val="1"/>
    <w:semiHidden/>
    <w:unhideWhenUsed/>
    <w:qFormat/>
    <w:uiPriority w:val="99"/>
    <w:pPr>
      <w:tabs>
        <w:tab w:val="right" w:leader="dot" w:pos="8630"/>
      </w:tabs>
      <w:spacing w:after="40" w:line="240" w:lineRule="auto"/>
      <w:ind w:left="720"/>
    </w:pPr>
  </w:style>
  <w:style w:type="paragraph" w:styleId="53">
    <w:name w:val="toc 7"/>
    <w:basedOn w:val="1"/>
    <w:next w:val="1"/>
    <w:semiHidden/>
    <w:unhideWhenUsed/>
    <w:qFormat/>
    <w:uiPriority w:val="99"/>
    <w:pPr>
      <w:tabs>
        <w:tab w:val="right" w:leader="dot" w:pos="8630"/>
      </w:tabs>
      <w:spacing w:after="40" w:line="240" w:lineRule="auto"/>
      <w:ind w:left="864"/>
    </w:pPr>
  </w:style>
  <w:style w:type="paragraph" w:styleId="54">
    <w:name w:val="toc 8"/>
    <w:basedOn w:val="1"/>
    <w:next w:val="1"/>
    <w:semiHidden/>
    <w:unhideWhenUsed/>
    <w:qFormat/>
    <w:uiPriority w:val="99"/>
    <w:pPr>
      <w:tabs>
        <w:tab w:val="right" w:leader="dot" w:pos="8630"/>
      </w:tabs>
      <w:spacing w:after="40" w:line="240" w:lineRule="auto"/>
      <w:ind w:left="1008"/>
    </w:pPr>
  </w:style>
  <w:style w:type="paragraph" w:styleId="55">
    <w:name w:val="toc 9"/>
    <w:basedOn w:val="1"/>
    <w:next w:val="1"/>
    <w:semiHidden/>
    <w:unhideWhenUsed/>
    <w:qFormat/>
    <w:uiPriority w:val="99"/>
    <w:pPr>
      <w:tabs>
        <w:tab w:val="right" w:leader="dot" w:pos="8630"/>
      </w:tabs>
      <w:spacing w:after="40" w:line="240" w:lineRule="auto"/>
      <w:ind w:left="1152"/>
    </w:pPr>
  </w:style>
  <w:style w:type="character" w:customStyle="1" w:styleId="56">
    <w:name w:val="Titre 1 Car"/>
    <w:basedOn w:val="11"/>
    <w:link w:val="2"/>
    <w:qFormat/>
    <w:uiPriority w:val="9"/>
    <w:rPr>
      <w:rFonts w:cs="Times New Roman" w:asciiTheme="majorHAnsi" w:hAnsiTheme="majorHAnsi"/>
      <w:caps/>
      <w:color w:val="775F55" w:themeColor="text2"/>
      <w:sz w:val="32"/>
      <w:szCs w:val="32"/>
      <w14:textFill>
        <w14:solidFill>
          <w14:schemeClr w14:val="tx2"/>
        </w14:solidFill>
      </w14:textFill>
    </w:rPr>
  </w:style>
  <w:style w:type="character" w:customStyle="1" w:styleId="57">
    <w:name w:val="Titre 2 Car"/>
    <w:basedOn w:val="11"/>
    <w:link w:val="3"/>
    <w:qFormat/>
    <w:uiPriority w:val="9"/>
    <w:rPr>
      <w:rFonts w:cs="Times New Roman"/>
      <w:b/>
      <w:color w:val="94B6D2" w:themeColor="accent1"/>
      <w:spacing w:val="20"/>
      <w:sz w:val="28"/>
      <w:szCs w:val="28"/>
      <w14:textFill>
        <w14:solidFill>
          <w14:schemeClr w14:val="accent1"/>
        </w14:solidFill>
      </w14:textFill>
    </w:rPr>
  </w:style>
  <w:style w:type="character" w:customStyle="1" w:styleId="58">
    <w:name w:val="Titre 3 Car"/>
    <w:basedOn w:val="11"/>
    <w:link w:val="4"/>
    <w:qFormat/>
    <w:uiPriority w:val="9"/>
    <w:rPr>
      <w:rFonts w:cs="Times New Roman"/>
      <w:b/>
      <w:color w:val="000000" w:themeColor="text1"/>
      <w:spacing w:val="10"/>
      <w:sz w:val="23"/>
      <w:szCs w:val="23"/>
      <w14:textFill>
        <w14:solidFill>
          <w14:schemeClr w14:val="tx1"/>
        </w14:solidFill>
      </w14:textFill>
    </w:rPr>
  </w:style>
  <w:style w:type="character" w:customStyle="1" w:styleId="59">
    <w:name w:val="Pied de page Car"/>
    <w:basedOn w:val="11"/>
    <w:link w:val="26"/>
    <w:qFormat/>
    <w:uiPriority w:val="99"/>
    <w:rPr>
      <w:rFonts w:cs="Times New Roman"/>
      <w:sz w:val="23"/>
      <w:szCs w:val="23"/>
    </w:rPr>
  </w:style>
  <w:style w:type="character" w:customStyle="1" w:styleId="60">
    <w:name w:val="En-tête Car"/>
    <w:basedOn w:val="11"/>
    <w:link w:val="27"/>
    <w:qFormat/>
    <w:uiPriority w:val="99"/>
    <w:rPr>
      <w:rFonts w:cs="Times New Roman"/>
      <w:sz w:val="23"/>
      <w:szCs w:val="23"/>
    </w:rPr>
  </w:style>
  <w:style w:type="paragraph" w:styleId="61">
    <w:name w:val="Intense Quote"/>
    <w:basedOn w:val="1"/>
    <w:link w:val="62"/>
    <w:qFormat/>
    <w:uiPriority w:val="30"/>
    <w:pPr>
      <w:pBdr>
        <w:top w:val="double" w:color="DD8047" w:themeColor="accent2" w:sz="12" w:space="10"/>
        <w:left w:val="double" w:color="DD8047" w:themeColor="accent2" w:sz="12" w:space="10"/>
        <w:bottom w:val="double" w:color="DD8047" w:themeColor="accent2" w:sz="12" w:space="10"/>
        <w:right w:val="double" w:color="DD8047" w:themeColor="accent2" w:sz="12" w:space="10"/>
      </w:pBdr>
      <w:shd w:val="clear" w:color="auto" w:fill="FFFFFF" w:themeFill="background1"/>
      <w:spacing w:before="300" w:after="300"/>
      <w:ind w:left="720" w:right="720"/>
      <w:contextualSpacing/>
    </w:pPr>
    <w:rPr>
      <w:b/>
      <w:color w:val="DD8047" w:themeColor="accent2"/>
      <w14:textFill>
        <w14:solidFill>
          <w14:schemeClr w14:val="accent2"/>
        </w14:solidFill>
      </w14:textFill>
    </w:rPr>
  </w:style>
  <w:style w:type="character" w:customStyle="1" w:styleId="62">
    <w:name w:val="Citation intense Car"/>
    <w:basedOn w:val="11"/>
    <w:link w:val="61"/>
    <w:qFormat/>
    <w:uiPriority w:val="30"/>
    <w:rPr>
      <w:rFonts w:cs="Times New Roman"/>
      <w:b/>
      <w:color w:val="DD8047" w:themeColor="accent2"/>
      <w:sz w:val="23"/>
      <w:szCs w:val="23"/>
      <w:shd w:val="clear" w:color="auto" w:fill="FFFFFF" w:themeFill="background1"/>
      <w14:textFill>
        <w14:solidFill>
          <w14:schemeClr w14:val="accent2"/>
        </w14:solidFill>
      </w14:textFill>
    </w:rPr>
  </w:style>
  <w:style w:type="character" w:customStyle="1" w:styleId="63">
    <w:name w:val="Sous-titre Car"/>
    <w:basedOn w:val="11"/>
    <w:link w:val="42"/>
    <w:qFormat/>
    <w:uiPriority w:val="0"/>
    <w:rPr>
      <w:rFonts w:cs="Times New Roman" w:asciiTheme="majorHAnsi" w:hAnsiTheme="majorHAnsi"/>
      <w:b/>
      <w:caps/>
      <w:color w:val="DD8047" w:themeColor="accent2"/>
      <w:spacing w:val="50"/>
      <w:sz w:val="24"/>
      <w14:textFill>
        <w14:solidFill>
          <w14:schemeClr w14:val="accent2"/>
        </w14:solidFill>
      </w14:textFill>
    </w:rPr>
  </w:style>
  <w:style w:type="character" w:customStyle="1" w:styleId="64">
    <w:name w:val="Titre Car"/>
    <w:basedOn w:val="11"/>
    <w:link w:val="46"/>
    <w:qFormat/>
    <w:uiPriority w:val="10"/>
    <w:rPr>
      <w:rFonts w:cs="Times New Roman"/>
      <w:color w:val="775F55" w:themeColor="text2"/>
      <w:sz w:val="72"/>
      <w:szCs w:val="72"/>
      <w14:textFill>
        <w14:solidFill>
          <w14:schemeClr w14:val="tx2"/>
        </w14:solidFill>
      </w14:textFill>
    </w:rPr>
  </w:style>
  <w:style w:type="character" w:customStyle="1" w:styleId="65">
    <w:name w:val="Texte de bulles Car"/>
    <w:basedOn w:val="11"/>
    <w:link w:val="13"/>
    <w:qFormat/>
    <w:uiPriority w:val="99"/>
    <w:rPr>
      <w:rFonts w:ascii="Tahoma" w:hAnsi="Tahoma" w:cs="Tahoma"/>
      <w:sz w:val="16"/>
      <w:szCs w:val="16"/>
    </w:rPr>
  </w:style>
  <w:style w:type="character" w:customStyle="1" w:styleId="66">
    <w:name w:val="Book Title"/>
    <w:basedOn w:val="11"/>
    <w:qFormat/>
    <w:uiPriority w:val="33"/>
    <w:rPr>
      <w:rFonts w:cs="Times New Roman" w:asciiTheme="minorHAnsi" w:hAnsiTheme="minorHAnsi"/>
      <w:i/>
      <w:color w:val="775F55" w:themeColor="text2"/>
      <w:sz w:val="23"/>
      <w:szCs w:val="23"/>
      <w14:textFill>
        <w14:solidFill>
          <w14:schemeClr w14:val="tx2"/>
        </w14:solidFill>
      </w14:textFill>
    </w:rPr>
  </w:style>
  <w:style w:type="character" w:customStyle="1" w:styleId="67">
    <w:name w:val="Titre 4 Car"/>
    <w:basedOn w:val="11"/>
    <w:link w:val="5"/>
    <w:qFormat/>
    <w:uiPriority w:val="9"/>
    <w:rPr>
      <w:rFonts w:cs="Times New Roman"/>
      <w:caps/>
      <w:spacing w:val="14"/>
    </w:rPr>
  </w:style>
  <w:style w:type="character" w:customStyle="1" w:styleId="68">
    <w:name w:val="Titre 5 Car"/>
    <w:basedOn w:val="11"/>
    <w:link w:val="6"/>
    <w:semiHidden/>
    <w:qFormat/>
    <w:uiPriority w:val="9"/>
    <w:rPr>
      <w:rFonts w:cs="Times New Roman"/>
      <w:b/>
      <w:color w:val="775F55" w:themeColor="text2"/>
      <w:spacing w:val="10"/>
      <w:sz w:val="23"/>
      <w:szCs w:val="23"/>
      <w14:textFill>
        <w14:solidFill>
          <w14:schemeClr w14:val="tx2"/>
        </w14:solidFill>
      </w14:textFill>
    </w:rPr>
  </w:style>
  <w:style w:type="character" w:customStyle="1" w:styleId="69">
    <w:name w:val="Titre 6 Car"/>
    <w:basedOn w:val="11"/>
    <w:link w:val="7"/>
    <w:semiHidden/>
    <w:qFormat/>
    <w:uiPriority w:val="9"/>
    <w:rPr>
      <w:rFonts w:cs="Times New Roman"/>
      <w:b/>
      <w:color w:val="DD8047" w:themeColor="accent2"/>
      <w:spacing w:val="10"/>
      <w:sz w:val="23"/>
      <w:szCs w:val="23"/>
      <w14:textFill>
        <w14:solidFill>
          <w14:schemeClr w14:val="accent2"/>
        </w14:solidFill>
      </w14:textFill>
    </w:rPr>
  </w:style>
  <w:style w:type="character" w:customStyle="1" w:styleId="70">
    <w:name w:val="Titre 7 Car"/>
    <w:basedOn w:val="11"/>
    <w:link w:val="8"/>
    <w:semiHidden/>
    <w:qFormat/>
    <w:uiPriority w:val="9"/>
    <w:rPr>
      <w:rFonts w:cs="Times New Roman"/>
      <w:smallCaps/>
      <w:color w:val="000000" w:themeColor="text1"/>
      <w:spacing w:val="10"/>
      <w:sz w:val="23"/>
      <w:szCs w:val="23"/>
      <w14:textFill>
        <w14:solidFill>
          <w14:schemeClr w14:val="tx1"/>
        </w14:solidFill>
      </w14:textFill>
    </w:rPr>
  </w:style>
  <w:style w:type="character" w:customStyle="1" w:styleId="71">
    <w:name w:val="Titre 8 Car"/>
    <w:basedOn w:val="11"/>
    <w:link w:val="9"/>
    <w:semiHidden/>
    <w:qFormat/>
    <w:uiPriority w:val="9"/>
    <w:rPr>
      <w:rFonts w:cs="Times New Roman"/>
      <w:b/>
      <w:i/>
      <w:color w:val="94B6D2" w:themeColor="accent1"/>
      <w:spacing w:val="10"/>
      <w:sz w:val="24"/>
      <w:szCs w:val="24"/>
      <w14:textFill>
        <w14:solidFill>
          <w14:schemeClr w14:val="accent1"/>
        </w14:solidFill>
      </w14:textFill>
    </w:rPr>
  </w:style>
  <w:style w:type="character" w:customStyle="1" w:styleId="72">
    <w:name w:val="Titre 9 Car"/>
    <w:basedOn w:val="11"/>
    <w:link w:val="10"/>
    <w:semiHidden/>
    <w:qFormat/>
    <w:uiPriority w:val="9"/>
    <w:rPr>
      <w:rFonts w:cs="Times New Roman"/>
      <w:b/>
      <w:caps/>
      <w:color w:val="A5AB81" w:themeColor="accent3"/>
      <w:spacing w:val="40"/>
      <w:sz w:val="20"/>
      <w:szCs w:val="20"/>
      <w14:textFill>
        <w14:solidFill>
          <w14:schemeClr w14:val="accent3"/>
        </w14:solidFill>
      </w14:textFill>
    </w:rPr>
  </w:style>
  <w:style w:type="character" w:customStyle="1" w:styleId="73">
    <w:name w:val="Intense Emphasis"/>
    <w:basedOn w:val="11"/>
    <w:qFormat/>
    <w:uiPriority w:val="21"/>
    <w:rPr>
      <w:rFonts w:asciiTheme="minorHAnsi" w:hAnsiTheme="minorHAnsi"/>
      <w:b/>
      <w:color w:val="DD8047" w:themeColor="accent2"/>
      <w:spacing w:val="10"/>
      <w:w w:val="100"/>
      <w:kern w:val="0"/>
      <w:position w:val="0"/>
      <w:sz w:val="23"/>
      <w:vertAlign w:val="baseline"/>
      <w14:textFill>
        <w14:solidFill>
          <w14:schemeClr w14:val="accent2"/>
        </w14:solidFill>
      </w14:textFill>
    </w:rPr>
  </w:style>
  <w:style w:type="character" w:customStyle="1" w:styleId="74">
    <w:name w:val="Intense Reference"/>
    <w:basedOn w:val="11"/>
    <w:qFormat/>
    <w:uiPriority w:val="32"/>
    <w:rPr>
      <w:rFonts w:asciiTheme="minorHAnsi" w:hAnsiTheme="minorHAnsi"/>
      <w:b/>
      <w:caps/>
      <w:color w:val="94B6D2" w:themeColor="accent1"/>
      <w:spacing w:val="10"/>
      <w:w w:val="100"/>
      <w:position w:val="0"/>
      <w:sz w:val="20"/>
      <w:szCs w:val="20"/>
      <w:u w:val="single" w:color="94B6D2" w:themeColor="accent1"/>
      <w14:textFill>
        <w14:solidFill>
          <w14:schemeClr w14:val="accent1"/>
        </w14:solidFill>
      </w14:textFill>
    </w:rPr>
  </w:style>
  <w:style w:type="paragraph" w:styleId="75">
    <w:name w:val="List Paragraph"/>
    <w:basedOn w:val="1"/>
    <w:link w:val="92"/>
    <w:unhideWhenUsed/>
    <w:qFormat/>
    <w:uiPriority w:val="34"/>
    <w:pPr>
      <w:ind w:left="720"/>
      <w:contextualSpacing/>
    </w:pPr>
  </w:style>
  <w:style w:type="paragraph" w:styleId="76">
    <w:name w:val="No Spacing"/>
    <w:basedOn w:val="1"/>
    <w:link w:val="183"/>
    <w:qFormat/>
    <w:uiPriority w:val="1"/>
    <w:pPr>
      <w:spacing w:after="0" w:line="240" w:lineRule="auto"/>
    </w:pPr>
  </w:style>
  <w:style w:type="character" w:styleId="77">
    <w:name w:val="Placeholder Text"/>
    <w:basedOn w:val="11"/>
    <w:unhideWhenUsed/>
    <w:qFormat/>
    <w:uiPriority w:val="99"/>
    <w:rPr>
      <w:color w:val="808080"/>
    </w:rPr>
  </w:style>
  <w:style w:type="paragraph" w:styleId="78">
    <w:name w:val="Quote"/>
    <w:basedOn w:val="1"/>
    <w:link w:val="79"/>
    <w:qFormat/>
    <w:uiPriority w:val="29"/>
    <w:rPr>
      <w:i/>
      <w:smallCaps/>
      <w:color w:val="775F55" w:themeColor="text2"/>
      <w:spacing w:val="6"/>
      <w14:textFill>
        <w14:solidFill>
          <w14:schemeClr w14:val="tx2"/>
        </w14:solidFill>
      </w14:textFill>
    </w:rPr>
  </w:style>
  <w:style w:type="character" w:customStyle="1" w:styleId="79">
    <w:name w:val="Citation Car"/>
    <w:basedOn w:val="11"/>
    <w:link w:val="78"/>
    <w:qFormat/>
    <w:uiPriority w:val="29"/>
    <w:rPr>
      <w:rFonts w:cs="Times New Roman"/>
      <w:i/>
      <w:smallCaps/>
      <w:color w:val="775F55" w:themeColor="text2"/>
      <w:spacing w:val="6"/>
      <w:sz w:val="23"/>
      <w:szCs w:val="23"/>
      <w14:textFill>
        <w14:solidFill>
          <w14:schemeClr w14:val="tx2"/>
        </w14:solidFill>
      </w14:textFill>
    </w:rPr>
  </w:style>
  <w:style w:type="character" w:customStyle="1" w:styleId="80">
    <w:name w:val="Subtle Emphasis"/>
    <w:basedOn w:val="11"/>
    <w:qFormat/>
    <w:uiPriority w:val="19"/>
    <w:rPr>
      <w:rFonts w:asciiTheme="minorHAnsi" w:hAnsiTheme="minorHAnsi"/>
      <w:i/>
      <w:sz w:val="23"/>
    </w:rPr>
  </w:style>
  <w:style w:type="character" w:customStyle="1" w:styleId="81">
    <w:name w:val="Subtle Reference"/>
    <w:basedOn w:val="11"/>
    <w:qFormat/>
    <w:uiPriority w:val="31"/>
    <w:rPr>
      <w:rFonts w:asciiTheme="minorHAnsi" w:hAnsiTheme="minorHAnsi"/>
      <w:b/>
      <w:i/>
      <w:color w:val="775F55" w:themeColor="text2"/>
      <w:sz w:val="23"/>
      <w14:textFill>
        <w14:solidFill>
          <w14:schemeClr w14:val="tx2"/>
        </w14:solidFill>
      </w14:textFill>
    </w:rPr>
  </w:style>
  <w:style w:type="paragraph" w:customStyle="1" w:styleId="82">
    <w:name w:val="Catégorie"/>
    <w:basedOn w:val="1"/>
    <w:qFormat/>
    <w:uiPriority w:val="49"/>
    <w:pPr>
      <w:spacing w:after="0"/>
    </w:pPr>
    <w:rPr>
      <w:b/>
      <w:sz w:val="24"/>
      <w:szCs w:val="24"/>
    </w:rPr>
  </w:style>
  <w:style w:type="paragraph" w:customStyle="1" w:styleId="83">
    <w:name w:val="Nom de la société"/>
    <w:basedOn w:val="1"/>
    <w:qFormat/>
    <w:uiPriority w:val="49"/>
    <w:pPr>
      <w:spacing w:after="0"/>
    </w:pPr>
    <w:rPr>
      <w:rFonts w:cstheme="minorBidi"/>
      <w:sz w:val="36"/>
      <w:szCs w:val="36"/>
    </w:rPr>
  </w:style>
  <w:style w:type="paragraph" w:customStyle="1" w:styleId="84">
    <w:name w:val="Pied de page paire"/>
    <w:basedOn w:val="1"/>
    <w:unhideWhenUsed/>
    <w:qFormat/>
    <w:uiPriority w:val="0"/>
    <w:pPr>
      <w:pBdr>
        <w:top w:val="single" w:color="94B6D2" w:themeColor="accent1" w:sz="4" w:space="1"/>
      </w:pBdr>
    </w:pPr>
    <w:rPr>
      <w:color w:val="775F55" w:themeColor="text2"/>
      <w:sz w:val="20"/>
      <w14:textFill>
        <w14:solidFill>
          <w14:schemeClr w14:val="tx2"/>
        </w14:solidFill>
      </w14:textFill>
    </w:rPr>
  </w:style>
  <w:style w:type="paragraph" w:customStyle="1" w:styleId="85">
    <w:name w:val="Pied de page impaire"/>
    <w:basedOn w:val="1"/>
    <w:unhideWhenUsed/>
    <w:qFormat/>
    <w:uiPriority w:val="0"/>
    <w:pPr>
      <w:pBdr>
        <w:top w:val="single" w:color="94B6D2" w:themeColor="accent1" w:sz="4" w:space="1"/>
      </w:pBdr>
      <w:jc w:val="right"/>
    </w:pPr>
    <w:rPr>
      <w:color w:val="775F55" w:themeColor="text2"/>
      <w:sz w:val="20"/>
      <w14:textFill>
        <w14:solidFill>
          <w14:schemeClr w14:val="tx2"/>
        </w14:solidFill>
      </w14:textFill>
    </w:rPr>
  </w:style>
  <w:style w:type="paragraph" w:customStyle="1" w:styleId="86">
    <w:name w:val="En-tête de page paire"/>
    <w:basedOn w:val="1"/>
    <w:unhideWhenUsed/>
    <w:qFormat/>
    <w:uiPriority w:val="0"/>
    <w:pPr>
      <w:pBdr>
        <w:bottom w:val="single" w:color="94B6D2" w:themeColor="accent1" w:sz="4" w:space="1"/>
      </w:pBdr>
      <w:spacing w:after="0" w:line="240" w:lineRule="auto"/>
    </w:pPr>
    <w:rPr>
      <w:rFonts w:eastAsia="Times New Roman"/>
      <w:b/>
      <w:color w:val="775F55" w:themeColor="text2"/>
      <w:sz w:val="20"/>
      <w14:textFill>
        <w14:solidFill>
          <w14:schemeClr w14:val="tx2"/>
        </w14:solidFill>
      </w14:textFill>
    </w:rPr>
  </w:style>
  <w:style w:type="paragraph" w:customStyle="1" w:styleId="87">
    <w:name w:val="En-tête de page impaire"/>
    <w:basedOn w:val="1"/>
    <w:unhideWhenUsed/>
    <w:qFormat/>
    <w:uiPriority w:val="0"/>
    <w:pPr>
      <w:pBdr>
        <w:bottom w:val="single" w:color="94B6D2" w:themeColor="accent1" w:sz="4" w:space="1"/>
      </w:pBdr>
      <w:spacing w:after="0" w:line="240" w:lineRule="auto"/>
      <w:jc w:val="right"/>
    </w:pPr>
    <w:rPr>
      <w:rFonts w:eastAsia="Times New Roman"/>
      <w:b/>
      <w:color w:val="775F55" w:themeColor="text2"/>
      <w:sz w:val="20"/>
      <w14:textFill>
        <w14:solidFill>
          <w14:schemeClr w14:val="tx2"/>
        </w14:solidFill>
      </w14:textFill>
    </w:rPr>
  </w:style>
  <w:style w:type="paragraph" w:customStyle="1" w:styleId="88">
    <w:name w:val="Sans interligne1"/>
    <w:basedOn w:val="1"/>
    <w:qFormat/>
    <w:uiPriority w:val="0"/>
    <w:pPr>
      <w:framePr w:wrap="auto" w:vAnchor="margin" w:hAnchor="page" w:xAlign="center" w:yAlign="top"/>
      <w:suppressOverlap/>
      <w:spacing w:after="0" w:line="240" w:lineRule="auto"/>
    </w:pPr>
    <w:rPr>
      <w:szCs w:val="120"/>
    </w:rPr>
  </w:style>
  <w:style w:type="character" w:customStyle="1" w:styleId="89">
    <w:name w:val="apple-converted-space"/>
    <w:basedOn w:val="11"/>
    <w:qFormat/>
    <w:uiPriority w:val="0"/>
  </w:style>
  <w:style w:type="paragraph" w:customStyle="1" w:styleId="90">
    <w:name w:val="msonormal"/>
    <w:basedOn w:val="1"/>
    <w:qFormat/>
    <w:uiPriority w:val="0"/>
    <w:pPr>
      <w:spacing w:before="100" w:beforeAutospacing="1" w:after="100" w:afterAutospacing="1" w:line="240" w:lineRule="auto"/>
    </w:pPr>
    <w:rPr>
      <w:rFonts w:ascii="Times New Roman" w:hAnsi="Times New Roman" w:eastAsia="Times New Roman"/>
      <w:kern w:val="0"/>
      <w:sz w:val="24"/>
      <w:szCs w:val="24"/>
      <w14:ligatures w14:val="none"/>
    </w:rPr>
  </w:style>
  <w:style w:type="character" w:customStyle="1" w:styleId="91">
    <w:name w:val="Mention1"/>
    <w:basedOn w:val="11"/>
    <w:semiHidden/>
    <w:unhideWhenUsed/>
    <w:qFormat/>
    <w:uiPriority w:val="99"/>
    <w:rPr>
      <w:color w:val="2B579A"/>
      <w:shd w:val="clear" w:color="auto" w:fill="E6E6E6"/>
    </w:rPr>
  </w:style>
  <w:style w:type="character" w:customStyle="1" w:styleId="92">
    <w:name w:val="Paragraphe de liste Car"/>
    <w:link w:val="75"/>
    <w:qFormat/>
    <w:uiPriority w:val="34"/>
    <w:rPr>
      <w:lang w:val="fr-FR"/>
    </w:rPr>
  </w:style>
  <w:style w:type="character" w:customStyle="1" w:styleId="93">
    <w:name w:val="Mention non résolue1"/>
    <w:basedOn w:val="11"/>
    <w:semiHidden/>
    <w:unhideWhenUsed/>
    <w:qFormat/>
    <w:uiPriority w:val="99"/>
    <w:rPr>
      <w:color w:val="808080"/>
      <w:shd w:val="clear" w:color="auto" w:fill="E6E6E6"/>
    </w:rPr>
  </w:style>
  <w:style w:type="character" w:customStyle="1" w:styleId="94">
    <w:name w:val="Retrait corps de texte Car"/>
    <w:basedOn w:val="11"/>
    <w:link w:val="17"/>
    <w:qFormat/>
    <w:uiPriority w:val="99"/>
    <w:rPr>
      <w:rFonts w:ascii="Times New Roman" w:hAnsi="Times New Roman" w:eastAsia="Times New Roman"/>
      <w:kern w:val="0"/>
      <w:sz w:val="52"/>
      <w:szCs w:val="52"/>
      <w:lang w:val="fr-FR" w:eastAsia="fr-FR"/>
      <w14:ligatures w14:val="none"/>
    </w:rPr>
  </w:style>
  <w:style w:type="character" w:customStyle="1" w:styleId="95">
    <w:name w:val="Texte de bulles Car1"/>
    <w:basedOn w:val="11"/>
    <w:qFormat/>
    <w:uiPriority w:val="99"/>
    <w:rPr>
      <w:rFonts w:ascii="Tahoma" w:hAnsi="Tahoma" w:eastAsia="Times New Roman" w:cs="Tahoma"/>
      <w:sz w:val="16"/>
      <w:szCs w:val="16"/>
    </w:rPr>
  </w:style>
  <w:style w:type="character" w:customStyle="1" w:styleId="96">
    <w:name w:val="Corps de texte 2 Car"/>
    <w:basedOn w:val="11"/>
    <w:link w:val="15"/>
    <w:qFormat/>
    <w:uiPriority w:val="0"/>
    <w:rPr>
      <w:rFonts w:ascii="Times New Roman" w:hAnsi="Times New Roman" w:eastAsia="Times New Roman"/>
      <w:kern w:val="0"/>
      <w:sz w:val="20"/>
      <w:lang w:val="fr-FR"/>
      <w14:ligatures w14:val="none"/>
    </w:rPr>
  </w:style>
  <w:style w:type="character" w:customStyle="1" w:styleId="97">
    <w:name w:val="Corps de texte 3 Car"/>
    <w:basedOn w:val="11"/>
    <w:link w:val="16"/>
    <w:qFormat/>
    <w:uiPriority w:val="0"/>
    <w:rPr>
      <w:rFonts w:ascii="Times New Roman" w:hAnsi="Times New Roman" w:eastAsia="Times New Roman"/>
      <w:kern w:val="0"/>
      <w:sz w:val="16"/>
      <w:szCs w:val="16"/>
      <w:lang w:val="fr-FR" w:eastAsia="fr-FR"/>
      <w14:ligatures w14:val="none"/>
    </w:rPr>
  </w:style>
  <w:style w:type="paragraph" w:customStyle="1" w:styleId="98">
    <w:name w:val="pb1_body1"/>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99">
    <w:name w:val="ptc_tablecap"/>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00">
    <w:name w:val="ptf_tablefootnot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01">
    <w:name w:val="Corps de texte Car"/>
    <w:basedOn w:val="11"/>
    <w:link w:val="14"/>
    <w:qFormat/>
    <w:uiPriority w:val="99"/>
    <w:rPr>
      <w:rFonts w:ascii="Times New Roman" w:hAnsi="Times New Roman" w:eastAsia="Times New Roman"/>
      <w:kern w:val="0"/>
      <w:sz w:val="20"/>
      <w:lang w:val="fr-FR"/>
      <w14:ligatures w14:val="none"/>
    </w:rPr>
  </w:style>
  <w:style w:type="character" w:customStyle="1" w:styleId="102">
    <w:name w:val="apple-style-span"/>
    <w:basedOn w:val="11"/>
    <w:qFormat/>
    <w:uiPriority w:val="0"/>
  </w:style>
  <w:style w:type="character" w:customStyle="1" w:styleId="103">
    <w:name w:val="yui-dt-label"/>
    <w:basedOn w:val="11"/>
    <w:qFormat/>
    <w:uiPriority w:val="0"/>
  </w:style>
  <w:style w:type="paragraph" w:customStyle="1" w:styleId="104">
    <w:name w:val="Annexe tableau"/>
    <w:basedOn w:val="1"/>
    <w:qFormat/>
    <w:uiPriority w:val="0"/>
    <w:pPr>
      <w:spacing w:before="60" w:after="0" w:line="240" w:lineRule="auto"/>
      <w:ind w:left="57"/>
      <w:jc w:val="both"/>
    </w:pPr>
    <w:rPr>
      <w:rFonts w:ascii="Arial" w:hAnsi="Arial" w:eastAsia="Times New Roman" w:cs="Arial"/>
      <w:kern w:val="0"/>
      <w:sz w:val="20"/>
      <w:lang w:val="en-GB" w:eastAsia="fr-FR"/>
      <w14:ligatures w14:val="none"/>
    </w:rPr>
  </w:style>
  <w:style w:type="paragraph" w:customStyle="1" w:styleId="105">
    <w:name w:val="Annexe SS titre"/>
    <w:basedOn w:val="1"/>
    <w:qFormat/>
    <w:uiPriority w:val="0"/>
    <w:pPr>
      <w:tabs>
        <w:tab w:val="left" w:pos="1260"/>
      </w:tabs>
      <w:spacing w:before="60" w:after="120" w:line="240" w:lineRule="auto"/>
      <w:ind w:left="1080" w:hanging="178"/>
      <w:jc w:val="both"/>
    </w:pPr>
    <w:rPr>
      <w:rFonts w:ascii="Arial" w:hAnsi="Arial" w:eastAsia="Times New Roman" w:cs="Arial"/>
      <w:b/>
      <w:bCs/>
      <w:kern w:val="0"/>
      <w:sz w:val="20"/>
      <w:lang w:val="en-GB" w:eastAsia="fr-FR"/>
      <w14:ligatures w14:val="none"/>
    </w:rPr>
  </w:style>
  <w:style w:type="paragraph" w:customStyle="1" w:styleId="106">
    <w:name w:val="quote_author"/>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07">
    <w:name w:val="body"/>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08">
    <w:name w:val="yshortcuts"/>
    <w:basedOn w:val="11"/>
    <w:qFormat/>
    <w:uiPriority w:val="0"/>
  </w:style>
  <w:style w:type="paragraph" w:customStyle="1" w:styleId="109">
    <w:name w:val="Liste à tirets 1"/>
    <w:basedOn w:val="1"/>
    <w:qFormat/>
    <w:uiPriority w:val="0"/>
    <w:pPr>
      <w:numPr>
        <w:ilvl w:val="0"/>
        <w:numId w:val="6"/>
      </w:numPr>
      <w:spacing w:before="60" w:after="0" w:line="240" w:lineRule="auto"/>
      <w:jc w:val="both"/>
    </w:pPr>
    <w:rPr>
      <w:rFonts w:ascii="Arial" w:hAnsi="Arial" w:eastAsia="Times New Roman" w:cs="Arial"/>
      <w:bCs/>
      <w:kern w:val="0"/>
      <w:sz w:val="20"/>
      <w:lang w:eastAsia="fr-FR"/>
      <w14:ligatures w14:val="none"/>
    </w:rPr>
  </w:style>
  <w:style w:type="paragraph" w:customStyle="1" w:styleId="110">
    <w:name w:val="Espace Avant"/>
    <w:basedOn w:val="1"/>
    <w:next w:val="1"/>
    <w:qFormat/>
    <w:uiPriority w:val="0"/>
    <w:pPr>
      <w:spacing w:before="180" w:after="0" w:line="240" w:lineRule="auto"/>
      <w:ind w:left="709"/>
      <w:jc w:val="both"/>
    </w:pPr>
    <w:rPr>
      <w:rFonts w:ascii="Arial" w:hAnsi="Arial" w:eastAsia="Times New Roman" w:cs="Arial"/>
      <w:kern w:val="0"/>
      <w:sz w:val="20"/>
      <w:lang w:eastAsia="fr-FR"/>
      <w14:ligatures w14:val="none"/>
    </w:rPr>
  </w:style>
  <w:style w:type="paragraph" w:customStyle="1" w:styleId="111">
    <w:name w:val="Liste PB"/>
    <w:basedOn w:val="109"/>
    <w:qFormat/>
    <w:uiPriority w:val="0"/>
    <w:pPr>
      <w:numPr>
        <w:ilvl w:val="0"/>
        <w:numId w:val="7"/>
      </w:numPr>
      <w:spacing w:before="120"/>
    </w:pPr>
    <w:rPr>
      <w:rFonts w:ascii="Arial Narrow" w:hAnsi="Arial Narrow"/>
      <w:b/>
      <w:bCs w:val="0"/>
      <w:sz w:val="22"/>
      <w:szCs w:val="24"/>
    </w:rPr>
  </w:style>
  <w:style w:type="paragraph" w:customStyle="1" w:styleId="112">
    <w:name w:val="cueparagraph"/>
    <w:basedOn w:val="1"/>
    <w:qFormat/>
    <w:uiPriority w:val="0"/>
    <w:pPr>
      <w:spacing w:before="100" w:beforeAutospacing="1" w:after="100" w:afterAutospacing="1" w:line="336" w:lineRule="atLeast"/>
    </w:pPr>
    <w:rPr>
      <w:rFonts w:ascii="Times New Roman" w:hAnsi="Times New Roman" w:eastAsia="Times New Roman"/>
      <w:kern w:val="0"/>
      <w:sz w:val="24"/>
      <w:szCs w:val="24"/>
      <w:lang w:val="en-US"/>
      <w14:ligatures w14:val="none"/>
    </w:rPr>
  </w:style>
  <w:style w:type="paragraph" w:customStyle="1" w:styleId="113">
    <w:name w:val="Titre 11"/>
    <w:basedOn w:val="1"/>
    <w:qFormat/>
    <w:uiPriority w:val="0"/>
    <w:pPr>
      <w:spacing w:after="72" w:line="240" w:lineRule="auto"/>
      <w:outlineLvl w:val="1"/>
    </w:pPr>
    <w:rPr>
      <w:rFonts w:ascii="Times New Roman" w:hAnsi="Times New Roman" w:eastAsia="Times New Roman"/>
      <w:b/>
      <w:bCs/>
      <w:color w:val="000000"/>
      <w:kern w:val="36"/>
      <w:sz w:val="48"/>
      <w:szCs w:val="48"/>
      <w:lang w:eastAsia="fr-FR"/>
      <w14:ligatures w14:val="none"/>
    </w:rPr>
  </w:style>
  <w:style w:type="paragraph" w:customStyle="1" w:styleId="114">
    <w:name w:val="yiv1320481010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15">
    <w:name w:val="yiv29936449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16">
    <w:name w:val="texte"/>
    <w:basedOn w:val="11"/>
    <w:qFormat/>
    <w:uiPriority w:val="0"/>
  </w:style>
  <w:style w:type="character" w:customStyle="1" w:styleId="117">
    <w:name w:val="pbshorttxt"/>
    <w:basedOn w:val="11"/>
    <w:qFormat/>
    <w:uiPriority w:val="0"/>
  </w:style>
  <w:style w:type="paragraph" w:customStyle="1" w:styleId="118">
    <w:name w:val="bodytex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19">
    <w:name w:val="Note de fin Car"/>
    <w:basedOn w:val="11"/>
    <w:link w:val="24"/>
    <w:semiHidden/>
    <w:qFormat/>
    <w:uiPriority w:val="99"/>
    <w:rPr>
      <w:rFonts w:ascii="Times New Roman" w:hAnsi="Times New Roman" w:eastAsia="Times New Roman"/>
      <w:kern w:val="0"/>
      <w:sz w:val="20"/>
      <w:lang w:val="fr-FR"/>
      <w14:ligatures w14:val="none"/>
    </w:rPr>
  </w:style>
  <w:style w:type="character" w:customStyle="1" w:styleId="120">
    <w:name w:val="titre_produit"/>
    <w:basedOn w:val="11"/>
    <w:qFormat/>
    <w:uiPriority w:val="0"/>
  </w:style>
  <w:style w:type="character" w:customStyle="1" w:styleId="121">
    <w:name w:val="product-ref"/>
    <w:basedOn w:val="11"/>
    <w:qFormat/>
    <w:uiPriority w:val="0"/>
  </w:style>
  <w:style w:type="paragraph" w:customStyle="1" w:styleId="122">
    <w:name w:val="Paragraphe de liste1"/>
    <w:basedOn w:val="1"/>
    <w:qFormat/>
    <w:uiPriority w:val="34"/>
    <w:pPr>
      <w:spacing w:after="200" w:line="276" w:lineRule="auto"/>
      <w:ind w:left="720"/>
      <w:contextualSpacing/>
    </w:pPr>
    <w:rPr>
      <w:rFonts w:ascii="Calibri" w:hAnsi="Calibri" w:eastAsia="Calibri"/>
      <w:kern w:val="0"/>
      <w:sz w:val="22"/>
      <w:szCs w:val="22"/>
      <w14:ligatures w14:val="none"/>
    </w:rPr>
  </w:style>
  <w:style w:type="character" w:customStyle="1" w:styleId="123">
    <w:name w:val="tx_rouge"/>
    <w:basedOn w:val="11"/>
    <w:qFormat/>
    <w:uiPriority w:val="0"/>
  </w:style>
  <w:style w:type="character" w:customStyle="1" w:styleId="124">
    <w:name w:val="themebody"/>
    <w:basedOn w:val="11"/>
    <w:qFormat/>
    <w:uiPriority w:val="0"/>
  </w:style>
  <w:style w:type="character" w:customStyle="1" w:styleId="125">
    <w:name w:val="color666666"/>
    <w:basedOn w:val="11"/>
    <w:qFormat/>
    <w:uiPriority w:val="0"/>
  </w:style>
  <w:style w:type="character" w:customStyle="1" w:styleId="126">
    <w:name w:val="prog-disc-icn"/>
    <w:basedOn w:val="11"/>
    <w:qFormat/>
    <w:uiPriority w:val="0"/>
  </w:style>
  <w:style w:type="character" w:customStyle="1" w:styleId="127">
    <w:name w:val="prodname"/>
    <w:basedOn w:val="11"/>
    <w:qFormat/>
    <w:uiPriority w:val="0"/>
  </w:style>
  <w:style w:type="paragraph" w:customStyle="1" w:styleId="128">
    <w:name w:val="ptablecaption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29">
    <w:name w:val="ccmtdefault"/>
    <w:basedOn w:val="11"/>
    <w:qFormat/>
    <w:uiPriority w:val="0"/>
  </w:style>
  <w:style w:type="paragraph" w:customStyle="1" w:styleId="130">
    <w:name w:val="pchart_head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1">
    <w:name w:val="pchart_subhead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2">
    <w:name w:val="pchart_body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33">
    <w:name w:val="label"/>
    <w:basedOn w:val="11"/>
    <w:qFormat/>
    <w:uiPriority w:val="0"/>
  </w:style>
  <w:style w:type="paragraph" w:customStyle="1" w:styleId="134">
    <w:name w:val="table_caption"/>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5">
    <w:name w:val="PS"/>
    <w:qFormat/>
    <w:uiPriority w:val="0"/>
    <w:pPr>
      <w:tabs>
        <w:tab w:val="left" w:pos="431"/>
        <w:tab w:val="left" w:pos="862"/>
        <w:tab w:val="left" w:pos="1293"/>
        <w:tab w:val="left" w:pos="1730"/>
        <w:tab w:val="left" w:pos="4610"/>
        <w:tab w:val="right" w:pos="9072"/>
      </w:tabs>
      <w:suppressAutoHyphens/>
      <w:spacing w:after="120" w:line="240" w:lineRule="atLeast"/>
    </w:pPr>
    <w:rPr>
      <w:rFonts w:ascii="New York" w:hAnsi="New York" w:eastAsia="Times New Roman" w:cs="Times New Roman"/>
      <w:kern w:val="0"/>
      <w:sz w:val="20"/>
      <w:lang w:val="fr-FR" w:eastAsia="ar-SA" w:bidi="ar-SA"/>
      <w14:ligatures w14:val="none"/>
    </w:rPr>
  </w:style>
  <w:style w:type="character" w:customStyle="1" w:styleId="136">
    <w:name w:val="icn_pls_drk"/>
    <w:basedOn w:val="11"/>
    <w:qFormat/>
    <w:uiPriority w:val="0"/>
  </w:style>
  <w:style w:type="character" w:customStyle="1" w:styleId="137">
    <w:name w:val="icn_mns_drk"/>
    <w:basedOn w:val="11"/>
    <w:qFormat/>
    <w:uiPriority w:val="0"/>
  </w:style>
  <w:style w:type="paragraph" w:customStyle="1" w:styleId="138">
    <w:name w:val="pratiqu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39">
    <w:name w:val="fn"/>
    <w:basedOn w:val="11"/>
    <w:qFormat/>
    <w:uiPriority w:val="0"/>
  </w:style>
  <w:style w:type="paragraph" w:customStyle="1" w:styleId="140">
    <w:name w:val="hualunbiaoti"/>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1">
    <w:name w:val="last_tubiao"/>
    <w:basedOn w:val="11"/>
    <w:qFormat/>
    <w:uiPriority w:val="0"/>
  </w:style>
  <w:style w:type="character" w:customStyle="1" w:styleId="142">
    <w:name w:val="warranty"/>
    <w:basedOn w:val="11"/>
    <w:qFormat/>
    <w:uiPriority w:val="0"/>
  </w:style>
  <w:style w:type="paragraph" w:customStyle="1" w:styleId="143">
    <w:name w:val="Default"/>
    <w:qFormat/>
    <w:uiPriority w:val="0"/>
    <w:pPr>
      <w:autoSpaceDE w:val="0"/>
      <w:autoSpaceDN w:val="0"/>
      <w:adjustRightInd w:val="0"/>
      <w:spacing w:after="0" w:line="240" w:lineRule="auto"/>
    </w:pPr>
    <w:rPr>
      <w:rFonts w:ascii="Myriad Web Pro" w:hAnsi="Myriad Web Pro" w:cs="Myriad Web Pro" w:eastAsiaTheme="minorHAnsi"/>
      <w:color w:val="000000"/>
      <w:kern w:val="0"/>
      <w:sz w:val="24"/>
      <w:szCs w:val="24"/>
      <w:lang w:val="fr-FR" w:eastAsia="en-US" w:bidi="ar-SA"/>
      <w14:ligatures w14:val="none"/>
    </w:rPr>
  </w:style>
  <w:style w:type="paragraph" w:customStyle="1" w:styleId="144">
    <w:name w:val="yiv123378632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5">
    <w:name w:val="yiv291093497yui3722461390460626072526"/>
    <w:basedOn w:val="11"/>
    <w:qFormat/>
    <w:uiPriority w:val="0"/>
  </w:style>
  <w:style w:type="paragraph" w:customStyle="1" w:styleId="146">
    <w:name w:val="sku"/>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7">
    <w:name w:val="cm-reload-29908"/>
    <w:basedOn w:val="11"/>
    <w:qFormat/>
    <w:uiPriority w:val="0"/>
  </w:style>
  <w:style w:type="character" w:customStyle="1" w:styleId="148">
    <w:name w:val="cm-reload-29856"/>
    <w:basedOn w:val="11"/>
    <w:qFormat/>
    <w:uiPriority w:val="0"/>
  </w:style>
  <w:style w:type="paragraph" w:customStyle="1" w:styleId="149">
    <w:name w:val="yiv210004147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50">
    <w:name w:val="yiv210004147grame"/>
    <w:basedOn w:val="11"/>
    <w:qFormat/>
    <w:uiPriority w:val="0"/>
  </w:style>
  <w:style w:type="paragraph" w:customStyle="1" w:styleId="151">
    <w:name w:val="yiv1567812335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2">
    <w:name w:val="yiv389789043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3">
    <w:name w:val="yiv32622408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54">
    <w:name w:val="bluefont15px"/>
    <w:basedOn w:val="11"/>
    <w:qFormat/>
    <w:uiPriority w:val="0"/>
  </w:style>
  <w:style w:type="character" w:customStyle="1" w:styleId="155">
    <w:name w:val="product_description_red"/>
    <w:basedOn w:val="11"/>
    <w:qFormat/>
    <w:uiPriority w:val="0"/>
  </w:style>
  <w:style w:type="character" w:customStyle="1" w:styleId="156">
    <w:name w:val="bluefontwithadottedbordertop"/>
    <w:basedOn w:val="11"/>
    <w:qFormat/>
    <w:uiPriority w:val="0"/>
  </w:style>
  <w:style w:type="paragraph" w:customStyle="1" w:styleId="157">
    <w:name w:val="yiv3288924776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8">
    <w:name w:val="yiv994119813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9">
    <w:name w:val="titulo1"/>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60">
    <w:name w:val="titulo2"/>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61">
    <w:name w:val="titulo3"/>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62">
    <w:name w:val="body_cv"/>
    <w:basedOn w:val="14"/>
    <w:qFormat/>
    <w:uiPriority w:val="0"/>
    <w:pPr>
      <w:widowControl w:val="0"/>
      <w:suppressAutoHyphens/>
      <w:spacing w:after="57"/>
      <w:ind w:left="737"/>
    </w:pPr>
    <w:rPr>
      <w:rFonts w:ascii="Arial" w:hAnsi="Arial" w:eastAsia="DejaVu Sans"/>
      <w:color w:val="4A4A4A"/>
      <w:kern w:val="1"/>
      <w:sz w:val="17"/>
      <w:szCs w:val="24"/>
      <w:lang w:eastAsia="fr-FR"/>
    </w:rPr>
  </w:style>
  <w:style w:type="paragraph" w:customStyle="1" w:styleId="163">
    <w:name w:val="Title_right_side"/>
    <w:basedOn w:val="1"/>
    <w:qFormat/>
    <w:uiPriority w:val="0"/>
    <w:pPr>
      <w:widowControl w:val="0"/>
      <w:suppressLineNumbers/>
      <w:suppressAutoHyphens/>
      <w:spacing w:before="142" w:after="0" w:line="240" w:lineRule="auto"/>
    </w:pPr>
    <w:rPr>
      <w:rFonts w:ascii="Arial" w:hAnsi="Arial" w:eastAsia="DejaVu Sans"/>
      <w:b/>
      <w:color w:val="4C4C4C"/>
      <w:kern w:val="1"/>
      <w:sz w:val="25"/>
      <w:szCs w:val="24"/>
      <w:lang w:eastAsia="fr-FR"/>
      <w14:ligatures w14:val="none"/>
    </w:rPr>
  </w:style>
  <w:style w:type="paragraph" w:customStyle="1" w:styleId="164">
    <w:name w:val="Table Contents"/>
    <w:basedOn w:val="1"/>
    <w:qFormat/>
    <w:uiPriority w:val="0"/>
    <w:pPr>
      <w:widowControl w:val="0"/>
      <w:suppressLineNumbers/>
      <w:suppressAutoHyphens/>
      <w:spacing w:after="0" w:line="240" w:lineRule="auto"/>
    </w:pPr>
    <w:rPr>
      <w:rFonts w:ascii="Arial" w:hAnsi="Arial" w:eastAsia="DejaVu Sans"/>
      <w:color w:val="4A4A4A"/>
      <w:kern w:val="1"/>
      <w:sz w:val="17"/>
      <w:szCs w:val="24"/>
      <w14:ligatures w14:val="none"/>
    </w:rPr>
  </w:style>
  <w:style w:type="paragraph" w:customStyle="1" w:styleId="165">
    <w:name w:val="Title_niv1"/>
    <w:next w:val="166"/>
    <w:qFormat/>
    <w:uiPriority w:val="0"/>
    <w:pPr>
      <w:widowControl w:val="0"/>
      <w:suppressAutoHyphens/>
      <w:spacing w:after="0" w:line="240" w:lineRule="auto"/>
      <w:ind w:left="227"/>
    </w:pPr>
    <w:rPr>
      <w:rFonts w:ascii="Arial" w:hAnsi="Arial" w:eastAsia="DejaVu Sans" w:cs="Times New Roman"/>
      <w:b/>
      <w:color w:val="4C4C4C"/>
      <w:kern w:val="1"/>
      <w:sz w:val="25"/>
      <w:szCs w:val="24"/>
      <w:lang w:val="fr-FR" w:eastAsia="en-US" w:bidi="ar-SA"/>
      <w14:ligatures w14:val="none"/>
    </w:rPr>
  </w:style>
  <w:style w:type="paragraph" w:customStyle="1" w:styleId="166">
    <w:name w:val="Marginalia"/>
    <w:basedOn w:val="14"/>
    <w:qFormat/>
    <w:uiPriority w:val="0"/>
    <w:pPr>
      <w:widowControl w:val="0"/>
      <w:suppressAutoHyphens/>
      <w:spacing w:after="57"/>
      <w:ind w:left="2268"/>
    </w:pPr>
    <w:rPr>
      <w:rFonts w:ascii="Arial" w:hAnsi="Arial" w:eastAsia="DejaVu Sans"/>
      <w:color w:val="4A4A4A"/>
      <w:kern w:val="1"/>
      <w:sz w:val="17"/>
      <w:szCs w:val="24"/>
    </w:rPr>
  </w:style>
  <w:style w:type="paragraph" w:customStyle="1" w:styleId="167">
    <w:name w:val="info_user"/>
    <w:basedOn w:val="164"/>
    <w:qFormat/>
    <w:uiPriority w:val="0"/>
    <w:rPr>
      <w:color w:val="4C4C4C"/>
    </w:rPr>
  </w:style>
  <w:style w:type="paragraph" w:customStyle="1" w:styleId="168">
    <w:name w:val="Sub_title"/>
    <w:basedOn w:val="14"/>
    <w:qFormat/>
    <w:uiPriority w:val="0"/>
    <w:pPr>
      <w:widowControl w:val="0"/>
      <w:suppressAutoHyphens/>
      <w:spacing w:after="0"/>
    </w:pPr>
    <w:rPr>
      <w:rFonts w:ascii="Arial" w:hAnsi="Arial" w:eastAsia="DejaVu Sans"/>
      <w:i/>
      <w:color w:val="808080"/>
      <w:kern w:val="1"/>
      <w:sz w:val="15"/>
      <w:szCs w:val="24"/>
    </w:rPr>
  </w:style>
  <w:style w:type="paragraph" w:customStyle="1" w:styleId="169">
    <w:name w:val="tpl_txt_small"/>
    <w:basedOn w:val="14"/>
    <w:qFormat/>
    <w:uiPriority w:val="0"/>
    <w:pPr>
      <w:widowControl w:val="0"/>
      <w:suppressAutoHyphens/>
      <w:spacing w:after="57"/>
    </w:pPr>
    <w:rPr>
      <w:rFonts w:ascii="Arial" w:hAnsi="Arial" w:eastAsia="DejaVu Sans"/>
      <w:color w:val="4A4A4A"/>
      <w:kern w:val="1"/>
      <w:sz w:val="4"/>
      <w:szCs w:val="24"/>
    </w:rPr>
  </w:style>
  <w:style w:type="paragraph" w:customStyle="1" w:styleId="170">
    <w:name w:val="sub_header"/>
    <w:basedOn w:val="14"/>
    <w:qFormat/>
    <w:uiPriority w:val="0"/>
    <w:pPr>
      <w:widowControl w:val="0"/>
      <w:suppressAutoHyphens/>
      <w:spacing w:after="0"/>
    </w:pPr>
    <w:rPr>
      <w:rFonts w:ascii="Arial" w:hAnsi="Arial" w:eastAsia="DejaVu Sans"/>
      <w:color w:val="5F849C"/>
      <w:kern w:val="1"/>
      <w:sz w:val="24"/>
      <w:szCs w:val="24"/>
    </w:rPr>
  </w:style>
  <w:style w:type="paragraph" w:customStyle="1" w:styleId="171">
    <w:name w:val="title_my_online_resume"/>
    <w:qFormat/>
    <w:uiPriority w:val="0"/>
    <w:pPr>
      <w:widowControl w:val="0"/>
      <w:suppressAutoHyphens/>
      <w:spacing w:after="0" w:line="240" w:lineRule="auto"/>
    </w:pPr>
    <w:rPr>
      <w:rFonts w:ascii="Arial" w:hAnsi="Arial" w:eastAsia="DejaVu Sans" w:cs="Times New Roman"/>
      <w:b/>
      <w:color w:val="DADADA"/>
      <w:kern w:val="1"/>
      <w:sz w:val="24"/>
      <w:szCs w:val="24"/>
      <w:lang w:val="fr-FR" w:eastAsia="en-US" w:bidi="ar-SA"/>
      <w14:ligatures w14:val="none"/>
    </w:rPr>
  </w:style>
  <w:style w:type="paragraph" w:customStyle="1" w:styleId="172">
    <w:name w:val="CV_Header"/>
    <w:next w:val="170"/>
    <w:qFormat/>
    <w:uiPriority w:val="0"/>
    <w:pPr>
      <w:widowControl w:val="0"/>
      <w:suppressAutoHyphens/>
      <w:spacing w:after="0" w:line="317" w:lineRule="exact"/>
    </w:pPr>
    <w:rPr>
      <w:rFonts w:ascii="Arial" w:hAnsi="Arial" w:eastAsia="DejaVu Sans" w:cs="Times New Roman"/>
      <w:b/>
      <w:color w:val="5F849C"/>
      <w:kern w:val="1"/>
      <w:sz w:val="34"/>
      <w:szCs w:val="24"/>
      <w:lang w:val="fr-FR" w:eastAsia="en-US" w:bidi="ar-SA"/>
      <w14:ligatures w14:val="none"/>
    </w:rPr>
  </w:style>
  <w:style w:type="paragraph" w:customStyle="1" w:styleId="173">
    <w:name w:val="title_niv2"/>
    <w:qFormat/>
    <w:uiPriority w:val="0"/>
    <w:pPr>
      <w:widowControl w:val="0"/>
      <w:suppressAutoHyphens/>
      <w:spacing w:before="28" w:after="0" w:line="240" w:lineRule="auto"/>
      <w:ind w:left="454"/>
    </w:pPr>
    <w:rPr>
      <w:rFonts w:ascii="Arial" w:hAnsi="Arial" w:eastAsia="DejaVu Sans" w:cs="Times New Roman"/>
      <w:b/>
      <w:color w:val="5F849C"/>
      <w:kern w:val="1"/>
      <w:sz w:val="23"/>
      <w:szCs w:val="24"/>
      <w:lang w:val="fr-FR" w:eastAsia="en-US" w:bidi="ar-SA"/>
      <w14:ligatures w14:val="none"/>
    </w:rPr>
  </w:style>
  <w:style w:type="paragraph" w:customStyle="1" w:styleId="174">
    <w:name w:val="txt_contact"/>
    <w:basedOn w:val="1"/>
    <w:qFormat/>
    <w:uiPriority w:val="0"/>
    <w:pPr>
      <w:widowControl w:val="0"/>
      <w:suppressLineNumbers/>
      <w:suppressAutoHyphens/>
      <w:spacing w:before="142" w:after="0" w:line="240" w:lineRule="auto"/>
    </w:pPr>
    <w:rPr>
      <w:rFonts w:ascii="Arial" w:hAnsi="Arial" w:eastAsia="DejaVu Sans"/>
      <w:color w:val="4A4A4A"/>
      <w:kern w:val="1"/>
      <w:sz w:val="17"/>
      <w:szCs w:val="24"/>
      <w14:ligatures w14:val="none"/>
    </w:rPr>
  </w:style>
  <w:style w:type="character" w:customStyle="1" w:styleId="175">
    <w:name w:val="Style (Latin) Arial (Complexe) Arial (Complexe) 10 pt Gras"/>
    <w:basedOn w:val="11"/>
    <w:qFormat/>
    <w:uiPriority w:val="0"/>
    <w:rPr>
      <w:rFonts w:ascii="Arial" w:hAnsi="Arial" w:cs="Arial"/>
      <w:b/>
      <w:bCs/>
      <w:sz w:val="20"/>
      <w:szCs w:val="20"/>
    </w:rPr>
  </w:style>
  <w:style w:type="paragraph" w:customStyle="1" w:styleId="176">
    <w:name w:val="Texte de bulles1"/>
    <w:basedOn w:val="1"/>
    <w:next w:val="13"/>
    <w:unhideWhenUsed/>
    <w:qFormat/>
    <w:uiPriority w:val="99"/>
    <w:pPr>
      <w:spacing w:after="0" w:line="240" w:lineRule="auto"/>
    </w:pPr>
    <w:rPr>
      <w:rFonts w:ascii="Lucida Grande" w:hAnsi="Lucida Grande" w:cstheme="minorBidi"/>
      <w:kern w:val="0"/>
      <w:sz w:val="18"/>
      <w:szCs w:val="18"/>
      <w14:ligatures w14:val="none"/>
    </w:rPr>
  </w:style>
  <w:style w:type="paragraph" w:customStyle="1" w:styleId="177">
    <w:name w:val="[Paragraphe standard]"/>
    <w:basedOn w:val="1"/>
    <w:qFormat/>
    <w:uiPriority w:val="99"/>
    <w:pPr>
      <w:widowControl w:val="0"/>
      <w:autoSpaceDE w:val="0"/>
      <w:autoSpaceDN w:val="0"/>
      <w:adjustRightInd w:val="0"/>
      <w:spacing w:after="0" w:line="288" w:lineRule="auto"/>
      <w:textAlignment w:val="center"/>
    </w:pPr>
    <w:rPr>
      <w:rFonts w:ascii="MinionPro-Regular" w:hAnsi="MinionPro-Regular" w:eastAsia="MS Mincho" w:cs="MinionPro-Regular"/>
      <w:color w:val="000000"/>
      <w:kern w:val="0"/>
      <w:sz w:val="24"/>
      <w:szCs w:val="24"/>
      <w:lang w:eastAsia="fr-FR"/>
      <w14:ligatures w14:val="none"/>
    </w:rPr>
  </w:style>
  <w:style w:type="paragraph" w:customStyle="1" w:styleId="178">
    <w:name w:val="Annexe_title"/>
    <w:basedOn w:val="2"/>
    <w:next w:val="1"/>
    <w:qFormat/>
    <w:uiPriority w:val="0"/>
    <w:pPr>
      <w:pBdr>
        <w:top w:val="single" w:color="auto" w:sz="4" w:space="11"/>
        <w:left w:val="single" w:color="auto" w:sz="4" w:space="4"/>
        <w:bottom w:val="single" w:color="auto" w:sz="4" w:space="11"/>
        <w:right w:val="single" w:color="auto" w:sz="4" w:space="4"/>
      </w:pBdr>
      <w:tabs>
        <w:tab w:val="left" w:pos="1701"/>
        <w:tab w:val="left" w:pos="2552"/>
      </w:tabs>
      <w:spacing w:before="0" w:after="240"/>
      <w:jc w:val="center"/>
      <w:outlineLvl w:val="9"/>
    </w:pPr>
    <w:rPr>
      <w:rFonts w:ascii="Century Gothic" w:hAnsi="Century Gothic" w:eastAsia="Times New Roman"/>
      <w:b/>
      <w:color w:val="auto"/>
      <w:kern w:val="0"/>
      <w:sz w:val="24"/>
      <w:szCs w:val="20"/>
      <w:lang w:eastAsia="de-DE"/>
      <w14:ligatures w14:val="none"/>
    </w:rPr>
  </w:style>
  <w:style w:type="paragraph" w:customStyle="1" w:styleId="179">
    <w:name w:val="yiv132419282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80">
    <w:name w:val="Section"/>
    <w:basedOn w:val="1"/>
    <w:next w:val="1"/>
    <w:link w:val="185"/>
    <w:qFormat/>
    <w:uiPriority w:val="1"/>
    <w:pPr>
      <w:spacing w:after="120" w:line="240" w:lineRule="auto"/>
      <w:contextualSpacing/>
    </w:pPr>
    <w:rPr>
      <w:rFonts w:asciiTheme="majorHAnsi" w:hAnsiTheme="majorHAnsi"/>
      <w:b/>
      <w:color w:val="DD8047" w:themeColor="accent2"/>
      <w:kern w:val="0"/>
      <w:sz w:val="24"/>
      <w:lang w:eastAsia="fr-FR"/>
      <w14:textFill>
        <w14:solidFill>
          <w14:schemeClr w14:val="accent2"/>
        </w14:solidFill>
      </w14:textFill>
      <w14:ligatures w14:val="none"/>
    </w:rPr>
  </w:style>
  <w:style w:type="paragraph" w:customStyle="1" w:styleId="181">
    <w:name w:val="Sous-section"/>
    <w:basedOn w:val="1"/>
    <w:link w:val="186"/>
    <w:qFormat/>
    <w:uiPriority w:val="3"/>
    <w:pPr>
      <w:spacing w:before="40" w:after="80" w:line="240" w:lineRule="auto"/>
    </w:pPr>
    <w:rPr>
      <w:rFonts w:asciiTheme="majorHAnsi" w:hAnsiTheme="majorHAnsi"/>
      <w:b/>
      <w:color w:val="94B6D2" w:themeColor="accent1"/>
      <w:kern w:val="0"/>
      <w:sz w:val="18"/>
      <w:lang w:eastAsia="fr-FR"/>
      <w14:textFill>
        <w14:solidFill>
          <w14:schemeClr w14:val="accent1"/>
        </w14:solidFill>
      </w14:textFill>
      <w14:ligatures w14:val="none"/>
    </w:rPr>
  </w:style>
  <w:style w:type="paragraph" w:customStyle="1" w:styleId="182">
    <w:name w:val="Nom"/>
    <w:basedOn w:val="76"/>
    <w:link w:val="184"/>
    <w:qFormat/>
    <w:uiPriority w:val="1"/>
    <w:pPr>
      <w:jc w:val="right"/>
    </w:pPr>
    <w:rPr>
      <w:rFonts w:asciiTheme="majorHAnsi" w:hAnsiTheme="majorHAnsi"/>
      <w:color w:val="558BB8" w:themeColor="accent1" w:themeShade="BF"/>
      <w:kern w:val="0"/>
      <w:sz w:val="40"/>
      <w:szCs w:val="40"/>
      <w14:ligatures w14:val="none"/>
    </w:rPr>
  </w:style>
  <w:style w:type="character" w:customStyle="1" w:styleId="183">
    <w:name w:val="Sans interligne Car"/>
    <w:basedOn w:val="11"/>
    <w:link w:val="76"/>
    <w:qFormat/>
    <w:uiPriority w:val="1"/>
    <w:rPr>
      <w:lang w:val="fr-FR"/>
    </w:rPr>
  </w:style>
  <w:style w:type="character" w:customStyle="1" w:styleId="184">
    <w:name w:val="Texte nom"/>
    <w:basedOn w:val="183"/>
    <w:link w:val="182"/>
    <w:qFormat/>
    <w:uiPriority w:val="1"/>
    <w:rPr>
      <w:rFonts w:asciiTheme="majorHAnsi" w:hAnsiTheme="majorHAnsi"/>
      <w:color w:val="558BB8" w:themeColor="accent1" w:themeShade="BF"/>
      <w:kern w:val="0"/>
      <w:sz w:val="40"/>
      <w:szCs w:val="40"/>
      <w:lang w:val="fr-FR"/>
      <w14:ligatures w14:val="none"/>
    </w:rPr>
  </w:style>
  <w:style w:type="character" w:customStyle="1" w:styleId="185">
    <w:name w:val="Texte section"/>
    <w:basedOn w:val="11"/>
    <w:link w:val="180"/>
    <w:qFormat/>
    <w:uiPriority w:val="1"/>
    <w:rPr>
      <w:rFonts w:asciiTheme="majorHAnsi" w:hAnsiTheme="majorHAnsi"/>
      <w:b/>
      <w:color w:val="DD8047" w:themeColor="accent2"/>
      <w:kern w:val="0"/>
      <w:sz w:val="24"/>
      <w:lang w:val="fr-FR" w:eastAsia="fr-FR"/>
      <w14:textFill>
        <w14:solidFill>
          <w14:schemeClr w14:val="accent2"/>
        </w14:solidFill>
      </w14:textFill>
      <w14:ligatures w14:val="none"/>
    </w:rPr>
  </w:style>
  <w:style w:type="character" w:customStyle="1" w:styleId="186">
    <w:name w:val="Texte sous-section"/>
    <w:basedOn w:val="11"/>
    <w:link w:val="181"/>
    <w:qFormat/>
    <w:uiPriority w:val="3"/>
    <w:rPr>
      <w:rFonts w:asciiTheme="majorHAnsi" w:hAnsiTheme="majorHAnsi"/>
      <w:b/>
      <w:color w:val="94B6D2" w:themeColor="accent1"/>
      <w:kern w:val="0"/>
      <w:sz w:val="18"/>
      <w:lang w:val="fr-FR" w:eastAsia="fr-FR"/>
      <w14:textFill>
        <w14:solidFill>
          <w14:schemeClr w14:val="accent1"/>
        </w14:solidFill>
      </w14:textFill>
      <w14:ligatures w14:val="none"/>
    </w:rPr>
  </w:style>
  <w:style w:type="paragraph" w:customStyle="1" w:styleId="187">
    <w:name w:val="Texte d'adresse"/>
    <w:basedOn w:val="76"/>
    <w:qFormat/>
    <w:uiPriority w:val="2"/>
    <w:pPr>
      <w:spacing w:before="200" w:line="276" w:lineRule="auto"/>
      <w:contextualSpacing/>
      <w:jc w:val="right"/>
    </w:pPr>
    <w:rPr>
      <w:rFonts w:asciiTheme="majorHAnsi" w:hAnsiTheme="majorHAnsi"/>
      <w:color w:val="DD8047" w:themeColor="accent2"/>
      <w:kern w:val="0"/>
      <w:sz w:val="18"/>
      <w:lang w:eastAsia="fr-FR"/>
      <w14:textFill>
        <w14:solidFill>
          <w14:schemeClr w14:val="accent2"/>
        </w14:solidFill>
      </w14:textFill>
      <w14:ligatures w14:val="none"/>
    </w:rPr>
  </w:style>
  <w:style w:type="character" w:customStyle="1" w:styleId="188">
    <w:name w:val="Commentaire Car"/>
    <w:basedOn w:val="11"/>
    <w:link w:val="20"/>
    <w:semiHidden/>
    <w:qFormat/>
    <w:uiPriority w:val="99"/>
    <w:rPr>
      <w:rFonts w:ascii="Times New Roman" w:hAnsi="Times New Roman" w:eastAsia="Times New Roman"/>
      <w:kern w:val="0"/>
      <w:sz w:val="20"/>
      <w:lang w:val="fr-FR"/>
      <w14:ligatures w14:val="none"/>
    </w:rPr>
  </w:style>
  <w:style w:type="character" w:customStyle="1" w:styleId="189">
    <w:name w:val="Objet du commentaire Car"/>
    <w:basedOn w:val="188"/>
    <w:link w:val="21"/>
    <w:semiHidden/>
    <w:qFormat/>
    <w:uiPriority w:val="99"/>
    <w:rPr>
      <w:rFonts w:ascii="Times New Roman" w:hAnsi="Times New Roman" w:eastAsia="Times New Roman"/>
      <w:b/>
      <w:bCs/>
      <w:kern w:val="0"/>
      <w:sz w:val="20"/>
      <w:lang w:val="fr-FR"/>
      <w14:ligatures w14:val="none"/>
    </w:rPr>
  </w:style>
  <w:style w:type="character" w:customStyle="1" w:styleId="190">
    <w:name w:val="extra-span"/>
    <w:basedOn w:val="11"/>
    <w:qFormat/>
    <w:uiPriority w:val="0"/>
  </w:style>
  <w:style w:type="character" w:customStyle="1" w:styleId="191">
    <w:name w:val="Texte brut Car"/>
    <w:basedOn w:val="11"/>
    <w:link w:val="40"/>
    <w:qFormat/>
    <w:uiPriority w:val="99"/>
    <w:rPr>
      <w:rFonts w:ascii="Calibri" w:hAnsi="Calibri" w:eastAsia="Times New Roman" w:cs="Consolas"/>
      <w:kern w:val="0"/>
      <w:sz w:val="22"/>
      <w:szCs w:val="21"/>
      <w:lang w:val="fr-FR" w:eastAsia="fr-FR"/>
      <w14:ligatures w14:val="none"/>
    </w:rPr>
  </w:style>
  <w:style w:type="paragraph" w:customStyle="1" w:styleId="192">
    <w:name w:val="yiv4344504600msonormal"/>
    <w:basedOn w:val="1"/>
    <w:qFormat/>
    <w:uiPriority w:val="99"/>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3">
    <w:name w:val="yiv0662262690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94">
    <w:name w:val="yiv0662262690msolistparagraph"/>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95">
    <w:name w:val="yiv9871812948msonormal"/>
    <w:basedOn w:val="1"/>
    <w:qFormat/>
    <w:uiPriority w:val="99"/>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6">
    <w:name w:val="yiv2440448129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7">
    <w:name w:val="description"/>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98">
    <w:name w:val="hps"/>
    <w:basedOn w:val="11"/>
    <w:qFormat/>
    <w:uiPriority w:val="0"/>
  </w:style>
  <w:style w:type="paragraph" w:customStyle="1" w:styleId="199">
    <w:name w:val="fin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200">
    <w:name w:val="titreinfo"/>
    <w:basedOn w:val="11"/>
    <w:qFormat/>
    <w:uiPriority w:val="0"/>
  </w:style>
  <w:style w:type="character" w:customStyle="1" w:styleId="201">
    <w:name w:val="Unresolved Mention"/>
    <w:basedOn w:val="11"/>
    <w:semiHidden/>
    <w:unhideWhenUsed/>
    <w:qFormat/>
    <w:uiPriority w:val="99"/>
    <w:rPr>
      <w:color w:val="808080"/>
      <w:shd w:val="clear" w:color="auto" w:fill="E6E6E6"/>
    </w:rPr>
  </w:style>
  <w:style w:type="paragraph" w:customStyle="1" w:styleId="202">
    <w:name w:val="yiv5565680231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203">
    <w:name w:val="yiv5565680231msolistparagraph"/>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204">
    <w:name w:val="cathead"/>
    <w:basedOn w:val="11"/>
    <w:qFormat/>
    <w:uiPriority w:val="0"/>
  </w:style>
  <w:style w:type="character" w:customStyle="1" w:styleId="205">
    <w:name w:val="woocommerce-price-amount"/>
    <w:basedOn w:val="11"/>
    <w:qFormat/>
    <w:uiPriority w:val="0"/>
  </w:style>
  <w:style w:type="character" w:customStyle="1" w:styleId="206">
    <w:name w:val="woocommerce-price-currencysymbol"/>
    <w:basedOn w:val="11"/>
    <w:qFormat/>
    <w:uiPriority w:val="0"/>
  </w:style>
  <w:style w:type="character" w:customStyle="1" w:styleId="207">
    <w:name w:val="sku_wrapper"/>
    <w:basedOn w:val="11"/>
    <w:qFormat/>
    <w:uiPriority w:val="0"/>
  </w:style>
  <w:style w:type="character" w:customStyle="1" w:styleId="208">
    <w:name w:val="posted_in"/>
    <w:basedOn w:val="11"/>
    <w:qFormat/>
    <w:uiPriority w:val="0"/>
  </w:style>
  <w:style w:type="character" w:customStyle="1" w:styleId="209">
    <w:name w:val="tagged_as"/>
    <w:basedOn w:val="11"/>
    <w:qFormat/>
    <w:uiPriority w:val="0"/>
  </w:style>
  <w:style w:type="character" w:customStyle="1" w:styleId="210">
    <w:name w:val="Adresse HTML Car"/>
    <w:basedOn w:val="11"/>
    <w:link w:val="28"/>
    <w:semiHidden/>
    <w:qFormat/>
    <w:uiPriority w:val="99"/>
    <w:rPr>
      <w:rFonts w:ascii="Times New Roman" w:hAnsi="Times New Roman" w:eastAsia="Times New Roman"/>
      <w:i/>
      <w:iCs/>
      <w:kern w:val="0"/>
      <w:sz w:val="24"/>
      <w:szCs w:val="24"/>
      <w14:ligatures w14:val="none"/>
    </w:rPr>
  </w:style>
  <w:style w:type="character" w:customStyle="1" w:styleId="211">
    <w:name w:val="phone-area-code"/>
    <w:basedOn w:val="11"/>
    <w:qFormat/>
    <w:uiPriority w:val="0"/>
  </w:style>
  <w:style w:type="paragraph" w:customStyle="1" w:styleId="212">
    <w:name w:val="paragraph"/>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213">
    <w:name w:val="normaltextrun"/>
    <w:basedOn w:val="11"/>
    <w:qFormat/>
    <w:uiPriority w:val="0"/>
  </w:style>
  <w:style w:type="character" w:customStyle="1" w:styleId="214">
    <w:name w:val="eop"/>
    <w:basedOn w:val="11"/>
    <w:qFormat/>
    <w:uiPriority w:val="0"/>
  </w:style>
  <w:style w:type="character" w:customStyle="1" w:styleId="215">
    <w:name w:val="contextualspellingandgrammarerror"/>
    <w:basedOn w:val="11"/>
    <w:qFormat/>
    <w:uiPriority w:val="0"/>
  </w:style>
  <w:style w:type="character" w:customStyle="1" w:styleId="216">
    <w:name w:val="spellingerror"/>
    <w:basedOn w:val="11"/>
    <w:qFormat/>
    <w:uiPriority w:val="0"/>
  </w:style>
  <w:style w:type="paragraph" w:customStyle="1" w:styleId="217">
    <w:name w:val="gmail-m_-955562104855843739msolistparagraph"/>
    <w:basedOn w:val="1"/>
    <w:qFormat/>
    <w:uiPriority w:val="0"/>
    <w:pPr>
      <w:spacing w:before="100" w:beforeAutospacing="1" w:after="100" w:afterAutospacing="1" w:line="240" w:lineRule="auto"/>
    </w:pPr>
    <w:rPr>
      <w:rFonts w:ascii="Calibri" w:hAnsi="Calibri" w:cs="Calibri"/>
      <w:kern w:val="0"/>
      <w:sz w:val="22"/>
      <w:szCs w:val="22"/>
      <w:lang w:eastAsia="fr-FR"/>
      <w14:ligatures w14:val="none"/>
    </w:rPr>
  </w:style>
  <w:style w:type="character" w:customStyle="1" w:styleId="218">
    <w:name w:val="d-none"/>
    <w:basedOn w:val="11"/>
    <w:qFormat/>
    <w:uiPriority w:val="0"/>
  </w:style>
  <w:style w:type="character" w:customStyle="1" w:styleId="219">
    <w:name w:val="c-detail-header__info"/>
    <w:basedOn w:val="11"/>
    <w:qFormat/>
    <w:uiPriority w:val="0"/>
  </w:style>
  <w:style w:type="character" w:customStyle="1" w:styleId="220">
    <w:name w:val="ui-cell-data"/>
    <w:basedOn w:val="11"/>
    <w:qFormat/>
    <w:uiPriority w:val="0"/>
  </w:style>
  <w:style w:type="table" w:customStyle="1" w:styleId="221">
    <w:name w:val="Grille du tableau2"/>
    <w:basedOn w:val="12"/>
    <w:qFormat/>
    <w:uiPriority w:val="39"/>
    <w:pPr>
      <w:widowControl/>
      <w:autoSpaceDE/>
      <w:autoSpaceDN/>
    </w:pPr>
    <w:rPr>
      <w:sz w:val="24"/>
      <w:szCs w:val="24"/>
      <w:lang w:val="zh-CN" w:eastAsia="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2">
    <w:name w:val="TableGrid"/>
    <w:qFormat/>
    <w:uiPriority w:val="0"/>
    <w:pPr>
      <w:spacing w:after="0" w:line="240" w:lineRule="auto"/>
    </w:pPr>
    <w:tblPr>
      <w:tblCellMar>
        <w:top w:w="0" w:type="dxa"/>
        <w:left w:w="0" w:type="dxa"/>
        <w:bottom w:w="0" w:type="dxa"/>
        <w:right w:w="0" w:type="dxa"/>
      </w:tblCellMar>
    </w:tblPr>
  </w:style>
  <w:style w:type="paragraph" w:customStyle="1" w:styleId="223">
    <w:name w:val="Table Paragraph"/>
    <w:basedOn w:val="1"/>
    <w:qFormat/>
    <w:uiPriority w:val="1"/>
    <w:rPr>
      <w:rFonts w:ascii="Trebuchet MS" w:hAnsi="Trebuchet MS" w:eastAsia="Trebuchet MS" w:cs="Trebuchet MS"/>
      <w:lang w:val="fr-FR" w:eastAsia="fr-FR" w:bidi="fr-FR"/>
    </w:rPr>
  </w:style>
  <w:style w:type="character" w:customStyle="1" w:styleId="224">
    <w:name w:val="Titre 1 Char"/>
    <w:link w:val="2"/>
    <w:qFormat/>
    <w:uiPriority w:val="9"/>
    <w:rPr>
      <w:b/>
      <w:bCs/>
      <w:kern w:val="44"/>
      <w:sz w:val="44"/>
      <w:szCs w:val="44"/>
    </w:rPr>
  </w:style>
  <w:style w:type="character" w:customStyle="1" w:styleId="225">
    <w:name w:val="Titre 2 Char"/>
    <w:link w:val="3"/>
    <w:qFormat/>
    <w:uiPriority w:val="0"/>
    <w:rPr>
      <w:rFonts w:ascii="Arial" w:hAnsi="Arial" w:eastAsia="黑体"/>
      <w:b/>
      <w:bCs/>
      <w:sz w:val="32"/>
      <w:szCs w:val="32"/>
    </w:rPr>
  </w:style>
  <w:style w:type="character" w:customStyle="1" w:styleId="226">
    <w:name w:val="Titre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theme" Target="theme/theme1.xml"/><Relationship Id="rId76" Type="http://schemas.openxmlformats.org/officeDocument/2006/relationships/glossaryDocument" Target="glossary/document.xml"/><Relationship Id="rId75" Type="http://schemas.openxmlformats.org/officeDocument/2006/relationships/fontTable" Target="fontTable.xml"/><Relationship Id="rId74" Type="http://schemas.openxmlformats.org/officeDocument/2006/relationships/customXml" Target="../customXml/item5.xml"/><Relationship Id="rId73" Type="http://schemas.openxmlformats.org/officeDocument/2006/relationships/customXml" Target="../customXml/item4.xml"/><Relationship Id="rId72" Type="http://schemas.openxmlformats.org/officeDocument/2006/relationships/customXml" Target="../customXml/item3.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footer" Target="footer3.xml"/><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2.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pnet\AppData\Roaming\Microsoft\Templates\Rapport%20(Th&#232;me%20M&#233;dian).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66625F6E07A4612ABB8D7A90B486C91"/>
        <w:style w:val=""/>
        <w:category>
          <w:name w:val="Général"/>
          <w:gallery w:val="placeholder"/>
        </w:category>
        <w:types>
          <w:type w:val="bbPlcHdr"/>
        </w:types>
        <w:behaviors>
          <w:behavior w:val="content"/>
        </w:behaviors>
        <w:description w:val=""/>
        <w:guid w:val="{9B4B6F82-3C09-4AF9-A3C8-E4DFD998BD32}"/>
      </w:docPartPr>
      <w:docPartBody>
        <w:p>
          <w:pPr>
            <w:pStyle w:val="8"/>
          </w:pPr>
          <w:r>
            <w:rPr>
              <w:color w:val="FFFFFF" w:themeColor="background1"/>
              <w:sz w:val="32"/>
              <w:szCs w:val="32"/>
              <w:lang w:val="fr-FR"/>
              <w14:textFill>
                <w14:solidFill>
                  <w14:schemeClr w14:val="bg1"/>
                </w14:solidFill>
              </w14:textFill>
            </w:rPr>
            <w:t>[Choisir la date]</w:t>
          </w:r>
        </w:p>
      </w:docPartBody>
    </w:docPart>
    <w:docPart>
      <w:docPartPr>
        <w:name w:val="4CD8187EBE9A49B788187ED62063C437"/>
        <w:style w:val=""/>
        <w:category>
          <w:name w:val="Général"/>
          <w:gallery w:val="placeholder"/>
        </w:category>
        <w:types>
          <w:type w:val="bbPlcHdr"/>
        </w:types>
        <w:behaviors>
          <w:behavior w:val="content"/>
        </w:behaviors>
        <w:description w:val=""/>
        <w:guid w:val="{34C09E08-F89B-40C3-94C8-D2160D5BDE9B}"/>
      </w:docPartPr>
      <w:docPartBody>
        <w:p>
          <w:pPr>
            <w:pStyle w:val="9"/>
          </w:pPr>
          <w:r>
            <w:rPr>
              <w:color w:val="FFFFFF" w:themeColor="background1"/>
              <w:sz w:val="40"/>
              <w:szCs w:val="40"/>
              <w:lang w:val="fr-FR"/>
              <w14:textFill>
                <w14:solidFill>
                  <w14:schemeClr w14:val="bg1"/>
                </w14:solidFill>
              </w14:textFill>
            </w:rPr>
            <w:t>[Sous-titre du document]</w:t>
          </w:r>
        </w:p>
      </w:docPartBody>
    </w:docPart>
    <w:docPart>
      <w:docPartPr>
        <w:name w:val="B116D56708E64F66A7C2FE574421352D"/>
        <w:style w:val=""/>
        <w:category>
          <w:name w:val="Général"/>
          <w:gallery w:val="placeholder"/>
        </w:category>
        <w:types>
          <w:type w:val="bbPlcHdr"/>
        </w:types>
        <w:behaviors>
          <w:behavior w:val="content"/>
        </w:behaviors>
        <w:description w:val=""/>
        <w:guid w:val="{926D8F0C-E9E3-40CF-B16E-04D07F406EF8}"/>
      </w:docPartPr>
      <w:docPartBody>
        <w:p>
          <w:pPr>
            <w:pStyle w:val="12"/>
          </w:pPr>
          <w:r>
            <w:rPr>
              <w:lang w:val="fr-FR"/>
            </w:rPr>
            <w:t>[Sous-titre]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w Cen MT">
    <w:altName w:val="Segoe Print"/>
    <w:panose1 w:val="020B0602020104020603"/>
    <w:charset w:val="00"/>
    <w:family w:val="swiss"/>
    <w:pitch w:val="default"/>
    <w:sig w:usb0="00000000" w:usb1="00000000" w:usb2="00000000" w:usb3="00000000" w:csb0="20000003" w:csb1="00000000"/>
  </w:font>
  <w:font w:name="Segoe Print">
    <w:panose1 w:val="02000600000000000000"/>
    <w:charset w:val="00"/>
    <w:family w:val="auto"/>
    <w:pitch w:val="default"/>
    <w:sig w:usb0="0000028F" w:usb1="00000000" w:usb2="00000000" w:usb3="00000000" w:csb0="2000009F" w:csb1="47010000"/>
  </w:font>
  <w:font w:name="华文仿宋">
    <w:altName w:val="Segoe Print"/>
    <w:panose1 w:val="00000000000000000000"/>
    <w:charset w:val="86"/>
    <w:family w:val="auto"/>
    <w:pitch w:val="default"/>
    <w:sig w:usb0="00000000" w:usb1="00000000" w:usb2="00000000" w:usb3="00000000" w:csb0="00000000" w:csb1="00000000"/>
  </w:font>
  <w:font w:name="华文仿宋">
    <w:altName w:val="Segoe Print"/>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B06"/>
    <w:rsid w:val="00020062"/>
    <w:rsid w:val="00020409"/>
    <w:rsid w:val="00052DFC"/>
    <w:rsid w:val="000533B3"/>
    <w:rsid w:val="0005680A"/>
    <w:rsid w:val="00056F49"/>
    <w:rsid w:val="00073316"/>
    <w:rsid w:val="00075375"/>
    <w:rsid w:val="000775F8"/>
    <w:rsid w:val="0008529C"/>
    <w:rsid w:val="00093D17"/>
    <w:rsid w:val="000A3169"/>
    <w:rsid w:val="000A6453"/>
    <w:rsid w:val="000B2FF7"/>
    <w:rsid w:val="000B508B"/>
    <w:rsid w:val="000C0610"/>
    <w:rsid w:val="000C3380"/>
    <w:rsid w:val="000C7105"/>
    <w:rsid w:val="000D49DC"/>
    <w:rsid w:val="000E130E"/>
    <w:rsid w:val="000E31A2"/>
    <w:rsid w:val="000F4066"/>
    <w:rsid w:val="000F754F"/>
    <w:rsid w:val="00122A28"/>
    <w:rsid w:val="00135F7B"/>
    <w:rsid w:val="0013628C"/>
    <w:rsid w:val="00153983"/>
    <w:rsid w:val="00155B3B"/>
    <w:rsid w:val="001565C7"/>
    <w:rsid w:val="00160FD7"/>
    <w:rsid w:val="00166F01"/>
    <w:rsid w:val="00173711"/>
    <w:rsid w:val="001751C7"/>
    <w:rsid w:val="00175DCC"/>
    <w:rsid w:val="00185EA2"/>
    <w:rsid w:val="001B54D0"/>
    <w:rsid w:val="001C47C3"/>
    <w:rsid w:val="001C55C3"/>
    <w:rsid w:val="00202805"/>
    <w:rsid w:val="00221AA5"/>
    <w:rsid w:val="002266EB"/>
    <w:rsid w:val="002337E3"/>
    <w:rsid w:val="00234CEF"/>
    <w:rsid w:val="002570B1"/>
    <w:rsid w:val="002571F6"/>
    <w:rsid w:val="0026088F"/>
    <w:rsid w:val="00262319"/>
    <w:rsid w:val="00280550"/>
    <w:rsid w:val="00294C0B"/>
    <w:rsid w:val="002A1851"/>
    <w:rsid w:val="002B1177"/>
    <w:rsid w:val="002B4571"/>
    <w:rsid w:val="002D33FC"/>
    <w:rsid w:val="002D49EA"/>
    <w:rsid w:val="002E41F0"/>
    <w:rsid w:val="00300AC1"/>
    <w:rsid w:val="00300E1B"/>
    <w:rsid w:val="00304A20"/>
    <w:rsid w:val="00347319"/>
    <w:rsid w:val="00347FA7"/>
    <w:rsid w:val="003530FF"/>
    <w:rsid w:val="003555A3"/>
    <w:rsid w:val="00366E33"/>
    <w:rsid w:val="003674B4"/>
    <w:rsid w:val="00372294"/>
    <w:rsid w:val="00373D63"/>
    <w:rsid w:val="00374B5D"/>
    <w:rsid w:val="00377B0B"/>
    <w:rsid w:val="00381D62"/>
    <w:rsid w:val="003A581D"/>
    <w:rsid w:val="003C072E"/>
    <w:rsid w:val="003C6DC8"/>
    <w:rsid w:val="003E419E"/>
    <w:rsid w:val="003E4E9C"/>
    <w:rsid w:val="003F4EAF"/>
    <w:rsid w:val="003F7196"/>
    <w:rsid w:val="00400183"/>
    <w:rsid w:val="004026D3"/>
    <w:rsid w:val="00403560"/>
    <w:rsid w:val="004103A7"/>
    <w:rsid w:val="00415386"/>
    <w:rsid w:val="00433A09"/>
    <w:rsid w:val="00433F16"/>
    <w:rsid w:val="00435C68"/>
    <w:rsid w:val="00444BBF"/>
    <w:rsid w:val="00461926"/>
    <w:rsid w:val="00472324"/>
    <w:rsid w:val="0047357D"/>
    <w:rsid w:val="004751E9"/>
    <w:rsid w:val="004859F8"/>
    <w:rsid w:val="00486B25"/>
    <w:rsid w:val="004905AF"/>
    <w:rsid w:val="004A5D3F"/>
    <w:rsid w:val="004B09B6"/>
    <w:rsid w:val="004B778C"/>
    <w:rsid w:val="004C496D"/>
    <w:rsid w:val="004C5B06"/>
    <w:rsid w:val="004F16B1"/>
    <w:rsid w:val="005078A1"/>
    <w:rsid w:val="00523E35"/>
    <w:rsid w:val="005334D3"/>
    <w:rsid w:val="0054037D"/>
    <w:rsid w:val="00553B9D"/>
    <w:rsid w:val="005655DB"/>
    <w:rsid w:val="005710A0"/>
    <w:rsid w:val="00575756"/>
    <w:rsid w:val="00585AEE"/>
    <w:rsid w:val="005874E0"/>
    <w:rsid w:val="005A4887"/>
    <w:rsid w:val="005A5DF4"/>
    <w:rsid w:val="005D0F37"/>
    <w:rsid w:val="005D4A7A"/>
    <w:rsid w:val="005D585D"/>
    <w:rsid w:val="005E478C"/>
    <w:rsid w:val="005E5328"/>
    <w:rsid w:val="005F6F76"/>
    <w:rsid w:val="006001D8"/>
    <w:rsid w:val="00610332"/>
    <w:rsid w:val="006231FF"/>
    <w:rsid w:val="00623574"/>
    <w:rsid w:val="006464E8"/>
    <w:rsid w:val="00650ABE"/>
    <w:rsid w:val="006843E9"/>
    <w:rsid w:val="006A5C81"/>
    <w:rsid w:val="006B0CFA"/>
    <w:rsid w:val="006B6F85"/>
    <w:rsid w:val="006C3287"/>
    <w:rsid w:val="006C5E61"/>
    <w:rsid w:val="006E7713"/>
    <w:rsid w:val="006F28B0"/>
    <w:rsid w:val="00701589"/>
    <w:rsid w:val="00703AE1"/>
    <w:rsid w:val="007155FB"/>
    <w:rsid w:val="00716252"/>
    <w:rsid w:val="00737DD5"/>
    <w:rsid w:val="00753FF0"/>
    <w:rsid w:val="00755699"/>
    <w:rsid w:val="0076063E"/>
    <w:rsid w:val="007744F1"/>
    <w:rsid w:val="00774C0B"/>
    <w:rsid w:val="007800CB"/>
    <w:rsid w:val="00780907"/>
    <w:rsid w:val="00782BF7"/>
    <w:rsid w:val="00784DE0"/>
    <w:rsid w:val="00791005"/>
    <w:rsid w:val="007A527F"/>
    <w:rsid w:val="007C0AC6"/>
    <w:rsid w:val="007D252D"/>
    <w:rsid w:val="007F2372"/>
    <w:rsid w:val="00816AC3"/>
    <w:rsid w:val="0081764C"/>
    <w:rsid w:val="00855817"/>
    <w:rsid w:val="00881B17"/>
    <w:rsid w:val="008870D1"/>
    <w:rsid w:val="00887AD9"/>
    <w:rsid w:val="008C2604"/>
    <w:rsid w:val="008C2B67"/>
    <w:rsid w:val="008F67FE"/>
    <w:rsid w:val="009147A4"/>
    <w:rsid w:val="00921C64"/>
    <w:rsid w:val="00922155"/>
    <w:rsid w:val="00925CDB"/>
    <w:rsid w:val="009377EF"/>
    <w:rsid w:val="00940B1C"/>
    <w:rsid w:val="00943266"/>
    <w:rsid w:val="00945838"/>
    <w:rsid w:val="00946501"/>
    <w:rsid w:val="00950C27"/>
    <w:rsid w:val="00952F52"/>
    <w:rsid w:val="00961620"/>
    <w:rsid w:val="00966543"/>
    <w:rsid w:val="0097385D"/>
    <w:rsid w:val="00990931"/>
    <w:rsid w:val="00997F56"/>
    <w:rsid w:val="009A5705"/>
    <w:rsid w:val="009B1CA6"/>
    <w:rsid w:val="009C46F8"/>
    <w:rsid w:val="009C78D6"/>
    <w:rsid w:val="009E5CC3"/>
    <w:rsid w:val="009E7BB6"/>
    <w:rsid w:val="009F2016"/>
    <w:rsid w:val="00A02334"/>
    <w:rsid w:val="00A0344F"/>
    <w:rsid w:val="00A03656"/>
    <w:rsid w:val="00A0539E"/>
    <w:rsid w:val="00A1363F"/>
    <w:rsid w:val="00A1567E"/>
    <w:rsid w:val="00A61D08"/>
    <w:rsid w:val="00AA2900"/>
    <w:rsid w:val="00AA5BF4"/>
    <w:rsid w:val="00AB6C14"/>
    <w:rsid w:val="00AD5A9B"/>
    <w:rsid w:val="00B000F6"/>
    <w:rsid w:val="00B0206E"/>
    <w:rsid w:val="00B03C76"/>
    <w:rsid w:val="00B050B9"/>
    <w:rsid w:val="00B11655"/>
    <w:rsid w:val="00B26C73"/>
    <w:rsid w:val="00B3760C"/>
    <w:rsid w:val="00B54B2C"/>
    <w:rsid w:val="00B57F98"/>
    <w:rsid w:val="00B65813"/>
    <w:rsid w:val="00B6791A"/>
    <w:rsid w:val="00B736C6"/>
    <w:rsid w:val="00B768C8"/>
    <w:rsid w:val="00B813E2"/>
    <w:rsid w:val="00B84636"/>
    <w:rsid w:val="00B97544"/>
    <w:rsid w:val="00BB7A47"/>
    <w:rsid w:val="00BC054A"/>
    <w:rsid w:val="00BC20A7"/>
    <w:rsid w:val="00BE56A9"/>
    <w:rsid w:val="00BF3190"/>
    <w:rsid w:val="00BF7BE3"/>
    <w:rsid w:val="00C03160"/>
    <w:rsid w:val="00C132A2"/>
    <w:rsid w:val="00C25C00"/>
    <w:rsid w:val="00C318EA"/>
    <w:rsid w:val="00C341BE"/>
    <w:rsid w:val="00C36D2E"/>
    <w:rsid w:val="00C42D55"/>
    <w:rsid w:val="00C521B4"/>
    <w:rsid w:val="00C56834"/>
    <w:rsid w:val="00C656F2"/>
    <w:rsid w:val="00C6649B"/>
    <w:rsid w:val="00C72278"/>
    <w:rsid w:val="00C738D1"/>
    <w:rsid w:val="00C7638F"/>
    <w:rsid w:val="00CA0F01"/>
    <w:rsid w:val="00CA63B6"/>
    <w:rsid w:val="00CB7396"/>
    <w:rsid w:val="00CC26CB"/>
    <w:rsid w:val="00CD2CD0"/>
    <w:rsid w:val="00CD61F9"/>
    <w:rsid w:val="00CE0AAE"/>
    <w:rsid w:val="00CE4731"/>
    <w:rsid w:val="00CF0F83"/>
    <w:rsid w:val="00CF3520"/>
    <w:rsid w:val="00D002BD"/>
    <w:rsid w:val="00D01C12"/>
    <w:rsid w:val="00D26A8A"/>
    <w:rsid w:val="00D331AA"/>
    <w:rsid w:val="00D33FA0"/>
    <w:rsid w:val="00D44C97"/>
    <w:rsid w:val="00D45820"/>
    <w:rsid w:val="00D462A7"/>
    <w:rsid w:val="00D52EDF"/>
    <w:rsid w:val="00D60984"/>
    <w:rsid w:val="00D62BAD"/>
    <w:rsid w:val="00D71055"/>
    <w:rsid w:val="00D95680"/>
    <w:rsid w:val="00D95AF3"/>
    <w:rsid w:val="00D97989"/>
    <w:rsid w:val="00DA0FA6"/>
    <w:rsid w:val="00DA66DA"/>
    <w:rsid w:val="00DA7D67"/>
    <w:rsid w:val="00DC3483"/>
    <w:rsid w:val="00DC6A0D"/>
    <w:rsid w:val="00DD48F0"/>
    <w:rsid w:val="00DF414F"/>
    <w:rsid w:val="00DF52ED"/>
    <w:rsid w:val="00E04688"/>
    <w:rsid w:val="00E11FF6"/>
    <w:rsid w:val="00E23F61"/>
    <w:rsid w:val="00E304FD"/>
    <w:rsid w:val="00E36BBE"/>
    <w:rsid w:val="00E5112F"/>
    <w:rsid w:val="00E81396"/>
    <w:rsid w:val="00E82603"/>
    <w:rsid w:val="00E83D57"/>
    <w:rsid w:val="00E865DE"/>
    <w:rsid w:val="00E903D0"/>
    <w:rsid w:val="00EA0D1E"/>
    <w:rsid w:val="00EA37E2"/>
    <w:rsid w:val="00EA687C"/>
    <w:rsid w:val="00EB353B"/>
    <w:rsid w:val="00EB7FA6"/>
    <w:rsid w:val="00EC567F"/>
    <w:rsid w:val="00ED60C1"/>
    <w:rsid w:val="00ED7B7D"/>
    <w:rsid w:val="00EE0BC1"/>
    <w:rsid w:val="00EE1D11"/>
    <w:rsid w:val="00EF313E"/>
    <w:rsid w:val="00F030BE"/>
    <w:rsid w:val="00F07D20"/>
    <w:rsid w:val="00F25C48"/>
    <w:rsid w:val="00F27B2D"/>
    <w:rsid w:val="00F41FD7"/>
    <w:rsid w:val="00F60123"/>
    <w:rsid w:val="00F812F3"/>
    <w:rsid w:val="00F905AB"/>
    <w:rsid w:val="00F9192B"/>
    <w:rsid w:val="00FA07AC"/>
    <w:rsid w:val="00FA4C65"/>
    <w:rsid w:val="00FA6A59"/>
    <w:rsid w:val="00FB5884"/>
    <w:rsid w:val="00FC612B"/>
    <w:rsid w:val="00FD57FF"/>
    <w:rsid w:val="00FD5EE7"/>
    <w:rsid w:val="00FE095C"/>
    <w:rsid w:val="00FF4A70"/>
    <w:rsid w:val="00FF5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semiHidden="0" w:name="heading 3"/>
    <w:lsdException w:qFormat="1" w:uiPriority="1" w:name="Default Paragraph Font"/>
    <w:lsdException w:qFormat="1" w:uiPriority="99" w:name="Normal Tabl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
    <w:unhideWhenUsed/>
    <w:qFormat/>
    <w:uiPriority w:val="9"/>
    <w:pPr>
      <w:spacing w:before="300" w:after="80" w:line="240" w:lineRule="auto"/>
      <w:outlineLvl w:val="0"/>
    </w:pPr>
    <w:rPr>
      <w:rFonts w:cs="Times New Roman" w:asciiTheme="majorHAnsi" w:hAnsiTheme="majorHAnsi" w:eastAsiaTheme="minorHAnsi"/>
      <w:caps/>
      <w:color w:val="775F55" w:themeColor="text2"/>
      <w:kern w:val="24"/>
      <w:sz w:val="32"/>
      <w:szCs w:val="32"/>
      <w14:textFill>
        <w14:solidFill>
          <w14:schemeClr w14:val="tx2"/>
        </w14:solidFill>
      </w14:textFill>
    </w:rPr>
  </w:style>
  <w:style w:type="paragraph" w:styleId="3">
    <w:name w:val="heading 2"/>
    <w:basedOn w:val="1"/>
    <w:next w:val="1"/>
    <w:link w:val="14"/>
    <w:unhideWhenUsed/>
    <w:qFormat/>
    <w:uiPriority w:val="9"/>
    <w:pPr>
      <w:spacing w:before="240" w:after="80" w:line="264" w:lineRule="auto"/>
      <w:outlineLvl w:val="1"/>
    </w:pPr>
    <w:rPr>
      <w:rFonts w:cs="Times New Roman" w:eastAsiaTheme="minorHAnsi"/>
      <w:b/>
      <w:color w:val="94B6D2" w:themeColor="accent1"/>
      <w:spacing w:val="20"/>
      <w:kern w:val="24"/>
      <w:sz w:val="28"/>
      <w:szCs w:val="28"/>
      <w14:textFill>
        <w14:solidFill>
          <w14:schemeClr w14:val="accent1"/>
        </w14:solidFill>
      </w14:textFill>
    </w:rPr>
  </w:style>
  <w:style w:type="paragraph" w:styleId="4">
    <w:name w:val="heading 3"/>
    <w:basedOn w:val="1"/>
    <w:next w:val="1"/>
    <w:link w:val="15"/>
    <w:unhideWhenUsed/>
    <w:qFormat/>
    <w:uiPriority w:val="9"/>
    <w:pPr>
      <w:spacing w:before="240" w:after="60" w:line="264" w:lineRule="auto"/>
      <w:outlineLvl w:val="2"/>
    </w:pPr>
    <w:rPr>
      <w:rFonts w:cs="Times New Roman" w:eastAsiaTheme="minorHAnsi"/>
      <w:b/>
      <w:color w:val="000000" w:themeColor="text1"/>
      <w:spacing w:val="10"/>
      <w:kern w:val="24"/>
      <w:sz w:val="23"/>
      <w:szCs w:val="23"/>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customStyle="1" w:styleId="7">
    <w:name w:val="E370C378E447419CB49A40080C957DE4"/>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8">
    <w:name w:val="766625F6E07A4612ABB8D7A90B486C91"/>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9">
    <w:name w:val="4CD8187EBE9A49B788187ED62063C43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0">
    <w:name w:val="5619A2C2230E4E8380160FC48149DDFB"/>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1">
    <w:name w:val="9A5CB35C78FE4A82AF982ABA885DAEC5"/>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2">
    <w:name w:val="B116D56708E64F66A7C2FE574421352D"/>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customStyle="1" w:styleId="13">
    <w:name w:val="Titre 1 Car"/>
    <w:basedOn w:val="5"/>
    <w:link w:val="2"/>
    <w:qFormat/>
    <w:uiPriority w:val="9"/>
    <w:rPr>
      <w:rFonts w:cs="Times New Roman" w:asciiTheme="majorHAnsi" w:hAnsiTheme="majorHAnsi" w:eastAsiaTheme="minorHAnsi"/>
      <w:caps/>
      <w:color w:val="775F55" w:themeColor="text2"/>
      <w:kern w:val="24"/>
      <w:sz w:val="32"/>
      <w:szCs w:val="32"/>
      <w14:textFill>
        <w14:solidFill>
          <w14:schemeClr w14:val="tx2"/>
        </w14:solidFill>
      </w14:textFill>
    </w:rPr>
  </w:style>
  <w:style w:type="character" w:customStyle="1" w:styleId="14">
    <w:name w:val="Titre 2 Car"/>
    <w:basedOn w:val="5"/>
    <w:link w:val="3"/>
    <w:qFormat/>
    <w:uiPriority w:val="9"/>
    <w:rPr>
      <w:rFonts w:cs="Times New Roman" w:eastAsiaTheme="minorHAnsi"/>
      <w:b/>
      <w:color w:val="94B6D2" w:themeColor="accent1"/>
      <w:spacing w:val="20"/>
      <w:kern w:val="24"/>
      <w:sz w:val="28"/>
      <w:szCs w:val="28"/>
      <w14:textFill>
        <w14:solidFill>
          <w14:schemeClr w14:val="accent1"/>
        </w14:solidFill>
      </w14:textFill>
    </w:rPr>
  </w:style>
  <w:style w:type="character" w:customStyle="1" w:styleId="15">
    <w:name w:val="Titre 3 Car"/>
    <w:basedOn w:val="5"/>
    <w:link w:val="4"/>
    <w:qFormat/>
    <w:uiPriority w:val="9"/>
    <w:rPr>
      <w:rFonts w:cs="Times New Roman" w:eastAsiaTheme="minorHAnsi"/>
      <w:b/>
      <w:color w:val="000000" w:themeColor="text1"/>
      <w:spacing w:val="10"/>
      <w:kern w:val="24"/>
      <w:sz w:val="23"/>
      <w:szCs w:val="23"/>
      <w14:textFill>
        <w14:solidFill>
          <w14:schemeClr w14:val="tx1"/>
        </w14:solidFill>
      </w14:textFill>
    </w:rPr>
  </w:style>
  <w:style w:type="paragraph" w:styleId="16">
    <w:name w:val="Intense Quote"/>
    <w:basedOn w:val="1"/>
    <w:link w:val="17"/>
    <w:qFormat/>
    <w:uiPriority w:val="30"/>
    <w:pPr>
      <w:pBdr>
        <w:top w:val="double" w:color="DD8047" w:themeColor="accent2" w:sz="12" w:space="10"/>
        <w:left w:val="double" w:color="DD8047" w:themeColor="accent2" w:sz="12" w:space="10"/>
        <w:bottom w:val="double" w:color="DD8047" w:themeColor="accent2" w:sz="12" w:space="10"/>
        <w:right w:val="double" w:color="DD8047" w:themeColor="accent2" w:sz="12" w:space="10"/>
      </w:pBdr>
      <w:shd w:val="clear" w:color="auto" w:fill="FFFFFF" w:themeFill="background1"/>
      <w:spacing w:before="300" w:after="300" w:line="264" w:lineRule="auto"/>
      <w:ind w:left="720" w:right="720"/>
      <w:contextualSpacing/>
    </w:pPr>
    <w:rPr>
      <w:rFonts w:cs="Times New Roman" w:eastAsiaTheme="minorHAnsi"/>
      <w:b/>
      <w:color w:val="DD8047" w:themeColor="accent2"/>
      <w:kern w:val="24"/>
      <w:sz w:val="23"/>
      <w:szCs w:val="23"/>
      <w14:textFill>
        <w14:solidFill>
          <w14:schemeClr w14:val="accent2"/>
        </w14:solidFill>
      </w14:textFill>
    </w:rPr>
  </w:style>
  <w:style w:type="character" w:customStyle="1" w:styleId="17">
    <w:name w:val="Citation intense Car"/>
    <w:basedOn w:val="5"/>
    <w:link w:val="16"/>
    <w:qFormat/>
    <w:uiPriority w:val="30"/>
    <w:rPr>
      <w:rFonts w:cs="Times New Roman" w:eastAsiaTheme="minorHAnsi"/>
      <w:b/>
      <w:color w:val="DD8047" w:themeColor="accent2"/>
      <w:kern w:val="24"/>
      <w:sz w:val="23"/>
      <w:szCs w:val="23"/>
      <w:shd w:val="clear" w:color="auto" w:fill="FFFFFF" w:themeFill="background1"/>
      <w14:textFill>
        <w14:solidFill>
          <w14:schemeClr w14:val="accent2"/>
        </w14:solidFill>
      </w14:textFill>
    </w:rPr>
  </w:style>
  <w:style w:type="paragraph" w:customStyle="1" w:styleId="18">
    <w:name w:val="47E5DBE26C884B269B3A2DDCA3EADAD6"/>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9">
    <w:name w:val="6EA4D77597084ED19CBBB269EB754F36"/>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0">
    <w:name w:val="F4725410DAEA4FD3BB0B96794A9DEFD5"/>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1">
    <w:name w:val="05DA4BE607144FC3A5C75B3D8D3EF671"/>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2">
    <w:name w:val="129ED203F273438F9BD5F347B5B46CA0"/>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3">
    <w:name w:val="4C1A7F8CF41A47EF87DDC81163BE5BDB"/>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4">
    <w:name w:val="782C0A2831774FB19C3608E6995F3DEF"/>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5">
    <w:name w:val="3173EF2ECC5A44BEBD5D30B642A573B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_rels/theme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2020-05-25T00:00:00</PublishDate>
  <Abstract/>
  <CompanyAddress/>
  <CompanyPhone/>
  <CompanyFax/>
  <CompanyEmail/>
</CoverPage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C51A7D67-D648-4B75-A4AF-60AAA0A38EA2}">
  <ds:schemaRefs/>
</ds:datastoreItem>
</file>

<file path=customXml/itemProps4.xml><?xml version="1.0" encoding="utf-8"?>
<ds:datastoreItem xmlns:ds="http://schemas.openxmlformats.org/officeDocument/2006/customXml" ds:itemID="{00D242DE-FD3E-4AF6-B22B-0478C246FE4F}">
  <ds:schemaRefs/>
</ds:datastoreItem>
</file>

<file path=customXml/itemProps5.xml><?xml version="1.0" encoding="utf-8"?>
<ds:datastoreItem xmlns:ds="http://schemas.openxmlformats.org/officeDocument/2006/customXml" ds:itemID="{CBA807A5-5ECA-40FC-BDE4-D742AE389A68}">
  <ds:schemaRefs/>
</ds:datastoreItem>
</file>

<file path=docProps/app.xml><?xml version="1.0" encoding="utf-8"?>
<Properties xmlns="http://schemas.openxmlformats.org/officeDocument/2006/extended-properties" xmlns:vt="http://schemas.openxmlformats.org/officeDocument/2006/docPropsVTypes">
  <Template>Rapport (Thème Médian).dotx</Template>
  <Pages>28</Pages>
  <Words>2276</Words>
  <Characters>12520</Characters>
  <Lines>104</Lines>
  <Paragraphs>29</Paragraphs>
  <TotalTime>3</TotalTime>
  <ScaleCrop>false</ScaleCrop>
  <LinksUpToDate>false</LinksUpToDate>
  <CharactersWithSpaces>14767</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2022-01-26T20:59:00Z</dcterms:created>
  <dc:creator>Pawou BATANA</dc:creator>
  <cp:lastModifiedBy>22892</cp:lastModifiedBy>
  <cp:lastPrinted>2020-05-29T10:35:00Z</cp:lastPrinted>
  <dcterms:modified xsi:type="dcterms:W3CDTF">2022-02-03T18:50:06Z</dcterms:modified>
  <dc:subject>PROJET ETUDIANTS –  Monitoring with SYSLOG &amp; SNMP :  KATCHE &amp; KOUGBLENOU &amp; KEZIE</dc:subject>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KSOProductBuildVer">
    <vt:lpwstr>1033-11.2.0.10463</vt:lpwstr>
  </property>
  <property fmtid="{D5CDD505-2E9C-101B-9397-08002B2CF9AE}" pid="4" name="ICV">
    <vt:lpwstr>B11BC3175A03444FAAF6581E259F5609</vt:lpwstr>
  </property>
</Properties>
</file>